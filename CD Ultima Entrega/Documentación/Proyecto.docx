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03673366" w:rsidR="00315E38" w:rsidRDefault="001C3D04" w:rsidP="009F22B2">
      <w:pPr>
        <w:jc w:val="center"/>
      </w:pPr>
      <w:r>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9">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1D7976D8" w14:textId="77777777" w:rsidR="00315E38" w:rsidRDefault="00315E38" w:rsidP="00315E38"/>
    <w:p w14:paraId="37AA12E9" w14:textId="77777777" w:rsidR="001C3D04"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br w:type="page"/>
      </w:r>
    </w:p>
    <w:p w14:paraId="2336B746" w14:textId="5DE86651" w:rsidR="00315E38" w:rsidRDefault="00315E38" w:rsidP="007C59F6">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DE3FD7" w:rsidRDefault="00315E38" w:rsidP="00237B89">
      <w:pPr>
        <w:rPr>
          <w:rFonts w:eastAsiaTheme="majorEastAsia" w:cstheme="majorBidi"/>
          <w:bCs/>
          <w:szCs w:val="28"/>
          <w:lang w:val="en-US"/>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08F0B504" w14:textId="5FF10589" w:rsidR="00473EEE" w:rsidRDefault="00473EEE" w:rsidP="00473EEE">
          <w:pPr>
            <w:pStyle w:val="TDC1"/>
            <w:rPr>
              <w:b/>
            </w:rPr>
          </w:pPr>
          <w:r>
            <w:rPr>
              <w:b/>
              <w:bCs/>
            </w:rPr>
            <w:t>3. Conclusiones del proyecto</w:t>
          </w:r>
          <w:r>
            <w:ptab w:relativeTo="margin" w:alignment="right" w:leader="dot"/>
          </w:r>
          <w:r w:rsidR="00BD3BD7">
            <w:rPr>
              <w:b/>
            </w:rPr>
            <w:t>99</w:t>
          </w:r>
        </w:p>
        <w:p w14:paraId="363C1304" w14:textId="7C592837" w:rsidR="00BD3BD7" w:rsidRDefault="00BD3BD7" w:rsidP="00BD3BD7">
          <w:pPr>
            <w:pStyle w:val="TDC2"/>
            <w:rPr>
              <w:lang w:val="es-ES"/>
            </w:rPr>
          </w:pPr>
          <w:r>
            <w:t>3</w:t>
          </w:r>
          <w:r w:rsidR="00172DD6">
            <w:t>.1. Lista de n</w:t>
          </w:r>
          <w:r>
            <w:t>ecesidades</w:t>
          </w:r>
          <w:r>
            <w:ptab w:relativeTo="margin" w:alignment="right" w:leader="dot"/>
          </w:r>
          <w:r>
            <w:rPr>
              <w:lang w:val="es-ES"/>
            </w:rPr>
            <w:t>99</w:t>
          </w:r>
        </w:p>
        <w:p w14:paraId="39B24AB5" w14:textId="2FF1D2E0" w:rsidR="00BD3BD7" w:rsidRDefault="00BD3BD7" w:rsidP="00BD3BD7">
          <w:pPr>
            <w:pStyle w:val="TDC2"/>
            <w:rPr>
              <w:lang w:val="es-ES"/>
            </w:rPr>
          </w:pPr>
          <w:r>
            <w:t>3</w:t>
          </w:r>
          <w:r w:rsidR="00172DD6">
            <w:t>.2. Lista de o</w:t>
          </w:r>
          <w:r>
            <w:t>bjetivos</w:t>
          </w:r>
          <w:r>
            <w:ptab w:relativeTo="margin" w:alignment="right" w:leader="dot"/>
          </w:r>
          <w:r>
            <w:rPr>
              <w:lang w:val="es-ES"/>
            </w:rPr>
            <w:t>100</w:t>
          </w:r>
        </w:p>
        <w:p w14:paraId="3C1F1632" w14:textId="418B8F71" w:rsidR="00BD3BD7" w:rsidRDefault="00BD3BD7" w:rsidP="00BD3BD7">
          <w:pPr>
            <w:pStyle w:val="TDC2"/>
            <w:rPr>
              <w:lang w:val="es-ES"/>
            </w:rPr>
          </w:pPr>
          <w:r>
            <w:t>3.3. Requerimientos no funcionales</w:t>
          </w:r>
          <w:r w:rsidRPr="00A12570">
            <w:t xml:space="preserve"> </w:t>
          </w:r>
          <w:r>
            <w:ptab w:relativeTo="margin" w:alignment="right" w:leader="dot"/>
          </w:r>
          <w:r>
            <w:rPr>
              <w:lang w:val="es-ES"/>
            </w:rPr>
            <w:t>101</w:t>
          </w:r>
        </w:p>
        <w:p w14:paraId="7BEFD5B8" w14:textId="3B029B8A" w:rsidR="00BD3BD7" w:rsidRDefault="00BD3BD7" w:rsidP="00BD3BD7">
          <w:pPr>
            <w:pStyle w:val="TDC2"/>
            <w:rPr>
              <w:lang w:val="es-ES"/>
            </w:rPr>
          </w:pPr>
          <w:r>
            <w:t>3.4. Riesgos</w:t>
          </w:r>
          <w:r>
            <w:ptab w:relativeTo="margin" w:alignment="right" w:leader="dot"/>
          </w:r>
          <w:r>
            <w:rPr>
              <w:lang w:val="es-ES"/>
            </w:rPr>
            <w:t>101</w:t>
          </w:r>
        </w:p>
        <w:p w14:paraId="3AE6F5EB" w14:textId="6C989915" w:rsidR="00BD3BD7" w:rsidRDefault="00BD3BD7" w:rsidP="00BD3BD7">
          <w:pPr>
            <w:pStyle w:val="TDC2"/>
            <w:rPr>
              <w:lang w:val="es-ES"/>
            </w:rPr>
          </w:pPr>
          <w:r>
            <w:t>3.5. Plan de SQA</w:t>
          </w:r>
          <w:r>
            <w:ptab w:relativeTo="margin" w:alignment="right" w:leader="dot"/>
          </w:r>
          <w:r>
            <w:rPr>
              <w:lang w:val="es-ES"/>
            </w:rPr>
            <w:t>103</w:t>
          </w:r>
        </w:p>
        <w:p w14:paraId="47D58332" w14:textId="7D4FA492" w:rsidR="00BD3BD7" w:rsidRDefault="00BD3BD7" w:rsidP="00BD3BD7">
          <w:pPr>
            <w:pStyle w:val="TDC2"/>
            <w:rPr>
              <w:lang w:val="es-ES"/>
            </w:rPr>
          </w:pPr>
          <w:r>
            <w:t>3</w:t>
          </w:r>
          <w:r w:rsidRPr="00A12570">
            <w:t>.</w:t>
          </w:r>
          <w:r>
            <w:t>6. Plan de capacitación</w:t>
          </w:r>
          <w:r>
            <w:ptab w:relativeTo="margin" w:alignment="right" w:leader="dot"/>
          </w:r>
          <w:r>
            <w:rPr>
              <w:lang w:val="es-ES"/>
            </w:rPr>
            <w:t>103</w:t>
          </w:r>
        </w:p>
        <w:p w14:paraId="47AA577F" w14:textId="38EB8CC6" w:rsidR="00BD3BD7" w:rsidRDefault="00BD3BD7" w:rsidP="00BD3BD7">
          <w:pPr>
            <w:pStyle w:val="TDC2"/>
            <w:rPr>
              <w:lang w:val="es-ES"/>
            </w:rPr>
          </w:pPr>
          <w:r>
            <w:t>3.7. Uso de tecnologías</w:t>
          </w:r>
          <w:r>
            <w:ptab w:relativeTo="margin" w:alignment="right" w:leader="dot"/>
          </w:r>
          <w:r>
            <w:rPr>
              <w:lang w:val="es-ES"/>
            </w:rPr>
            <w:t>103</w:t>
          </w:r>
        </w:p>
        <w:p w14:paraId="6CEB8525" w14:textId="1D67D12E" w:rsidR="00BD3BD7" w:rsidRDefault="00BD3BD7" w:rsidP="00BD3BD7">
          <w:pPr>
            <w:pStyle w:val="TDC2"/>
            <w:rPr>
              <w:lang w:val="es-ES"/>
            </w:rPr>
          </w:pPr>
          <w:r>
            <w:t>3.8. Funcionalidades pendientes</w:t>
          </w:r>
          <w:r>
            <w:ptab w:relativeTo="margin" w:alignment="right" w:leader="dot"/>
          </w:r>
          <w:r>
            <w:rPr>
              <w:lang w:val="es-ES"/>
            </w:rPr>
            <w:t>103</w:t>
          </w:r>
        </w:p>
        <w:p w14:paraId="24F3D10A" w14:textId="04B358C0" w:rsidR="00BD3BD7" w:rsidRPr="00BD3BD7" w:rsidRDefault="00BD3BD7" w:rsidP="00BD3BD7">
          <w:pPr>
            <w:pStyle w:val="TDC2"/>
            <w:rPr>
              <w:lang w:val="es-ES"/>
            </w:rPr>
          </w:pPr>
          <w:r>
            <w:t>3.9. Errores encontrados</w:t>
          </w:r>
          <w:r>
            <w:ptab w:relativeTo="margin" w:alignment="right" w:leader="dot"/>
          </w:r>
          <w:r>
            <w:rPr>
              <w:lang w:val="es-ES"/>
            </w:rPr>
            <w:t>104</w:t>
          </w:r>
        </w:p>
        <w:p w14:paraId="4F9E58E3" w14:textId="3B39D3BB" w:rsidR="00B832FB" w:rsidRPr="004D5B01" w:rsidRDefault="001233C9" w:rsidP="00B832FB">
          <w:pPr>
            <w:pStyle w:val="TDC1"/>
            <w:rPr>
              <w:b/>
              <w:bCs/>
              <w:lang w:val="es-ES"/>
            </w:rPr>
          </w:pPr>
          <w:r>
            <w:rPr>
              <w:b/>
              <w:bCs/>
            </w:rPr>
            <w:t>4</w:t>
          </w:r>
          <w:r w:rsidR="00B832FB">
            <w:rPr>
              <w:b/>
              <w:bCs/>
            </w:rPr>
            <w:t>. Glosario</w:t>
          </w:r>
          <w:r w:rsidR="00B832FB">
            <w:ptab w:relativeTo="margin" w:alignment="right" w:leader="dot"/>
          </w:r>
          <w:r w:rsidR="00BD3BD7">
            <w:rPr>
              <w:b/>
              <w:bCs/>
              <w:lang w:val="es-ES"/>
            </w:rPr>
            <w:t>105</w:t>
          </w:r>
        </w:p>
        <w:p w14:paraId="08C4D2F0" w14:textId="73487987" w:rsidR="00B832FB" w:rsidRPr="004D5B01" w:rsidRDefault="001233C9" w:rsidP="00B832FB">
          <w:pPr>
            <w:pStyle w:val="TDC1"/>
            <w:rPr>
              <w:b/>
              <w:bCs/>
              <w:lang w:val="es-ES"/>
            </w:rPr>
          </w:pPr>
          <w:r>
            <w:rPr>
              <w:b/>
              <w:bCs/>
            </w:rPr>
            <w:t>5</w:t>
          </w:r>
          <w:r w:rsidR="00B832FB">
            <w:rPr>
              <w:b/>
              <w:bCs/>
            </w:rPr>
            <w:t xml:space="preserve">. Referencias Bibliográficas </w:t>
          </w:r>
          <w:r w:rsidR="00B832FB">
            <w:ptab w:relativeTo="margin" w:alignment="right" w:leader="dot"/>
          </w:r>
          <w:r w:rsidR="00124648">
            <w:rPr>
              <w:b/>
              <w:bCs/>
              <w:lang w:val="es-ES"/>
            </w:rPr>
            <w:t>106</w:t>
          </w:r>
        </w:p>
        <w:p w14:paraId="01DCE5D5" w14:textId="4B002E37" w:rsidR="00B832FB" w:rsidRDefault="001233C9" w:rsidP="00B832FB">
          <w:pPr>
            <w:pStyle w:val="TDC1"/>
            <w:rPr>
              <w:b/>
              <w:bCs/>
              <w:lang w:val="es-ES"/>
            </w:rPr>
          </w:pPr>
          <w:r>
            <w:rPr>
              <w:b/>
              <w:bCs/>
            </w:rPr>
            <w:lastRenderedPageBreak/>
            <w:t>6</w:t>
          </w:r>
          <w:r w:rsidR="00B832FB">
            <w:rPr>
              <w:b/>
              <w:bCs/>
            </w:rPr>
            <w:t xml:space="preserve">. Bibliografía </w:t>
          </w:r>
          <w:r w:rsidR="00B832FB">
            <w:ptab w:relativeTo="margin" w:alignment="right" w:leader="dot"/>
          </w:r>
          <w:r w:rsidR="00124648">
            <w:rPr>
              <w:b/>
              <w:bCs/>
              <w:lang w:val="es-ES"/>
            </w:rPr>
            <w:t>107</w:t>
          </w:r>
        </w:p>
        <w:p w14:paraId="1269C90A" w14:textId="029958CE" w:rsidR="00B832FB" w:rsidRDefault="001233C9" w:rsidP="00B832FB">
          <w:pPr>
            <w:pStyle w:val="TDC1"/>
            <w:rPr>
              <w:b/>
              <w:bCs/>
              <w:lang w:val="es-ES"/>
            </w:rPr>
          </w:pPr>
          <w:r>
            <w:rPr>
              <w:b/>
              <w:bCs/>
            </w:rPr>
            <w:t>7</w:t>
          </w:r>
          <w:r w:rsidR="00B832FB">
            <w:rPr>
              <w:b/>
              <w:bCs/>
            </w:rPr>
            <w:t xml:space="preserve">. Anexos </w:t>
          </w:r>
          <w:r w:rsidR="00B832FB">
            <w:ptab w:relativeTo="margin" w:alignment="right" w:leader="dot"/>
          </w:r>
          <w:r w:rsidR="00124648">
            <w:rPr>
              <w:b/>
              <w:bCs/>
              <w:lang w:val="es-ES"/>
            </w:rPr>
            <w:t>108</w:t>
          </w:r>
        </w:p>
        <w:p w14:paraId="47EE259A" w14:textId="21757340" w:rsidR="00B832FB" w:rsidRDefault="001233C9" w:rsidP="00B832FB">
          <w:pPr>
            <w:pStyle w:val="TDC2"/>
            <w:rPr>
              <w:lang w:val="es-ES"/>
            </w:rPr>
          </w:pPr>
          <w:r>
            <w:t>7</w:t>
          </w:r>
          <w:r w:rsidR="00281FCD" w:rsidRPr="00281FCD">
            <w:t>.1. MER</w:t>
          </w:r>
          <w:r w:rsidR="00B832FB">
            <w:ptab w:relativeTo="margin" w:alignment="right" w:leader="dot"/>
          </w:r>
          <w:r w:rsidR="00124648">
            <w:rPr>
              <w:lang w:val="es-ES"/>
            </w:rPr>
            <w:t>108</w:t>
          </w:r>
        </w:p>
        <w:p w14:paraId="162568FA" w14:textId="1D5C7641" w:rsidR="00B832FB" w:rsidRDefault="001233C9" w:rsidP="00B832FB">
          <w:pPr>
            <w:pStyle w:val="TDC2"/>
            <w:rPr>
              <w:lang w:val="es-ES"/>
            </w:rPr>
          </w:pPr>
          <w:r>
            <w:t>7</w:t>
          </w:r>
          <w:r w:rsidR="00281FCD" w:rsidRPr="00281FCD">
            <w:t>.2. UML</w:t>
          </w:r>
          <w:r w:rsidR="00B832FB">
            <w:ptab w:relativeTo="margin" w:alignment="right" w:leader="dot"/>
          </w:r>
          <w:r w:rsidR="00124648">
            <w:rPr>
              <w:lang w:val="es-ES"/>
            </w:rPr>
            <w:t>109</w:t>
          </w:r>
        </w:p>
        <w:p w14:paraId="3B01FE3C" w14:textId="1662CD4A" w:rsidR="00A12570" w:rsidRDefault="001233C9" w:rsidP="00A12570">
          <w:pPr>
            <w:pStyle w:val="TDC2"/>
            <w:rPr>
              <w:lang w:val="es-ES"/>
            </w:rPr>
          </w:pPr>
          <w:r>
            <w:t>7</w:t>
          </w:r>
          <w:r w:rsidR="00A12570" w:rsidRPr="00A12570">
            <w:t xml:space="preserve">.3. Mapa de código </w:t>
          </w:r>
          <w:r w:rsidR="00A12570">
            <w:ptab w:relativeTo="margin" w:alignment="right" w:leader="dot"/>
          </w:r>
          <w:r w:rsidR="00124648">
            <w:rPr>
              <w:lang w:val="es-ES"/>
            </w:rPr>
            <w:t>112</w:t>
          </w:r>
        </w:p>
        <w:p w14:paraId="3D424BC2" w14:textId="0014BC40" w:rsidR="00A12570" w:rsidRPr="00A12570" w:rsidRDefault="001233C9" w:rsidP="009C071A">
          <w:pPr>
            <w:pStyle w:val="TDC2"/>
            <w:rPr>
              <w:lang w:val="es-ES"/>
            </w:rPr>
          </w:pPr>
          <w:r>
            <w:t>7</w:t>
          </w:r>
          <w:r w:rsidR="00A12570" w:rsidRPr="00A12570">
            <w:t>.4. Manuales de Usuario</w:t>
          </w:r>
          <w:r w:rsidR="00A12570">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4338D055" w:rsidR="009C071A" w:rsidRPr="00A12570" w:rsidRDefault="001233C9" w:rsidP="009C071A">
          <w:pPr>
            <w:pStyle w:val="TDC2"/>
            <w:rPr>
              <w:lang w:val="es-ES"/>
            </w:rPr>
          </w:pPr>
          <w:r>
            <w:t>7</w:t>
          </w:r>
          <w:r w:rsidR="009C071A" w:rsidRPr="009C071A">
            <w:t xml:space="preserve">.5. Manual de </w:t>
          </w:r>
          <w:proofErr w:type="spellStart"/>
          <w:r w:rsidR="009C071A" w:rsidRPr="009C071A">
            <w:t>Deployment</w:t>
          </w:r>
          <w:proofErr w:type="spellEnd"/>
          <w:r w:rsidR="009C071A">
            <w:ptab w:relativeTo="margin" w:alignment="right" w:leader="dot"/>
          </w:r>
          <w:r w:rsidR="00124648">
            <w:rPr>
              <w:lang w:val="es-ES"/>
            </w:rPr>
            <w:t>117</w:t>
          </w:r>
        </w:p>
        <w:p w14:paraId="39DD8106" w14:textId="0102BCC2" w:rsidR="009C071A" w:rsidRPr="00A12570" w:rsidRDefault="001233C9" w:rsidP="009C071A">
          <w:pPr>
            <w:pStyle w:val="TDC2"/>
            <w:rPr>
              <w:lang w:val="es-ES"/>
            </w:rPr>
          </w:pPr>
          <w:r>
            <w:t>7</w:t>
          </w:r>
          <w:r w:rsidR="009C071A" w:rsidRPr="009C071A">
            <w:t>.6. Encuestas</w:t>
          </w:r>
          <w:r w:rsidR="009C071A">
            <w:ptab w:relativeTo="margin" w:alignment="right" w:leader="dot"/>
          </w:r>
          <w:r w:rsidR="00124648">
            <w:rPr>
              <w:lang w:val="es-ES"/>
            </w:rPr>
            <w:t>126</w:t>
          </w:r>
        </w:p>
        <w:p w14:paraId="0886EBF5" w14:textId="7325F3BE" w:rsidR="00A00B83" w:rsidRDefault="001233C9" w:rsidP="009C071A">
          <w:pPr>
            <w:pStyle w:val="TDC2"/>
            <w:rPr>
              <w:lang w:val="es-ES"/>
            </w:rPr>
          </w:pPr>
          <w:r>
            <w:t>7</w:t>
          </w:r>
          <w:r w:rsidR="009C071A" w:rsidRPr="009C071A">
            <w:t>.7. Términos y condiciones</w:t>
          </w:r>
          <w:r w:rsidR="009C071A">
            <w:ptab w:relativeTo="margin" w:alignment="right" w:leader="dot"/>
          </w:r>
          <w:r w:rsidR="00124648">
            <w:rPr>
              <w:lang w:val="es-ES"/>
            </w:rPr>
            <w:t>143</w:t>
          </w:r>
        </w:p>
        <w:p w14:paraId="7186D95B" w14:textId="77777777" w:rsidR="001233C9" w:rsidRDefault="001233C9" w:rsidP="00A00B83">
          <w:pPr>
            <w:pStyle w:val="TDC2"/>
            <w:rPr>
              <w:lang w:val="es-ES"/>
            </w:rPr>
          </w:pPr>
          <w:r>
            <w:t>7</w:t>
          </w:r>
          <w:r w:rsidR="00A00B83">
            <w:t>.8</w:t>
          </w:r>
          <w:r w:rsidR="00A00B83" w:rsidRPr="009C071A">
            <w:t xml:space="preserve">. </w:t>
          </w:r>
          <w:proofErr w:type="spellStart"/>
          <w:r w:rsidR="00A00B83" w:rsidRPr="00A00B83">
            <w:t>URLs</w:t>
          </w:r>
          <w:proofErr w:type="spellEnd"/>
          <w:r w:rsidR="00A00B83" w:rsidRPr="00A00B83">
            <w:t xml:space="preserve"> con el producto en funcionamiento</w:t>
          </w:r>
          <w:r w:rsidR="00A00B83">
            <w:t xml:space="preserve"> </w:t>
          </w:r>
          <w:r w:rsidR="00A00B83">
            <w:ptab w:relativeTo="margin" w:alignment="right" w:leader="dot"/>
          </w:r>
          <w:r w:rsidR="00124648">
            <w:rPr>
              <w:lang w:val="es-ES"/>
            </w:rPr>
            <w:t>145</w:t>
          </w:r>
        </w:p>
        <w:p w14:paraId="1690D448" w14:textId="4553B8C1" w:rsidR="004D5B01" w:rsidRPr="001233C9" w:rsidRDefault="001233C9" w:rsidP="001233C9">
          <w:pPr>
            <w:pStyle w:val="TDC2"/>
            <w:rPr>
              <w:lang w:val="es-ES"/>
            </w:rPr>
          </w:pPr>
          <w:r>
            <w:t>7</w:t>
          </w:r>
          <w:r w:rsidRPr="009C071A">
            <w:t xml:space="preserve">.7. </w:t>
          </w:r>
          <w:r>
            <w:t>Investigación sobre plataformas similares</w:t>
          </w:r>
          <w:r>
            <w:ptab w:relativeTo="margin" w:alignment="right" w:leader="dot"/>
          </w:r>
          <w:r>
            <w:rPr>
              <w:lang w:val="es-ES"/>
            </w:rPr>
            <w:t>143</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5" w:name="_Toc481527568"/>
      <w:bookmarkStart w:id="26" w:name="_Toc481528104"/>
      <w:bookmarkStart w:id="27" w:name="_Toc481614468"/>
      <w:bookmarkStart w:id="28" w:name="_Toc481617375"/>
      <w:bookmarkStart w:id="29" w:name="_Toc481618315"/>
      <w:bookmarkStart w:id="30" w:name="Numerados_1"/>
      <w:bookmarkStart w:id="31" w:name="_Toc447566477"/>
      <w:bookmarkStart w:id="32" w:name="_Toc481525444"/>
      <w:r>
        <w:rPr>
          <w:b/>
          <w:sz w:val="32"/>
          <w:szCs w:val="32"/>
        </w:rPr>
        <w:lastRenderedPageBreak/>
        <w:t>1. A</w:t>
      </w:r>
      <w:r w:rsidR="00BE2C5C" w:rsidRPr="00E14642">
        <w:rPr>
          <w:b/>
          <w:sz w:val="32"/>
          <w:szCs w:val="32"/>
        </w:rPr>
        <w:t>nteproyecto</w:t>
      </w:r>
      <w:bookmarkEnd w:id="25"/>
      <w:bookmarkEnd w:id="26"/>
      <w:bookmarkEnd w:id="27"/>
      <w:bookmarkEnd w:id="28"/>
      <w:bookmarkEnd w:id="29"/>
    </w:p>
    <w:p w14:paraId="35E16658" w14:textId="30562961" w:rsidR="00E14642" w:rsidRPr="00F22F8D" w:rsidRDefault="00E14642" w:rsidP="00DE4FEE">
      <w:pPr>
        <w:rPr>
          <w:b/>
          <w:sz w:val="28"/>
          <w:szCs w:val="28"/>
        </w:rPr>
      </w:pPr>
      <w:bookmarkStart w:id="33" w:name="Numerados_1_1"/>
      <w:bookmarkEnd w:id="30"/>
      <w:r w:rsidRPr="00F22F8D">
        <w:rPr>
          <w:b/>
          <w:sz w:val="28"/>
          <w:szCs w:val="28"/>
        </w:rPr>
        <w:t>1.1. Introducción</w:t>
      </w:r>
    </w:p>
    <w:bookmarkEnd w:id="33"/>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4" w:name="Numerados_1_2"/>
      <w:r>
        <w:rPr>
          <w:b/>
          <w:sz w:val="28"/>
          <w:szCs w:val="28"/>
        </w:rPr>
        <w:t>1.2</w:t>
      </w:r>
      <w:r w:rsidRPr="00F22F8D">
        <w:rPr>
          <w:b/>
          <w:sz w:val="28"/>
          <w:szCs w:val="28"/>
        </w:rPr>
        <w:t xml:space="preserve">. </w:t>
      </w:r>
      <w:r>
        <w:rPr>
          <w:b/>
          <w:sz w:val="28"/>
          <w:szCs w:val="28"/>
        </w:rPr>
        <w:t>Presentación del Cliente</w:t>
      </w:r>
    </w:p>
    <w:bookmarkEnd w:id="34"/>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1"/>
      <w:bookmarkEnd w:id="32"/>
    </w:p>
    <w:p w14:paraId="7090A018" w14:textId="605770B7" w:rsidR="00E7384F" w:rsidRPr="00F22F8D" w:rsidRDefault="00E7384F" w:rsidP="00DE4FEE">
      <w:pPr>
        <w:rPr>
          <w:b/>
          <w:sz w:val="28"/>
          <w:szCs w:val="28"/>
        </w:rPr>
      </w:pPr>
      <w:bookmarkStart w:id="35" w:name="Numerados_1_3"/>
      <w:bookmarkStart w:id="36" w:name="_Toc447566484"/>
      <w:r>
        <w:rPr>
          <w:b/>
          <w:sz w:val="28"/>
          <w:szCs w:val="28"/>
        </w:rPr>
        <w:t>1.3</w:t>
      </w:r>
      <w:r w:rsidRPr="00F22F8D">
        <w:rPr>
          <w:b/>
          <w:sz w:val="28"/>
          <w:szCs w:val="28"/>
        </w:rPr>
        <w:t xml:space="preserve">. </w:t>
      </w:r>
      <w:r>
        <w:rPr>
          <w:b/>
          <w:sz w:val="28"/>
          <w:szCs w:val="28"/>
        </w:rPr>
        <w:t>Presentación del Problema</w:t>
      </w:r>
    </w:p>
    <w:bookmarkEnd w:id="35"/>
    <w:p w14:paraId="5742A77C" w14:textId="7D8D97D8" w:rsidR="00B34007"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3EBB76CD" w14:textId="324B654D" w:rsidR="0024674A" w:rsidRPr="00FA7D51" w:rsidRDefault="0024674A" w:rsidP="00FA7D51">
      <w:r>
        <w:t>Se han realizado búsquedas de plataformas similares en el mercado, no se encontró ninguna en el mercado uruguayo si en el extranjero (ver anexo 6.9).</w:t>
      </w:r>
    </w:p>
    <w:p w14:paraId="158C157E" w14:textId="5624C747" w:rsidR="00E7384F" w:rsidRPr="00F22F8D" w:rsidRDefault="00E7384F" w:rsidP="00DE4FEE">
      <w:pPr>
        <w:rPr>
          <w:b/>
          <w:sz w:val="28"/>
          <w:szCs w:val="28"/>
        </w:rPr>
      </w:pPr>
      <w:bookmarkStart w:id="37" w:name="Numerados_1_4"/>
      <w:r>
        <w:rPr>
          <w:b/>
          <w:sz w:val="28"/>
          <w:szCs w:val="28"/>
        </w:rPr>
        <w:t>1.4</w:t>
      </w:r>
      <w:r w:rsidRPr="00F22F8D">
        <w:rPr>
          <w:b/>
          <w:sz w:val="28"/>
          <w:szCs w:val="28"/>
        </w:rPr>
        <w:t xml:space="preserve">. </w:t>
      </w:r>
      <w:r>
        <w:rPr>
          <w:b/>
          <w:sz w:val="28"/>
          <w:szCs w:val="28"/>
        </w:rPr>
        <w:t>Lista de Necesidades</w:t>
      </w:r>
    </w:p>
    <w:bookmarkEnd w:id="37"/>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lastRenderedPageBreak/>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8" w:name="Numerados_1_5"/>
      <w:r>
        <w:rPr>
          <w:b/>
          <w:sz w:val="28"/>
          <w:szCs w:val="28"/>
        </w:rPr>
        <w:t>1.5</w:t>
      </w:r>
      <w:r w:rsidRPr="00F22F8D">
        <w:rPr>
          <w:b/>
          <w:sz w:val="28"/>
          <w:szCs w:val="28"/>
        </w:rPr>
        <w:t xml:space="preserve">. </w:t>
      </w:r>
      <w:r>
        <w:rPr>
          <w:b/>
          <w:sz w:val="28"/>
          <w:szCs w:val="28"/>
        </w:rPr>
        <w:t>Actores Involucrados</w:t>
      </w:r>
    </w:p>
    <w:bookmarkEnd w:id="38"/>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39" w:name="Numerados_1_6"/>
      <w:r>
        <w:rPr>
          <w:b/>
          <w:sz w:val="28"/>
          <w:szCs w:val="28"/>
        </w:rPr>
        <w:t>1.6</w:t>
      </w:r>
      <w:r w:rsidRPr="00F22F8D">
        <w:rPr>
          <w:b/>
          <w:sz w:val="28"/>
          <w:szCs w:val="28"/>
        </w:rPr>
        <w:t xml:space="preserve">. </w:t>
      </w:r>
      <w:r>
        <w:rPr>
          <w:b/>
          <w:sz w:val="28"/>
          <w:szCs w:val="28"/>
        </w:rPr>
        <w:t>Objetivos</w:t>
      </w:r>
    </w:p>
    <w:bookmarkEnd w:id="39"/>
    <w:p w14:paraId="3245A97D" w14:textId="77777777" w:rsidR="00EC78C5" w:rsidRPr="00FA7D51" w:rsidRDefault="00EC78C5" w:rsidP="00FA7D51">
      <w:r w:rsidRPr="00FA7D51">
        <w:lastRenderedPageBreak/>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0" w:name="Numerados_1_7"/>
      <w:r>
        <w:rPr>
          <w:b/>
          <w:sz w:val="28"/>
          <w:szCs w:val="28"/>
        </w:rPr>
        <w:t>1.7</w:t>
      </w:r>
      <w:r w:rsidRPr="00F22F8D">
        <w:rPr>
          <w:b/>
          <w:sz w:val="28"/>
          <w:szCs w:val="28"/>
        </w:rPr>
        <w:t xml:space="preserve">. </w:t>
      </w:r>
      <w:r>
        <w:rPr>
          <w:b/>
          <w:sz w:val="28"/>
          <w:szCs w:val="28"/>
        </w:rPr>
        <w:t>Lista de Requerimientos</w:t>
      </w:r>
    </w:p>
    <w:bookmarkEnd w:id="40"/>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lastRenderedPageBreak/>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lastRenderedPageBreak/>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lastRenderedPageBreak/>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61E580C5" w14:textId="0DC49D4C" w:rsidR="00C83531" w:rsidRPr="006E5D82" w:rsidRDefault="00C83531" w:rsidP="00774ECC">
      <w:pPr>
        <w:spacing w:after="200" w:line="276" w:lineRule="auto"/>
        <w:jc w:val="left"/>
        <w:rPr>
          <w:b/>
        </w:rPr>
      </w:pPr>
      <w:r w:rsidRPr="006E5D82">
        <w:rPr>
          <w:b/>
        </w:rPr>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1C9A961" w14:textId="4AD318F7" w:rsidR="00EF6795" w:rsidRPr="006E5D82" w:rsidRDefault="00AA2F21" w:rsidP="00774ECC">
      <w:pPr>
        <w:spacing w:after="200" w:line="276" w:lineRule="auto"/>
        <w:jc w:val="left"/>
        <w:rPr>
          <w:b/>
        </w:rPr>
      </w:pPr>
      <w:r>
        <w:rPr>
          <w:b/>
        </w:rPr>
        <w:br w:type="page"/>
      </w:r>
      <w:r w:rsidR="00EF6795" w:rsidRPr="006E5D82">
        <w:rPr>
          <w:b/>
        </w:rPr>
        <w:lastRenderedPageBreak/>
        <w:t>RF</w:t>
      </w:r>
      <w:r w:rsidR="002160B4" w:rsidRPr="006E5D82">
        <w:rPr>
          <w:b/>
        </w:rPr>
        <w:t xml:space="preserve"> </w:t>
      </w:r>
      <w:r w:rsidR="00EF6795" w:rsidRPr="006E5D82">
        <w:rPr>
          <w:b/>
        </w:rPr>
        <w:t xml:space="preserve">13.1 </w:t>
      </w:r>
      <w:r w:rsidR="002160B4" w:rsidRPr="006E5D82">
        <w:rPr>
          <w:b/>
        </w:rPr>
        <w:t xml:space="preserve">- </w:t>
      </w:r>
      <w:r w:rsidR="00EF6795"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Default="00EA51B7" w:rsidP="001856C9">
      <w:r w:rsidRPr="000F6E62">
        <w:t>Se cumplirá con la Ley Nro. 18.331 referente a la protección de datos personales.</w:t>
      </w:r>
    </w:p>
    <w:p w14:paraId="50AA6E9A" w14:textId="04431B7E" w:rsidR="00774ECC" w:rsidRPr="000F6E62" w:rsidRDefault="00774ECC" w:rsidP="00774ECC">
      <w:pPr>
        <w:rPr>
          <w:b/>
        </w:rPr>
      </w:pPr>
      <w:r w:rsidRPr="000F6E62">
        <w:rPr>
          <w:b/>
        </w:rPr>
        <w:t xml:space="preserve">RNF </w:t>
      </w:r>
      <w:r>
        <w:rPr>
          <w:b/>
        </w:rPr>
        <w:t>4</w:t>
      </w:r>
      <w:r w:rsidRPr="000F6E62">
        <w:rPr>
          <w:b/>
        </w:rPr>
        <w:t xml:space="preserve"> </w:t>
      </w:r>
      <w:r>
        <w:rPr>
          <w:b/>
        </w:rPr>
        <w:t>–</w:t>
      </w:r>
      <w:r w:rsidRPr="000F6E62">
        <w:rPr>
          <w:b/>
        </w:rPr>
        <w:t xml:space="preserve"> </w:t>
      </w:r>
      <w:r w:rsidR="00EB392D">
        <w:rPr>
          <w:b/>
        </w:rPr>
        <w:t>Diseño responsivo</w:t>
      </w:r>
    </w:p>
    <w:p w14:paraId="1F71A9F4" w14:textId="775FCFE9" w:rsidR="00774ECC" w:rsidRDefault="00774ECC" w:rsidP="00774ECC">
      <w:r>
        <w:t xml:space="preserve">El </w:t>
      </w:r>
      <w:r w:rsidR="00EB392D">
        <w:t xml:space="preserve">sistema deberá contar con una interfaz gráfica responsiva, a fin de que se vea prolija en dispositivos de cualquier tamaño, evitando la aparición de un </w:t>
      </w:r>
      <w:proofErr w:type="spellStart"/>
      <w:r w:rsidR="00EB392D">
        <w:t>scroll</w:t>
      </w:r>
      <w:proofErr w:type="spellEnd"/>
      <w:r w:rsidR="00EB392D">
        <w:t xml:space="preserve"> horizontal.</w:t>
      </w:r>
    </w:p>
    <w:p w14:paraId="2FB24E47" w14:textId="4F088544" w:rsidR="00774ECC" w:rsidRPr="000F6E62" w:rsidRDefault="00774ECC" w:rsidP="00774ECC">
      <w:pPr>
        <w:rPr>
          <w:b/>
        </w:rPr>
      </w:pPr>
      <w:r w:rsidRPr="000F6E62">
        <w:rPr>
          <w:b/>
        </w:rPr>
        <w:t xml:space="preserve">RNF </w:t>
      </w:r>
      <w:r>
        <w:rPr>
          <w:b/>
        </w:rPr>
        <w:t>5</w:t>
      </w:r>
      <w:r w:rsidRPr="000F6E62">
        <w:rPr>
          <w:b/>
        </w:rPr>
        <w:t xml:space="preserve"> </w:t>
      </w:r>
      <w:r>
        <w:rPr>
          <w:b/>
        </w:rPr>
        <w:t>–</w:t>
      </w:r>
      <w:r w:rsidRPr="000F6E62">
        <w:rPr>
          <w:b/>
        </w:rPr>
        <w:t xml:space="preserve"> </w:t>
      </w:r>
      <w:r w:rsidR="00EB392D">
        <w:rPr>
          <w:b/>
        </w:rPr>
        <w:t>Sistema con un nivel de s</w:t>
      </w:r>
      <w:r>
        <w:rPr>
          <w:b/>
        </w:rPr>
        <w:t>eguridad</w:t>
      </w:r>
      <w:r w:rsidR="00EB392D">
        <w:rPr>
          <w:b/>
        </w:rPr>
        <w:t xml:space="preserve"> apropiado</w:t>
      </w:r>
    </w:p>
    <w:p w14:paraId="1B232E42" w14:textId="382D339F" w:rsidR="00774ECC" w:rsidRDefault="00EB392D" w:rsidP="00774ECC">
      <w:r>
        <w:t>El sistema deberá contar con los controles de autenticación y la autorización adecuados.</w:t>
      </w:r>
    </w:p>
    <w:p w14:paraId="2A58DA04" w14:textId="0DFC7CEC" w:rsidR="00774ECC" w:rsidRPr="000F6E62" w:rsidRDefault="00774ECC" w:rsidP="00774ECC">
      <w:pPr>
        <w:rPr>
          <w:b/>
        </w:rPr>
      </w:pPr>
      <w:r w:rsidRPr="000F6E62">
        <w:rPr>
          <w:b/>
        </w:rPr>
        <w:t xml:space="preserve">RNF </w:t>
      </w:r>
      <w:r>
        <w:rPr>
          <w:b/>
        </w:rPr>
        <w:t>6</w:t>
      </w:r>
      <w:r w:rsidRPr="000F6E62">
        <w:rPr>
          <w:b/>
        </w:rPr>
        <w:t xml:space="preserve"> </w:t>
      </w:r>
      <w:r>
        <w:rPr>
          <w:b/>
        </w:rPr>
        <w:t>–</w:t>
      </w:r>
      <w:r w:rsidR="00580109">
        <w:rPr>
          <w:b/>
        </w:rPr>
        <w:t xml:space="preserve"> </w:t>
      </w:r>
      <w:r w:rsidR="002955CE">
        <w:rPr>
          <w:b/>
        </w:rPr>
        <w:t>Sistema intuitivo y de fácil uso</w:t>
      </w:r>
    </w:p>
    <w:p w14:paraId="2B8BB984" w14:textId="2E7BA00F" w:rsidR="00774ECC" w:rsidRPr="001856C9" w:rsidRDefault="002955CE" w:rsidP="00774ECC">
      <w:r>
        <w:t>El sistema</w:t>
      </w:r>
      <w:r w:rsidR="00774ECC">
        <w:t xml:space="preserve"> deberá </w:t>
      </w:r>
      <w:r w:rsidR="008E496F">
        <w:t xml:space="preserve">ser de </w:t>
      </w:r>
      <w:r>
        <w:t xml:space="preserve">uso </w:t>
      </w:r>
      <w:r w:rsidR="008E496F">
        <w:t>fácil e intuitivo.</w:t>
      </w:r>
    </w:p>
    <w:p w14:paraId="2C74FE3A" w14:textId="7F843BB2" w:rsidR="00E7384F" w:rsidRPr="00F22F8D" w:rsidRDefault="00E7384F" w:rsidP="009D71E7">
      <w:pPr>
        <w:rPr>
          <w:b/>
          <w:sz w:val="28"/>
          <w:szCs w:val="28"/>
        </w:rPr>
      </w:pPr>
      <w:bookmarkStart w:id="41" w:name="Numerados_1_8"/>
      <w:r>
        <w:rPr>
          <w:b/>
          <w:sz w:val="28"/>
          <w:szCs w:val="28"/>
        </w:rPr>
        <w:t>1.8</w:t>
      </w:r>
      <w:r w:rsidRPr="00F22F8D">
        <w:rPr>
          <w:b/>
          <w:sz w:val="28"/>
          <w:szCs w:val="28"/>
        </w:rPr>
        <w:t xml:space="preserve">. </w:t>
      </w:r>
      <w:r>
        <w:rPr>
          <w:b/>
          <w:sz w:val="28"/>
          <w:szCs w:val="28"/>
        </w:rPr>
        <w:t>Descripción del Entorno</w:t>
      </w:r>
    </w:p>
    <w:bookmarkEnd w:id="41"/>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2" w:name="Numerados_1_9"/>
      <w:r>
        <w:rPr>
          <w:b/>
          <w:sz w:val="28"/>
          <w:szCs w:val="28"/>
        </w:rPr>
        <w:t>1.9</w:t>
      </w:r>
      <w:r w:rsidRPr="00F22F8D">
        <w:rPr>
          <w:b/>
          <w:sz w:val="28"/>
          <w:szCs w:val="28"/>
        </w:rPr>
        <w:t xml:space="preserve">. </w:t>
      </w:r>
      <w:r>
        <w:rPr>
          <w:b/>
          <w:sz w:val="28"/>
          <w:szCs w:val="28"/>
        </w:rPr>
        <w:t>Alcances y Limitaciones</w:t>
      </w:r>
    </w:p>
    <w:bookmarkEnd w:id="42"/>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3"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4" w:name="Numerados_1_10_1"/>
      <w:bookmarkEnd w:id="43"/>
      <w:r w:rsidRPr="00F22F8D">
        <w:rPr>
          <w:b/>
          <w:sz w:val="28"/>
          <w:szCs w:val="28"/>
        </w:rPr>
        <w:t>1.</w:t>
      </w:r>
      <w:r>
        <w:rPr>
          <w:b/>
          <w:sz w:val="28"/>
          <w:szCs w:val="28"/>
        </w:rPr>
        <w:t>10.</w:t>
      </w:r>
      <w:r w:rsidRPr="00F22F8D">
        <w:rPr>
          <w:b/>
          <w:sz w:val="28"/>
          <w:szCs w:val="28"/>
        </w:rPr>
        <w:t>1. Introducción</w:t>
      </w:r>
    </w:p>
    <w:bookmarkEnd w:id="44"/>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5" w:name="_Toc481525454"/>
      <w:bookmarkStart w:id="46"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7"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8" w:name="_Toc481527580"/>
      <w:bookmarkStart w:id="49" w:name="_Toc481528116"/>
      <w:bookmarkStart w:id="50" w:name="_Toc481614479"/>
    </w:p>
    <w:p w14:paraId="3D014E39" w14:textId="30A1BE2B" w:rsidR="00E7384F" w:rsidRDefault="00E7384F" w:rsidP="009D71E7">
      <w:bookmarkStart w:id="51" w:name="Numerados_1_10_2_1"/>
      <w:bookmarkEnd w:id="47"/>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5"/>
    <w:bookmarkEnd w:id="46"/>
    <w:bookmarkEnd w:id="48"/>
    <w:bookmarkEnd w:id="49"/>
    <w:bookmarkEnd w:id="50"/>
    <w:bookmarkEnd w:id="51"/>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2"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2"/>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3"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3"/>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4"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4"/>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5"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5"/>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6"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6"/>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7"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7"/>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8" w:name="_Toc481525463"/>
      <w:bookmarkStart w:id="59" w:name="_Toc481525686"/>
      <w:bookmarkStart w:id="60" w:name="_Toc481527590"/>
      <w:bookmarkStart w:id="61" w:name="_Toc481528126"/>
      <w:bookmarkStart w:id="62" w:name="_Toc481614488"/>
      <w:bookmarkStart w:id="63"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4" w:name="Numerados_1_10_3_1"/>
      <w:bookmarkEnd w:id="58"/>
      <w:bookmarkEnd w:id="59"/>
      <w:bookmarkEnd w:id="60"/>
      <w:bookmarkEnd w:id="61"/>
      <w:bookmarkEnd w:id="62"/>
      <w:bookmarkEnd w:id="63"/>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4"/>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5"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5"/>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6"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6"/>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7"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7"/>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8"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8"/>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69"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69"/>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0" w:name="_Toc481527598"/>
      <w:bookmarkStart w:id="71" w:name="_Toc481528134"/>
      <w:bookmarkStart w:id="72" w:name="_Toc481614495"/>
      <w:bookmarkStart w:id="73" w:name="_Toc481617398"/>
      <w:bookmarkStart w:id="74" w:name="_Toc481618338"/>
    </w:p>
    <w:p w14:paraId="788910DC" w14:textId="32DD9B3A" w:rsidR="00C63735" w:rsidRDefault="00C63735" w:rsidP="009D71E7">
      <w:pPr>
        <w:rPr>
          <w:b/>
          <w:sz w:val="28"/>
          <w:szCs w:val="28"/>
        </w:rPr>
      </w:pPr>
      <w:bookmarkStart w:id="75"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6" w:name="Numerados_1_12_1_1"/>
      <w:bookmarkEnd w:id="70"/>
      <w:bookmarkEnd w:id="71"/>
      <w:bookmarkEnd w:id="72"/>
      <w:bookmarkEnd w:id="73"/>
      <w:bookmarkEnd w:id="74"/>
      <w:bookmarkEnd w:id="75"/>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6"/>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7"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7"/>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8" w:name="Numerados_1_12_1_3"/>
      <w:r w:rsidRPr="00F22F8D">
        <w:rPr>
          <w:b/>
          <w:sz w:val="28"/>
          <w:szCs w:val="28"/>
        </w:rPr>
        <w:t>1.1</w:t>
      </w:r>
      <w:r>
        <w:rPr>
          <w:b/>
          <w:sz w:val="28"/>
          <w:szCs w:val="28"/>
        </w:rPr>
        <w:t>2.1.3. Incrementos o Iteraciones Definidas</w:t>
      </w:r>
    </w:p>
    <w:bookmarkEnd w:id="78"/>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79"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79"/>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0"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0"/>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1"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1"/>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2"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2"/>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3"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3"/>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4"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4"/>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5"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5"/>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6" w:name="_Toc481527608"/>
      <w:bookmarkStart w:id="87" w:name="_Toc481528144"/>
      <w:bookmarkStart w:id="88" w:name="_Toc481525481"/>
      <w:bookmarkStart w:id="89" w:name="_Toc481525704"/>
      <w:bookmarkStart w:id="90" w:name="_Toc481614505"/>
      <w:bookmarkStart w:id="91" w:name="_Toc481617408"/>
      <w:bookmarkStart w:id="92" w:name="_Toc481618348"/>
    </w:p>
    <w:p w14:paraId="7342051D" w14:textId="37AE69A3" w:rsidR="00175A90" w:rsidRDefault="00175A90" w:rsidP="009D71E7">
      <w:pPr>
        <w:rPr>
          <w:b/>
          <w:sz w:val="28"/>
          <w:szCs w:val="28"/>
        </w:rPr>
      </w:pPr>
      <w:bookmarkStart w:id="93"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6"/>
      <w:bookmarkEnd w:id="87"/>
      <w:bookmarkEnd w:id="88"/>
      <w:bookmarkEnd w:id="89"/>
      <w:bookmarkEnd w:id="90"/>
      <w:bookmarkEnd w:id="91"/>
      <w:bookmarkEnd w:id="92"/>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3"/>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4" w:name="Numerados_1_13"/>
      <w:r>
        <w:rPr>
          <w:b/>
          <w:sz w:val="28"/>
          <w:szCs w:val="28"/>
        </w:rPr>
        <w:t>1.13</w:t>
      </w:r>
      <w:r w:rsidRPr="00F22F8D">
        <w:rPr>
          <w:b/>
          <w:sz w:val="28"/>
          <w:szCs w:val="28"/>
        </w:rPr>
        <w:t xml:space="preserve">. </w:t>
      </w:r>
      <w:r>
        <w:rPr>
          <w:b/>
          <w:sz w:val="28"/>
          <w:szCs w:val="28"/>
        </w:rPr>
        <w:t>Compromiso de Trabajo</w:t>
      </w:r>
    </w:p>
    <w:bookmarkEnd w:id="94"/>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5" w:name="_Toc481525483"/>
      <w:bookmarkStart w:id="96" w:name="_Toc481525706"/>
      <w:bookmarkStart w:id="97" w:name="_Toc481527611"/>
      <w:bookmarkStart w:id="98" w:name="_Toc481528147"/>
      <w:bookmarkStart w:id="99" w:name="_Toc481614508"/>
      <w:bookmarkStart w:id="100" w:name="_Toc481617411"/>
      <w:bookmarkStart w:id="101"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2"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9">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4FE571FF" w:rsidR="00EA45CB" w:rsidRDefault="00BA01E7">
      <w:pPr>
        <w:spacing w:after="200" w:line="276" w:lineRule="auto"/>
        <w:jc w:val="left"/>
        <w:rPr>
          <w:b/>
          <w:noProof/>
          <w:sz w:val="28"/>
          <w:szCs w:val="28"/>
          <w:lang w:eastAsia="es-UY"/>
        </w:rPr>
      </w:pPr>
      <w:r>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Default="00BA01E7">
      <w:pPr>
        <w:spacing w:after="200" w:line="276" w:lineRule="auto"/>
        <w:jc w:val="left"/>
        <w:rPr>
          <w:b/>
          <w:noProof/>
          <w:sz w:val="28"/>
          <w:szCs w:val="28"/>
          <w:lang w:eastAsia="es-UY"/>
        </w:rPr>
      </w:pPr>
      <w:r>
        <w:rPr>
          <w:b/>
          <w:noProof/>
          <w:sz w:val="28"/>
          <w:szCs w:val="28"/>
          <w:lang w:eastAsia="es-UY"/>
        </w:rPr>
        <w:br w:type="page"/>
      </w:r>
    </w:p>
    <w:p w14:paraId="139B0EE9" w14:textId="30532711"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608A38F0" w:rsidR="00F160C8" w:rsidRDefault="00BA01E7">
      <w:pPr>
        <w:spacing w:after="200" w:line="276" w:lineRule="auto"/>
        <w:jc w:val="left"/>
        <w:rPr>
          <w:rFonts w:eastAsiaTheme="majorEastAsia" w:cstheme="majorBidi"/>
          <w:b/>
          <w:bCs/>
          <w:sz w:val="28"/>
          <w:szCs w:val="28"/>
        </w:rPr>
      </w:pPr>
      <w:r>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r w:rsidR="00F160C8">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2">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5"/>
      <w:bookmarkEnd w:id="96"/>
      <w:bookmarkEnd w:id="97"/>
      <w:bookmarkEnd w:id="98"/>
      <w:bookmarkEnd w:id="99"/>
      <w:bookmarkEnd w:id="100"/>
      <w:bookmarkEnd w:id="101"/>
      <w:bookmarkEnd w:id="102"/>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3"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3">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4C943B47" w14:textId="77777777" w:rsidR="001233C9" w:rsidRDefault="001233C9">
      <w:pPr>
        <w:spacing w:after="200" w:line="276" w:lineRule="auto"/>
        <w:jc w:val="left"/>
        <w:rPr>
          <w:b/>
          <w:sz w:val="28"/>
          <w:szCs w:val="28"/>
        </w:rPr>
      </w:pPr>
      <w:r>
        <w:rPr>
          <w:b/>
          <w:sz w:val="28"/>
          <w:szCs w:val="28"/>
        </w:rPr>
        <w:br w:type="page"/>
      </w:r>
    </w:p>
    <w:p w14:paraId="5D1845F6" w14:textId="31CACFD7" w:rsidR="00BD4938" w:rsidRDefault="00385E81" w:rsidP="00385E81">
      <w:pPr>
        <w:rPr>
          <w:b/>
          <w:sz w:val="28"/>
          <w:szCs w:val="28"/>
        </w:rPr>
      </w:pPr>
      <w:r>
        <w:rPr>
          <w:b/>
          <w:sz w:val="28"/>
          <w:szCs w:val="28"/>
        </w:rPr>
        <w:lastRenderedPageBreak/>
        <w:t>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4F65439F" w:rsidR="00BD4938" w:rsidRPr="0075036D" w:rsidRDefault="0075036D" w:rsidP="00BD4938">
      <w:pPr>
        <w:autoSpaceDE w:val="0"/>
        <w:autoSpaceDN w:val="0"/>
        <w:adjustRightInd w:val="0"/>
        <w:spacing w:after="0"/>
        <w:rPr>
          <w:b/>
          <w:sz w:val="28"/>
          <w:szCs w:val="28"/>
        </w:rPr>
      </w:pPr>
      <w:r>
        <w:rPr>
          <w:b/>
          <w:sz w:val="28"/>
          <w:szCs w:val="28"/>
        </w:rPr>
        <w:t xml:space="preserve">3.1. </w:t>
      </w:r>
      <w:r w:rsidR="00BD4938" w:rsidRPr="0075036D">
        <w:rPr>
          <w:b/>
          <w:sz w:val="28"/>
          <w:szCs w:val="28"/>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lastRenderedPageBreak/>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Default="001233C9" w:rsidP="001233C9">
      <w:pPr>
        <w:spacing w:after="200" w:line="276" w:lineRule="auto"/>
        <w:jc w:val="left"/>
        <w:rPr>
          <w:b/>
          <w:szCs w:val="24"/>
          <w:u w:val="single"/>
        </w:rPr>
      </w:pPr>
    </w:p>
    <w:p w14:paraId="51255491" w14:textId="464B7746" w:rsidR="00BD4938" w:rsidRPr="0075036D" w:rsidRDefault="0075036D" w:rsidP="001233C9">
      <w:pPr>
        <w:spacing w:after="200" w:line="276" w:lineRule="auto"/>
        <w:jc w:val="left"/>
        <w:rPr>
          <w:b/>
          <w:sz w:val="28"/>
          <w:szCs w:val="28"/>
        </w:rPr>
      </w:pPr>
      <w:r>
        <w:rPr>
          <w:b/>
          <w:sz w:val="28"/>
          <w:szCs w:val="28"/>
        </w:rPr>
        <w:t>3.2. 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 xml:space="preserve">Publicar todo tipo de servicios simples y el servicio complejo seleccionado por el grupo de trabajo; incrementando las ventas tanto de </w:t>
      </w:r>
      <w:r w:rsidRPr="00063FEF">
        <w:rPr>
          <w:b/>
        </w:rPr>
        <w:lastRenderedPageBreak/>
        <w:t>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7687D12E" w:rsidR="00244C33" w:rsidRPr="0075036D" w:rsidRDefault="0075036D" w:rsidP="00BD4938">
      <w:pPr>
        <w:autoSpaceDE w:val="0"/>
        <w:autoSpaceDN w:val="0"/>
        <w:adjustRightInd w:val="0"/>
        <w:spacing w:after="0"/>
        <w:rPr>
          <w:b/>
          <w:sz w:val="28"/>
          <w:szCs w:val="28"/>
        </w:rPr>
      </w:pPr>
      <w:r>
        <w:rPr>
          <w:b/>
          <w:sz w:val="28"/>
          <w:szCs w:val="28"/>
        </w:rPr>
        <w:t xml:space="preserve">3.3. </w:t>
      </w:r>
      <w:r w:rsidR="00244C33" w:rsidRPr="0075036D">
        <w:rPr>
          <w:b/>
          <w:sz w:val="28"/>
          <w:szCs w:val="28"/>
        </w:rPr>
        <w:t xml:space="preserve">Requerimientos </w:t>
      </w:r>
      <w:r>
        <w:rPr>
          <w:b/>
          <w:sz w:val="28"/>
          <w:szCs w:val="28"/>
        </w:rPr>
        <w:t>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2953F749" w14:textId="7835CA1C" w:rsidR="00BD4938" w:rsidRDefault="00BD4938" w:rsidP="001233C9">
      <w:pPr>
        <w:spacing w:after="200" w:line="276" w:lineRule="auto"/>
        <w:jc w:val="left"/>
        <w:rPr>
          <w:b/>
        </w:rPr>
      </w:pPr>
      <w:r w:rsidRPr="006E5D82">
        <w:rPr>
          <w:b/>
        </w:rPr>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2969F340" w14:textId="77777777" w:rsidR="009C06C0" w:rsidRPr="000F6E62" w:rsidRDefault="009C06C0" w:rsidP="009C06C0">
      <w:pPr>
        <w:rPr>
          <w:b/>
        </w:rPr>
      </w:pPr>
      <w:r w:rsidRPr="000F6E62">
        <w:rPr>
          <w:b/>
        </w:rPr>
        <w:t xml:space="preserve">RNF </w:t>
      </w:r>
      <w:r>
        <w:rPr>
          <w:b/>
        </w:rPr>
        <w:t>4</w:t>
      </w:r>
      <w:r w:rsidRPr="000F6E62">
        <w:rPr>
          <w:b/>
        </w:rPr>
        <w:t xml:space="preserve"> </w:t>
      </w:r>
      <w:r>
        <w:rPr>
          <w:b/>
        </w:rPr>
        <w:t>–</w:t>
      </w:r>
      <w:r w:rsidRPr="000F6E62">
        <w:rPr>
          <w:b/>
        </w:rPr>
        <w:t xml:space="preserve"> </w:t>
      </w:r>
      <w:r>
        <w:rPr>
          <w:b/>
        </w:rPr>
        <w:t>Diseño responsivo</w:t>
      </w:r>
    </w:p>
    <w:p w14:paraId="60A5946C" w14:textId="3FBF3CA4" w:rsidR="009C06C0" w:rsidRDefault="009C06C0" w:rsidP="009C06C0">
      <w:r>
        <w:t xml:space="preserve">Se cumplió </w:t>
      </w:r>
      <w:r w:rsidR="007A26DC">
        <w:t>con el requerimiento planteado. Tanto la interfaz de administradores como la de clientes presenta</w:t>
      </w:r>
      <w:r w:rsidR="009336EF">
        <w:t>n</w:t>
      </w:r>
      <w:r w:rsidR="007A26DC">
        <w:t xml:space="preserve"> un dis</w:t>
      </w:r>
      <w:r w:rsidR="009336EF">
        <w:t>eño responsivo.</w:t>
      </w:r>
    </w:p>
    <w:p w14:paraId="4B3BD996" w14:textId="77777777" w:rsidR="009C06C0" w:rsidRPr="000F6E62" w:rsidRDefault="009C06C0" w:rsidP="009C06C0">
      <w:pPr>
        <w:rPr>
          <w:b/>
        </w:rPr>
      </w:pPr>
      <w:r w:rsidRPr="000F6E62">
        <w:rPr>
          <w:b/>
        </w:rPr>
        <w:t xml:space="preserve">RNF </w:t>
      </w:r>
      <w:r>
        <w:rPr>
          <w:b/>
        </w:rPr>
        <w:t>5</w:t>
      </w:r>
      <w:r w:rsidRPr="000F6E62">
        <w:rPr>
          <w:b/>
        </w:rPr>
        <w:t xml:space="preserve"> </w:t>
      </w:r>
      <w:r>
        <w:rPr>
          <w:b/>
        </w:rPr>
        <w:t>–</w:t>
      </w:r>
      <w:r w:rsidRPr="000F6E62">
        <w:rPr>
          <w:b/>
        </w:rPr>
        <w:t xml:space="preserve"> </w:t>
      </w:r>
      <w:r>
        <w:rPr>
          <w:b/>
        </w:rPr>
        <w:t>Sistema con un nivel de seguridad apropiado</w:t>
      </w:r>
    </w:p>
    <w:p w14:paraId="52172DFA" w14:textId="1FC28CEE" w:rsidR="009C06C0" w:rsidRDefault="00D670AB" w:rsidP="009C06C0">
      <w:r>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proofErr w:type="spellStart"/>
      <w:r>
        <w:t>titalidad</w:t>
      </w:r>
      <w:proofErr w:type="spellEnd"/>
      <w:r>
        <w:t>.</w:t>
      </w:r>
    </w:p>
    <w:p w14:paraId="5E4BAB88" w14:textId="77777777" w:rsidR="009C06C0" w:rsidRPr="000F6E62" w:rsidRDefault="009C06C0" w:rsidP="009C06C0">
      <w:pPr>
        <w:rPr>
          <w:b/>
        </w:rPr>
      </w:pPr>
      <w:r w:rsidRPr="000F6E62">
        <w:rPr>
          <w:b/>
        </w:rPr>
        <w:lastRenderedPageBreak/>
        <w:t xml:space="preserve">RNF </w:t>
      </w:r>
      <w:r>
        <w:rPr>
          <w:b/>
        </w:rPr>
        <w:t>6</w:t>
      </w:r>
      <w:r w:rsidRPr="000F6E62">
        <w:rPr>
          <w:b/>
        </w:rPr>
        <w:t xml:space="preserve"> </w:t>
      </w:r>
      <w:r>
        <w:rPr>
          <w:b/>
        </w:rPr>
        <w:t>– Sistema intuitivo y de fácil uso</w:t>
      </w:r>
    </w:p>
    <w:p w14:paraId="72079EF4" w14:textId="517AF2AA" w:rsidR="009C06C0" w:rsidRPr="00244C33" w:rsidRDefault="007524F2" w:rsidP="009C06C0">
      <w:r>
        <w:t>Con ayuda de los grupos foco pudimos ir midiendo este requerimiento a lo largo del desarrollo, y llegamos a la conclusión de que el requerimiento fue cumplido en el nivel que se esperaba.</w:t>
      </w:r>
    </w:p>
    <w:p w14:paraId="0195F133" w14:textId="2368B929" w:rsidR="00244C33" w:rsidRPr="0075036D" w:rsidRDefault="0075036D" w:rsidP="00BD4938">
      <w:pPr>
        <w:rPr>
          <w:rFonts w:cs="Arial"/>
          <w:b/>
          <w:sz w:val="28"/>
          <w:szCs w:val="28"/>
        </w:rPr>
      </w:pPr>
      <w:r>
        <w:rPr>
          <w:rFonts w:cs="Arial"/>
          <w:b/>
          <w:sz w:val="28"/>
          <w:szCs w:val="28"/>
        </w:rPr>
        <w:t xml:space="preserve">3.4. </w:t>
      </w:r>
      <w:r w:rsidRPr="0075036D">
        <w:rPr>
          <w:rFonts w:cs="Arial"/>
          <w:b/>
          <w:sz w:val="28"/>
          <w:szCs w:val="28"/>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lastRenderedPageBreak/>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0194E369" w:rsidR="00244C33" w:rsidRPr="0075036D" w:rsidRDefault="0075036D" w:rsidP="00BD4938">
      <w:pPr>
        <w:rPr>
          <w:rFonts w:cs="Arial"/>
          <w:b/>
          <w:sz w:val="28"/>
          <w:szCs w:val="28"/>
        </w:rPr>
      </w:pPr>
      <w:r>
        <w:rPr>
          <w:rFonts w:cs="Arial"/>
          <w:b/>
          <w:sz w:val="28"/>
          <w:szCs w:val="28"/>
        </w:rPr>
        <w:t xml:space="preserve">3.5. </w:t>
      </w:r>
      <w:r w:rsidRPr="0075036D">
        <w:rPr>
          <w:rFonts w:cs="Arial"/>
          <w:b/>
          <w:sz w:val="28"/>
          <w:szCs w:val="28"/>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63155CFE" w:rsidR="00283308" w:rsidRPr="00B9054A" w:rsidRDefault="00B9054A" w:rsidP="00BD4938">
      <w:pPr>
        <w:rPr>
          <w:rFonts w:cs="Arial"/>
          <w:b/>
          <w:sz w:val="28"/>
          <w:szCs w:val="28"/>
        </w:rPr>
      </w:pPr>
      <w:r>
        <w:rPr>
          <w:rFonts w:cs="Arial"/>
          <w:b/>
          <w:sz w:val="28"/>
          <w:szCs w:val="28"/>
        </w:rPr>
        <w:t xml:space="preserve">3.6. </w:t>
      </w:r>
      <w:r w:rsidRPr="00B9054A">
        <w:rPr>
          <w:rFonts w:cs="Arial"/>
          <w:b/>
          <w:sz w:val="28"/>
          <w:szCs w:val="28"/>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2C563D03" w:rsidR="00244C33" w:rsidRPr="00B9054A" w:rsidRDefault="00B9054A" w:rsidP="00BD4938">
      <w:pPr>
        <w:rPr>
          <w:rFonts w:cs="Arial"/>
          <w:b/>
          <w:sz w:val="28"/>
          <w:szCs w:val="28"/>
        </w:rPr>
      </w:pPr>
      <w:r>
        <w:rPr>
          <w:rFonts w:cs="Arial"/>
          <w:b/>
          <w:sz w:val="28"/>
          <w:szCs w:val="28"/>
        </w:rPr>
        <w:t xml:space="preserve">3.7. </w:t>
      </w:r>
      <w:r w:rsidRPr="00B9054A">
        <w:rPr>
          <w:rFonts w:cs="Arial"/>
          <w:b/>
          <w:sz w:val="28"/>
          <w:szCs w:val="28"/>
        </w:rPr>
        <w:t>Uso de tecnología</w:t>
      </w:r>
      <w:r w:rsidR="00172DD6">
        <w:rPr>
          <w:rFonts w:cs="Arial"/>
          <w:b/>
          <w:sz w:val="28"/>
          <w:szCs w:val="28"/>
        </w:rPr>
        <w:t>s</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w:t>
      </w:r>
      <w:r>
        <w:lastRenderedPageBreak/>
        <w:t xml:space="preserve">una aplicación </w:t>
      </w:r>
      <w:proofErr w:type="spellStart"/>
      <w:r>
        <w:t>mobile</w:t>
      </w:r>
      <w:proofErr w:type="spellEnd"/>
      <w:r>
        <w:t xml:space="preserve"> no nativa. La misma por dichas razones no pudo ser realizada, quedando para ser realizada en el futuro. </w:t>
      </w:r>
    </w:p>
    <w:p w14:paraId="0ED7FAB9" w14:textId="5BF56D24" w:rsidR="007C2E07" w:rsidRPr="00B9054A" w:rsidRDefault="00B9054A" w:rsidP="00244C33">
      <w:pPr>
        <w:rPr>
          <w:b/>
          <w:sz w:val="28"/>
          <w:szCs w:val="28"/>
        </w:rPr>
      </w:pPr>
      <w:r>
        <w:rPr>
          <w:b/>
          <w:sz w:val="28"/>
          <w:szCs w:val="28"/>
        </w:rPr>
        <w:t xml:space="preserve">3.8. </w:t>
      </w:r>
      <w:r w:rsidRPr="00B9054A">
        <w:rPr>
          <w:b/>
          <w:sz w:val="28"/>
          <w:szCs w:val="28"/>
        </w:rPr>
        <w:t>Funcionalidades pendientes</w:t>
      </w:r>
      <w:r w:rsidR="000452F6">
        <w:rPr>
          <w:b/>
          <w:sz w:val="28"/>
          <w:szCs w:val="28"/>
        </w:rPr>
        <w:t xml:space="preserve"> y oportunidades de mejora</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703986B5" w14:textId="2FB0361B" w:rsidR="007C2E07" w:rsidRPr="00B9054A" w:rsidRDefault="00B9054A" w:rsidP="001233C9">
      <w:pPr>
        <w:spacing w:after="200" w:line="276" w:lineRule="auto"/>
        <w:jc w:val="left"/>
        <w:rPr>
          <w:b/>
          <w:sz w:val="28"/>
          <w:szCs w:val="28"/>
        </w:rPr>
      </w:pPr>
      <w:r>
        <w:rPr>
          <w:b/>
          <w:sz w:val="28"/>
          <w:szCs w:val="28"/>
        </w:rPr>
        <w:t xml:space="preserve">3.9. </w:t>
      </w:r>
      <w:r w:rsidR="00BB5E74" w:rsidRPr="00B9054A">
        <w:rPr>
          <w:b/>
          <w:sz w:val="28"/>
          <w:szCs w:val="28"/>
        </w:rPr>
        <w:t>Errores e</w:t>
      </w:r>
      <w:r w:rsidRPr="00B9054A">
        <w:rPr>
          <w:b/>
          <w:sz w:val="28"/>
          <w:szCs w:val="28"/>
        </w:rPr>
        <w:t>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lastRenderedPageBreak/>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36C59B7A" w14:textId="663A400E" w:rsidR="000452F6" w:rsidRPr="000452F6" w:rsidRDefault="000452F6" w:rsidP="000452F6">
      <w:pPr>
        <w:spacing w:after="200" w:line="276" w:lineRule="auto"/>
        <w:jc w:val="left"/>
        <w:rPr>
          <w:b/>
          <w:sz w:val="28"/>
          <w:szCs w:val="28"/>
        </w:rPr>
      </w:pPr>
      <w:r>
        <w:rPr>
          <w:b/>
          <w:sz w:val="28"/>
          <w:szCs w:val="28"/>
        </w:rPr>
        <w:t>3.10</w:t>
      </w:r>
      <w:r w:rsidRPr="000452F6">
        <w:rPr>
          <w:b/>
          <w:sz w:val="28"/>
          <w:szCs w:val="28"/>
        </w:rPr>
        <w:t xml:space="preserve">. </w:t>
      </w:r>
      <w:r>
        <w:rPr>
          <w:b/>
          <w:sz w:val="28"/>
          <w:szCs w:val="28"/>
        </w:rPr>
        <w:t>Lecciones Aprendidas</w:t>
      </w:r>
    </w:p>
    <w:p w14:paraId="7168F1D7" w14:textId="79062FEE" w:rsidR="000452F6" w:rsidRDefault="00456A07" w:rsidP="000452F6">
      <w:r>
        <w:t>En este punto, pretendemos dar detalle de aquello que el equipo de trabajo pudo aprender gracias al proyecto</w:t>
      </w:r>
      <w:r w:rsidR="006322B9">
        <w:t>.</w:t>
      </w:r>
    </w:p>
    <w:p w14:paraId="1DCA680B" w14:textId="77777777" w:rsidR="006322B9" w:rsidRPr="00BB5E74" w:rsidRDefault="006322B9" w:rsidP="000452F6">
      <w:bookmarkStart w:id="104" w:name="_GoBack"/>
      <w:bookmarkEnd w:id="104"/>
    </w:p>
    <w:p w14:paraId="47C66E4C" w14:textId="77777777" w:rsidR="00B64789" w:rsidRDefault="00B64789">
      <w:pPr>
        <w:spacing w:after="200" w:line="276" w:lineRule="auto"/>
        <w:jc w:val="left"/>
      </w:pPr>
      <w:r>
        <w:br w:type="page"/>
      </w:r>
    </w:p>
    <w:p w14:paraId="2642E4A5" w14:textId="1797A584" w:rsidR="00175A90" w:rsidRPr="00E14642" w:rsidRDefault="001233C9" w:rsidP="008C2BC9">
      <w:pPr>
        <w:spacing w:after="200" w:line="276" w:lineRule="auto"/>
        <w:jc w:val="left"/>
        <w:rPr>
          <w:b/>
          <w:sz w:val="32"/>
          <w:szCs w:val="32"/>
        </w:rPr>
      </w:pPr>
      <w:r>
        <w:rPr>
          <w:b/>
          <w:sz w:val="32"/>
          <w:szCs w:val="32"/>
        </w:rPr>
        <w:lastRenderedPageBreak/>
        <w:t>4</w:t>
      </w:r>
      <w:r w:rsidR="00175A90">
        <w:rPr>
          <w:b/>
          <w:sz w:val="32"/>
          <w:szCs w:val="32"/>
        </w:rPr>
        <w:t>. Glosario</w:t>
      </w:r>
    </w:p>
    <w:bookmarkEnd w:id="103"/>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6"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7"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8"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9"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30"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31"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32"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3"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4"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5"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6"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7"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8"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9"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40"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41"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42"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3"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4"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5"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6"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7"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6"/>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8"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5E556666" w:rsidR="00175A90" w:rsidRPr="00E14642" w:rsidRDefault="001233C9" w:rsidP="00175A90">
      <w:pPr>
        <w:rPr>
          <w:b/>
          <w:sz w:val="32"/>
          <w:szCs w:val="32"/>
        </w:rPr>
      </w:pPr>
      <w:bookmarkStart w:id="105" w:name="Numerados_4"/>
      <w:r>
        <w:rPr>
          <w:b/>
          <w:sz w:val="32"/>
          <w:szCs w:val="32"/>
        </w:rPr>
        <w:lastRenderedPageBreak/>
        <w:t>5</w:t>
      </w:r>
      <w:r w:rsidR="00175A90">
        <w:rPr>
          <w:b/>
          <w:sz w:val="32"/>
          <w:szCs w:val="32"/>
        </w:rPr>
        <w:t>.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5A8C1ED1" w:rsidR="00175A90" w:rsidRPr="00B16AA6" w:rsidRDefault="001233C9" w:rsidP="00175A90">
      <w:pPr>
        <w:rPr>
          <w:b/>
          <w:sz w:val="32"/>
          <w:szCs w:val="32"/>
          <w:lang w:val="en-US"/>
        </w:rPr>
      </w:pPr>
      <w:bookmarkStart w:id="106" w:name="Numerados_5"/>
      <w:r>
        <w:rPr>
          <w:b/>
          <w:sz w:val="32"/>
          <w:szCs w:val="32"/>
          <w:lang w:val="en-US"/>
        </w:rPr>
        <w:lastRenderedPageBreak/>
        <w:t>6</w:t>
      </w:r>
      <w:r w:rsidR="00175A90" w:rsidRPr="00B16AA6">
        <w:rPr>
          <w:b/>
          <w:sz w:val="32"/>
          <w:szCs w:val="32"/>
          <w:lang w:val="en-US"/>
        </w:rPr>
        <w:t xml:space="preserve">. </w:t>
      </w:r>
      <w:proofErr w:type="spellStart"/>
      <w:r w:rsidR="00175A90"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76B2A780" w:rsidR="00300EC3" w:rsidRDefault="001233C9" w:rsidP="00FC5185">
      <w:pPr>
        <w:rPr>
          <w:b/>
          <w:sz w:val="32"/>
          <w:szCs w:val="32"/>
        </w:rPr>
      </w:pPr>
      <w:bookmarkStart w:id="107" w:name="Numerados_6"/>
      <w:r>
        <w:rPr>
          <w:b/>
          <w:sz w:val="32"/>
          <w:szCs w:val="32"/>
        </w:rPr>
        <w:lastRenderedPageBreak/>
        <w:t>7</w:t>
      </w:r>
      <w:r w:rsidR="00175A90">
        <w:rPr>
          <w:b/>
          <w:sz w:val="32"/>
          <w:szCs w:val="32"/>
        </w:rPr>
        <w:t>. Anexos</w:t>
      </w:r>
    </w:p>
    <w:p w14:paraId="215BE2AC" w14:textId="69CFE7A8" w:rsidR="0024494D" w:rsidRDefault="001233C9" w:rsidP="00385E81">
      <w:pPr>
        <w:rPr>
          <w:b/>
          <w:sz w:val="28"/>
          <w:szCs w:val="28"/>
        </w:rPr>
      </w:pPr>
      <w:r>
        <w:rPr>
          <w:b/>
          <w:sz w:val="28"/>
          <w:szCs w:val="28"/>
        </w:rPr>
        <w:t>7</w:t>
      </w:r>
      <w:r w:rsidR="00AA22D9">
        <w:rPr>
          <w:b/>
          <w:sz w:val="28"/>
          <w:szCs w:val="28"/>
        </w:rPr>
        <w:t>.1</w:t>
      </w:r>
      <w:r w:rsidR="00AA22D9" w:rsidRPr="00F22F8D">
        <w:rPr>
          <w:b/>
          <w:sz w:val="28"/>
          <w:szCs w:val="28"/>
        </w:rPr>
        <w:t xml:space="preserve">. </w:t>
      </w:r>
      <w:r w:rsidR="00C860FD">
        <w:rPr>
          <w:b/>
          <w:sz w:val="28"/>
          <w:szCs w:val="28"/>
        </w:rPr>
        <w:t>MER</w:t>
      </w:r>
    </w:p>
    <w:p w14:paraId="719A6CF3" w14:textId="62236F83" w:rsidR="00574479" w:rsidRDefault="00BA01E7">
      <w:pPr>
        <w:spacing w:after="200" w:line="276" w:lineRule="auto"/>
        <w:jc w:val="left"/>
        <w:rPr>
          <w:b/>
          <w:sz w:val="28"/>
          <w:szCs w:val="28"/>
        </w:rPr>
      </w:pPr>
      <w:r>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r w:rsidR="00574479">
        <w:rPr>
          <w:b/>
          <w:sz w:val="28"/>
          <w:szCs w:val="28"/>
        </w:rPr>
        <w:br w:type="page"/>
      </w:r>
    </w:p>
    <w:p w14:paraId="40452AF6" w14:textId="77777777" w:rsidR="00574479" w:rsidRPr="00AA22D9" w:rsidRDefault="00574479" w:rsidP="00C860FD">
      <w:pPr>
        <w:ind w:firstLine="708"/>
        <w:rPr>
          <w:b/>
          <w:sz w:val="28"/>
          <w:szCs w:val="28"/>
        </w:rPr>
      </w:pPr>
    </w:p>
    <w:p w14:paraId="2D746A42" w14:textId="0853620F" w:rsidR="00AA22D9" w:rsidRDefault="001233C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7</w:t>
      </w:r>
      <w:r w:rsidR="00AA22D9">
        <w:rPr>
          <w:b/>
          <w:sz w:val="28"/>
          <w:szCs w:val="28"/>
        </w:rPr>
        <w:t>.2</w:t>
      </w:r>
      <w:r w:rsidR="00AA22D9" w:rsidRPr="00F22F8D">
        <w:rPr>
          <w:b/>
          <w:sz w:val="28"/>
          <w:szCs w:val="28"/>
        </w:rPr>
        <w:t xml:space="preserve">. </w:t>
      </w:r>
      <w:r w:rsidR="00AA22D9">
        <w:rPr>
          <w:b/>
          <w:sz w:val="28"/>
          <w:szCs w:val="28"/>
        </w:rPr>
        <w:t>UML</w:t>
      </w:r>
    </w:p>
    <w:p w14:paraId="50C6B344" w14:textId="70E62205" w:rsidR="007835E1" w:rsidRDefault="00BA01E7">
      <w:pPr>
        <w:spacing w:after="200" w:line="276" w:lineRule="auto"/>
        <w:jc w:val="left"/>
        <w:rPr>
          <w:b/>
          <w:sz w:val="28"/>
          <w:szCs w:val="28"/>
        </w:rPr>
      </w:pPr>
      <w:r>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r w:rsidR="00574479">
        <w:rPr>
          <w:b/>
          <w:sz w:val="28"/>
          <w:szCs w:val="28"/>
        </w:rPr>
        <w:br w:type="page"/>
      </w:r>
      <w:r>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007835E1">
        <w:rPr>
          <w:b/>
          <w:sz w:val="28"/>
          <w:szCs w:val="28"/>
        </w:rPr>
        <w:br w:type="page"/>
      </w:r>
    </w:p>
    <w:p w14:paraId="6BAB0CC6" w14:textId="254CB195" w:rsidR="007835E1" w:rsidRDefault="00BA01E7">
      <w:pPr>
        <w:spacing w:after="200" w:line="276" w:lineRule="auto"/>
        <w:jc w:val="left"/>
        <w:rPr>
          <w:b/>
          <w:sz w:val="28"/>
          <w:szCs w:val="28"/>
        </w:rPr>
      </w:pPr>
      <w:r>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r w:rsidR="007835E1">
        <w:rPr>
          <w:b/>
          <w:sz w:val="28"/>
          <w:szCs w:val="28"/>
        </w:rPr>
        <w:br w:type="page"/>
      </w:r>
    </w:p>
    <w:p w14:paraId="5F736056" w14:textId="5C59A8EB" w:rsidR="00B5495A" w:rsidRDefault="001233C9" w:rsidP="00385E81">
      <w:pPr>
        <w:rPr>
          <w:b/>
          <w:sz w:val="28"/>
          <w:szCs w:val="28"/>
        </w:rPr>
      </w:pPr>
      <w:r>
        <w:rPr>
          <w:b/>
          <w:sz w:val="28"/>
          <w:szCs w:val="28"/>
        </w:rPr>
        <w:lastRenderedPageBreak/>
        <w:t>7</w:t>
      </w:r>
      <w:r w:rsidR="00281FCD">
        <w:rPr>
          <w:b/>
          <w:sz w:val="28"/>
          <w:szCs w:val="28"/>
        </w:rPr>
        <w:t>.3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ABD26F0" w:rsidR="00175A90" w:rsidRDefault="00BA01E7" w:rsidP="00B64789">
      <w:pPr>
        <w:spacing w:after="200" w:line="276" w:lineRule="auto"/>
        <w:jc w:val="left"/>
        <w:rPr>
          <w:b/>
          <w:sz w:val="28"/>
          <w:szCs w:val="28"/>
        </w:rPr>
      </w:pPr>
      <w:r>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r w:rsidR="00574479">
        <w:rPr>
          <w:b/>
          <w:sz w:val="28"/>
          <w:szCs w:val="28"/>
        </w:rPr>
        <w:br w:type="page"/>
      </w:r>
      <w:r w:rsidR="001233C9">
        <w:rPr>
          <w:b/>
          <w:sz w:val="28"/>
          <w:szCs w:val="28"/>
        </w:rPr>
        <w:lastRenderedPageBreak/>
        <w:t>7</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4763AC98" w:rsidR="00C860FD" w:rsidRDefault="001233C9" w:rsidP="00385E81">
      <w:pPr>
        <w:rPr>
          <w:b/>
          <w:sz w:val="28"/>
          <w:szCs w:val="28"/>
        </w:rPr>
      </w:pPr>
      <w:r>
        <w:rPr>
          <w:b/>
          <w:sz w:val="28"/>
          <w:szCs w:val="28"/>
        </w:rPr>
        <w:t>7</w:t>
      </w:r>
      <w:r w:rsidR="00281FCD">
        <w:rPr>
          <w:b/>
          <w:sz w:val="28"/>
          <w:szCs w:val="28"/>
        </w:rPr>
        <w:t>.4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53"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54"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55"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56"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7"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8"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9"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Pr="00DE3FD7" w:rsidRDefault="007835E1">
      <w:pPr>
        <w:spacing w:after="200" w:line="276" w:lineRule="auto"/>
        <w:jc w:val="left"/>
        <w:rPr>
          <w:b/>
          <w:szCs w:val="24"/>
        </w:rPr>
      </w:pPr>
      <w:r w:rsidRPr="00DE3FD7">
        <w:rPr>
          <w:b/>
          <w:szCs w:val="24"/>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3AAE3CE5" w:rsidR="00C60F0D" w:rsidRDefault="001233C9" w:rsidP="00385E81">
      <w:pPr>
        <w:rPr>
          <w:b/>
          <w:sz w:val="28"/>
          <w:szCs w:val="28"/>
        </w:rPr>
      </w:pPr>
      <w:r>
        <w:rPr>
          <w:b/>
          <w:sz w:val="28"/>
          <w:szCs w:val="28"/>
        </w:rPr>
        <w:t>7</w:t>
      </w:r>
      <w:r w:rsidR="00281FCD">
        <w:rPr>
          <w:b/>
          <w:sz w:val="28"/>
          <w:szCs w:val="28"/>
        </w:rPr>
        <w:t>.4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60"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730252B7" w:rsidR="00300EC3" w:rsidRDefault="001233C9"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7</w:t>
      </w:r>
      <w:r w:rsidR="00281FCD">
        <w:rPr>
          <w:b/>
          <w:sz w:val="28"/>
          <w:szCs w:val="28"/>
        </w:rPr>
        <w:t>.5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65"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DE3FD7" w:rsidRDefault="00230983" w:rsidP="00230983">
      <w:pPr>
        <w:rPr>
          <w:rFonts w:cstheme="minorHAnsi"/>
          <w:sz w:val="18"/>
          <w:szCs w:val="18"/>
        </w:rPr>
      </w:pPr>
      <w:r w:rsidRPr="00DE3FD7">
        <w:rPr>
          <w:rFonts w:cstheme="minorHAnsi"/>
          <w:sz w:val="18"/>
          <w:szCs w:val="18"/>
        </w:rPr>
        <w:t>&lt;</w:t>
      </w:r>
      <w:proofErr w:type="spellStart"/>
      <w:proofErr w:type="gramStart"/>
      <w:r w:rsidRPr="00DE3FD7">
        <w:rPr>
          <w:rFonts w:cstheme="minorHAnsi"/>
          <w:sz w:val="18"/>
          <w:szCs w:val="18"/>
        </w:rPr>
        <w:t>httpRuntime</w:t>
      </w:r>
      <w:proofErr w:type="spellEnd"/>
      <w:proofErr w:type="gramEnd"/>
      <w:r w:rsidRPr="00DE3FD7">
        <w:rPr>
          <w:rFonts w:cstheme="minorHAnsi"/>
          <w:sz w:val="18"/>
          <w:szCs w:val="18"/>
        </w:rPr>
        <w:t xml:space="preserve"> </w:t>
      </w:r>
      <w:proofErr w:type="spellStart"/>
      <w:r w:rsidRPr="00DE3FD7">
        <w:rPr>
          <w:rFonts w:cstheme="minorHAnsi"/>
          <w:sz w:val="18"/>
          <w:szCs w:val="18"/>
        </w:rPr>
        <w:t>targetFramework</w:t>
      </w:r>
      <w:proofErr w:type="spellEnd"/>
      <w:r w:rsidRPr="00DE3FD7">
        <w:rPr>
          <w:rFonts w:cstheme="minorHAnsi"/>
          <w:sz w:val="18"/>
          <w:szCs w:val="18"/>
        </w:rPr>
        <w:t xml:space="preserve">="4.5.2"/&gt; &lt;!—Cambiar por versión del </w:t>
      </w:r>
      <w:proofErr w:type="spellStart"/>
      <w:r w:rsidRPr="00DE3FD7">
        <w:rPr>
          <w:rFonts w:cstheme="minorHAnsi"/>
          <w:sz w:val="18"/>
          <w:szCs w:val="18"/>
        </w:rPr>
        <w:t>FrameWork</w:t>
      </w:r>
      <w:proofErr w:type="spellEnd"/>
      <w:r w:rsidRPr="00DE3FD7">
        <w:rPr>
          <w:rFonts w:cstheme="minorHAnsi"/>
          <w:sz w:val="18"/>
          <w:szCs w:val="18"/>
        </w:rPr>
        <w:t xml:space="preserve"> que corresponda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 xml:space="preserve">&lt;match </w:t>
      </w:r>
      <w:proofErr w:type="spellStart"/>
      <w:proofErr w:type="gramStart"/>
      <w:r w:rsidRPr="00DE3FD7">
        <w:rPr>
          <w:rFonts w:cstheme="minorHAnsi"/>
          <w:sz w:val="18"/>
          <w:szCs w:val="18"/>
          <w:lang w:val="en-US"/>
        </w:rPr>
        <w:t>url</w:t>
      </w:r>
      <w:proofErr w:type="spellEnd"/>
      <w:proofErr w:type="gramEnd"/>
      <w:r w:rsidRPr="00DE3FD7">
        <w:rPr>
          <w:rFonts w:cstheme="minorHAnsi"/>
          <w:sz w:val="18"/>
          <w:szCs w:val="18"/>
          <w:lang w:val="en-US"/>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&lt;/rule&gt;</w:t>
      </w:r>
    </w:p>
    <w:p w14:paraId="011B039C" w14:textId="77777777" w:rsidR="00230983" w:rsidRPr="007835E1" w:rsidRDefault="00230983" w:rsidP="00230983">
      <w:pPr>
        <w:rPr>
          <w:rFonts w:cstheme="minorHAnsi"/>
          <w:sz w:val="18"/>
          <w:szCs w:val="18"/>
        </w:rPr>
      </w:pPr>
      <w:r w:rsidRPr="00DE3FD7">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2993F0D3" w:rsidR="00385E81" w:rsidRDefault="001233C9" w:rsidP="004547EE">
      <w:pPr>
        <w:spacing w:after="200" w:line="276" w:lineRule="auto"/>
        <w:jc w:val="left"/>
        <w:rPr>
          <w:b/>
          <w:sz w:val="28"/>
          <w:szCs w:val="28"/>
        </w:rPr>
      </w:pPr>
      <w:r>
        <w:rPr>
          <w:b/>
          <w:sz w:val="28"/>
          <w:szCs w:val="28"/>
        </w:rPr>
        <w:t>7</w:t>
      </w:r>
      <w:r w:rsidR="00281FCD">
        <w:rPr>
          <w:b/>
          <w:sz w:val="28"/>
          <w:szCs w:val="28"/>
        </w:rPr>
        <w:t>.6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71">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72">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73">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74">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75">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76">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7">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8">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7DFC4325" w:rsidR="00D32059" w:rsidRDefault="001233C9" w:rsidP="0014643C">
      <w:pPr>
        <w:rPr>
          <w:b/>
          <w:sz w:val="28"/>
          <w:szCs w:val="28"/>
        </w:rPr>
      </w:pPr>
      <w:r>
        <w:rPr>
          <w:b/>
          <w:sz w:val="28"/>
          <w:szCs w:val="28"/>
        </w:rPr>
        <w:lastRenderedPageBreak/>
        <w:t>7</w:t>
      </w:r>
      <w:r w:rsidR="00281FCD">
        <w:rPr>
          <w:b/>
          <w:sz w:val="28"/>
          <w:szCs w:val="28"/>
        </w:rPr>
        <w:t>.7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56DAC7F6" w:rsidR="00EE5ECF" w:rsidRDefault="001233C9" w:rsidP="00EE5ECF">
      <w:pPr>
        <w:rPr>
          <w:b/>
          <w:sz w:val="28"/>
          <w:szCs w:val="28"/>
        </w:rPr>
      </w:pPr>
      <w:r>
        <w:rPr>
          <w:b/>
          <w:sz w:val="28"/>
          <w:szCs w:val="28"/>
        </w:rPr>
        <w:t>7</w:t>
      </w:r>
      <w:r w:rsidR="00EE5ECF">
        <w:rPr>
          <w:b/>
          <w:sz w:val="28"/>
          <w:szCs w:val="28"/>
        </w:rPr>
        <w:t>.8</w:t>
      </w:r>
      <w:r w:rsidR="00EE5ECF" w:rsidRPr="00F22F8D">
        <w:rPr>
          <w:b/>
          <w:sz w:val="28"/>
          <w:szCs w:val="28"/>
        </w:rPr>
        <w:t xml:space="preserve">. </w:t>
      </w:r>
      <w:proofErr w:type="spellStart"/>
      <w:r w:rsidR="00EE5ECF">
        <w:rPr>
          <w:b/>
          <w:sz w:val="28"/>
          <w:szCs w:val="28"/>
        </w:rPr>
        <w:t>URLs</w:t>
      </w:r>
      <w:proofErr w:type="spellEnd"/>
      <w:r w:rsidR="00EE5ECF">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103" w:history="1">
        <w:r w:rsidRPr="00A42A03">
          <w:rPr>
            <w:rStyle w:val="Hipervnculo"/>
            <w:rFonts w:ascii="Arial" w:hAnsi="Arial"/>
            <w:szCs w:val="24"/>
          </w:rPr>
          <w:t>http://frontend.spods.isamarina.com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104" w:history="1">
        <w:r w:rsidRPr="00A42A03">
          <w:rPr>
            <w:rStyle w:val="Hipervnculo"/>
            <w:rFonts w:ascii="Arial" w:hAnsi="Arial"/>
            <w:szCs w:val="24"/>
          </w:rPr>
          <w:t>http://backend.spods.isamarina.com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Default="00EE5ECF" w:rsidP="004F4715">
      <w:pPr>
        <w:rPr>
          <w:rStyle w:val="Hipervnculo"/>
          <w:rFonts w:ascii="Arial" w:hAnsi="Arial"/>
          <w:szCs w:val="24"/>
        </w:rPr>
      </w:pPr>
      <w:r>
        <w:rPr>
          <w:szCs w:val="24"/>
        </w:rPr>
        <w:tab/>
      </w:r>
      <w:hyperlink w:history="1">
        <w:r w:rsidRPr="00A42A03">
          <w:rPr>
            <w:rStyle w:val="Hipervnculo"/>
            <w:rFonts w:ascii="Arial" w:hAnsi="Arial"/>
            <w:szCs w:val="24"/>
          </w:rPr>
          <w:t>http://api.spods.isamarina.com</w:t>
        </w:r>
      </w:hyperlink>
    </w:p>
    <w:p w14:paraId="518CC352" w14:textId="77777777" w:rsidR="000B7419" w:rsidRDefault="000B7419" w:rsidP="004F4715">
      <w:pPr>
        <w:rPr>
          <w:rStyle w:val="Hipervnculo"/>
          <w:rFonts w:ascii="Arial" w:hAnsi="Arial"/>
          <w:szCs w:val="24"/>
        </w:rPr>
      </w:pPr>
    </w:p>
    <w:p w14:paraId="59B24DBF" w14:textId="0E051129" w:rsidR="00DE3FD7" w:rsidRDefault="001233C9" w:rsidP="00DE3FD7">
      <w:pPr>
        <w:rPr>
          <w:b/>
          <w:sz w:val="28"/>
          <w:szCs w:val="28"/>
        </w:rPr>
      </w:pPr>
      <w:r>
        <w:rPr>
          <w:b/>
          <w:sz w:val="28"/>
          <w:szCs w:val="28"/>
        </w:rPr>
        <w:t>7</w:t>
      </w:r>
      <w:r w:rsidR="00DE3FD7">
        <w:rPr>
          <w:b/>
          <w:sz w:val="28"/>
          <w:szCs w:val="28"/>
        </w:rPr>
        <w:t>.9</w:t>
      </w:r>
      <w:r w:rsidR="00DE3FD7" w:rsidRPr="00F22F8D">
        <w:rPr>
          <w:b/>
          <w:sz w:val="28"/>
          <w:szCs w:val="28"/>
        </w:rPr>
        <w:t xml:space="preserve">. </w:t>
      </w:r>
      <w:r w:rsidR="00DE3FD7">
        <w:rPr>
          <w:b/>
          <w:sz w:val="28"/>
          <w:szCs w:val="28"/>
        </w:rPr>
        <w:t xml:space="preserve">Investigación sobre </w:t>
      </w:r>
      <w:r w:rsidR="0093405C">
        <w:rPr>
          <w:b/>
          <w:sz w:val="28"/>
          <w:szCs w:val="28"/>
        </w:rPr>
        <w:t>plataformas</w:t>
      </w:r>
      <w:r w:rsidR="00DE3FD7">
        <w:rPr>
          <w:b/>
          <w:sz w:val="28"/>
          <w:szCs w:val="28"/>
        </w:rPr>
        <w:t xml:space="preserve"> similares</w:t>
      </w:r>
    </w:p>
    <w:p w14:paraId="163C4884" w14:textId="42C28F59" w:rsidR="00DE3FD7" w:rsidRDefault="00DE3FD7" w:rsidP="00DE3FD7">
      <w:pPr>
        <w:rPr>
          <w:szCs w:val="24"/>
        </w:rPr>
      </w:pPr>
      <w:r>
        <w:rPr>
          <w:szCs w:val="24"/>
        </w:rPr>
        <w:t>Antes de comenzar con el proyecto se realizó una búsqueda de sistemas similares al que se pretendía realizar. No se logró encontrar nada de similares características en el mercado uruguayo, pero si en el resto del mundo.</w:t>
      </w:r>
    </w:p>
    <w:p w14:paraId="37F51F5A" w14:textId="77777777" w:rsidR="00DE3FD7" w:rsidRDefault="00DE3FD7" w:rsidP="00DE3FD7">
      <w:pPr>
        <w:rPr>
          <w:szCs w:val="24"/>
        </w:rPr>
      </w:pPr>
      <w:r>
        <w:rPr>
          <w:szCs w:val="24"/>
        </w:rPr>
        <w:t>A continuación presentamos una lista con las aplicaciones similares encontradas:</w:t>
      </w:r>
    </w:p>
    <w:p w14:paraId="6EAC42A2" w14:textId="51C09929" w:rsidR="00DE3FD7" w:rsidRDefault="00DE3FD7" w:rsidP="00DE3FD7">
      <w:pPr>
        <w:rPr>
          <w:szCs w:val="24"/>
        </w:rPr>
      </w:pPr>
      <w:r>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05">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4B1CF182" w14:textId="4A3E2CFD" w:rsidR="00DE3FD7" w:rsidRDefault="00DE3FD7" w:rsidP="00DE3FD7">
      <w:pPr>
        <w:rPr>
          <w:szCs w:val="24"/>
        </w:rPr>
      </w:pPr>
      <w:r>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3C4FAC07" w14:textId="7BC42848" w:rsidR="00DE3FD7" w:rsidRDefault="000B7419" w:rsidP="00DE3FD7">
      <w:pPr>
        <w:rPr>
          <w:szCs w:val="24"/>
        </w:rPr>
      </w:pPr>
      <w:r>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07">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59C93B66" w14:textId="392F4B44" w:rsidR="000B7419" w:rsidRPr="00DE3FD7" w:rsidRDefault="000B7419" w:rsidP="00DE3FD7">
      <w:pPr>
        <w:rPr>
          <w:szCs w:val="24"/>
        </w:rPr>
      </w:pPr>
      <w:r>
        <w:rPr>
          <w:noProof/>
          <w:szCs w:val="24"/>
          <w:lang w:eastAsia="es-UY"/>
        </w:rPr>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08">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sectPr w:rsidR="000B7419" w:rsidRPr="00DE3FD7" w:rsidSect="00505622">
      <w:footerReference w:type="default" r:id="rId109"/>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B4EE86" w14:textId="77777777" w:rsidR="007A3390" w:rsidRDefault="007A3390" w:rsidP="00505622">
      <w:pPr>
        <w:spacing w:after="0"/>
      </w:pPr>
      <w:r>
        <w:separator/>
      </w:r>
    </w:p>
  </w:endnote>
  <w:endnote w:type="continuationSeparator" w:id="0">
    <w:p w14:paraId="133D2EF5" w14:textId="77777777" w:rsidR="007A3390" w:rsidRDefault="007A3390"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9F22B2" w:rsidRDefault="009F22B2">
        <w:pPr>
          <w:pStyle w:val="Piedepgina"/>
          <w:jc w:val="right"/>
        </w:pPr>
        <w:r>
          <w:fldChar w:fldCharType="begin"/>
        </w:r>
        <w:r>
          <w:instrText xml:space="preserve"> PAGE   \* MERGEFORMAT </w:instrText>
        </w:r>
        <w:r>
          <w:fldChar w:fldCharType="separate"/>
        </w:r>
        <w:r w:rsidR="006322B9">
          <w:rPr>
            <w:noProof/>
          </w:rPr>
          <w:t>104</w:t>
        </w:r>
        <w:r>
          <w:rPr>
            <w:noProof/>
          </w:rPr>
          <w:fldChar w:fldCharType="end"/>
        </w:r>
      </w:p>
    </w:sdtContent>
  </w:sdt>
  <w:p w14:paraId="69BD2C53" w14:textId="77777777" w:rsidR="009F22B2" w:rsidRDefault="009F22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EE827B" w14:textId="77777777" w:rsidR="007A3390" w:rsidRDefault="007A3390" w:rsidP="00505622">
      <w:pPr>
        <w:spacing w:after="0"/>
      </w:pPr>
      <w:r>
        <w:separator/>
      </w:r>
    </w:p>
  </w:footnote>
  <w:footnote w:type="continuationSeparator" w:id="0">
    <w:p w14:paraId="01A85221" w14:textId="77777777" w:rsidR="007A3390" w:rsidRDefault="007A3390"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A5BC7"/>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1E25"/>
    <w:rsid w:val="001F2427"/>
    <w:rsid w:val="001F3F07"/>
    <w:rsid w:val="001F6A24"/>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B77"/>
    <w:rsid w:val="00285D5F"/>
    <w:rsid w:val="002873A7"/>
    <w:rsid w:val="0029042E"/>
    <w:rsid w:val="00290A9B"/>
    <w:rsid w:val="00294842"/>
    <w:rsid w:val="00294B9E"/>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DBA"/>
    <w:rsid w:val="00550E80"/>
    <w:rsid w:val="005524BE"/>
    <w:rsid w:val="00554763"/>
    <w:rsid w:val="00560445"/>
    <w:rsid w:val="00561426"/>
    <w:rsid w:val="0056151D"/>
    <w:rsid w:val="00564E6A"/>
    <w:rsid w:val="00574479"/>
    <w:rsid w:val="0058010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4094"/>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392D"/>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666D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Desarrollo_de_software" TargetMode="External"/><Relationship Id="rId21" Type="http://schemas.openxmlformats.org/officeDocument/2006/relationships/image" Target="media/image13.jpg"/><Relationship Id="rId42" Type="http://schemas.openxmlformats.org/officeDocument/2006/relationships/hyperlink" Target="https://es.wikipedia.org/wiki/Gesti%C3%B3n_de_configuraci%C3%B3n" TargetMode="External"/><Relationship Id="rId47" Type="http://schemas.openxmlformats.org/officeDocument/2006/relationships/hyperlink" Target="https://es.wikipedia.org/wiki/Software"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Biblioteca_(programaci%C3%B3n)" TargetMode="External"/><Relationship Id="rId107" Type="http://schemas.openxmlformats.org/officeDocument/2006/relationships/image" Target="media/image65.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es.wikipedia.org/wiki/Red_de_computadoras" TargetMode="External"/><Relationship Id="rId37" Type="http://schemas.openxmlformats.org/officeDocument/2006/relationships/hyperlink" Target="https://es.wikipedia.org/wiki/Entorno_de_desarrollo_integrado" TargetMode="External"/><Relationship Id="rId40" Type="http://schemas.openxmlformats.org/officeDocument/2006/relationships/hyperlink" Target="https://es.wikipedia.org/wiki/Programador" TargetMode="External"/><Relationship Id="rId45" Type="http://schemas.openxmlformats.org/officeDocument/2006/relationships/hyperlink" Target="https://es.wikipedia.org/wiki/Ingenier%C3%ADa_de_software" TargetMode="External"/><Relationship Id="rId53" Type="http://schemas.openxmlformats.org/officeDocument/2006/relationships/hyperlink" Target="http://backend.spods.isamarina.com/Administrador/ListaAdministradores" TargetMode="External"/><Relationship Id="rId58" Type="http://schemas.openxmlformats.org/officeDocument/2006/relationships/hyperlink" Target="http://backend.spods.isamarina.com/Pregunta/ListaPreguntas" TargetMode="External"/><Relationship Id="rId66" Type="http://schemas.openxmlformats.org/officeDocument/2006/relationships/image" Target="media/image26.png"/><Relationship Id="rId74" Type="http://schemas.openxmlformats.org/officeDocument/2006/relationships/image" Target="media/image34.jp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Software" TargetMode="External"/><Relationship Id="rId30" Type="http://schemas.openxmlformats.org/officeDocument/2006/relationships/hyperlink" Target="https://es.wikipedia.org/wiki/Lenguaje_interpretado" TargetMode="External"/><Relationship Id="rId35" Type="http://schemas.openxmlformats.org/officeDocument/2006/relationships/hyperlink" Target="https://es.wikipedia.org/wiki/Sistema_operativo" TargetMode="External"/><Relationship Id="rId43" Type="http://schemas.openxmlformats.org/officeDocument/2006/relationships/hyperlink" Target="https://es.wikipedia.org/wiki/Software" TargetMode="External"/><Relationship Id="rId48" Type="http://schemas.openxmlformats.org/officeDocument/2006/relationships/hyperlink" Target="https://es.wikipedia.org/wiki/Dise%C3%B1o_de_software" TargetMode="External"/><Relationship Id="rId56" Type="http://schemas.openxmlformats.org/officeDocument/2006/relationships/hyperlink" Target="http://backend.spods.isamarina.com/Servicio/ListaServicios"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image" Target="media/image37.jpg"/><Relationship Id="rId100" Type="http://schemas.openxmlformats.org/officeDocument/2006/relationships/image" Target="media/image60.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2.jp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Hardware" TargetMode="External"/><Relationship Id="rId38" Type="http://schemas.openxmlformats.org/officeDocument/2006/relationships/hyperlink" Target="https://es.wikipedia.org/wiki/Aplicaci%C3%B3n_inform%C3%A1tica" TargetMode="External"/><Relationship Id="rId46" Type="http://schemas.openxmlformats.org/officeDocument/2006/relationships/hyperlink" Target="https://es.wikipedia.org/wiki/Dise%C3%B1o_de_software" TargetMode="External"/><Relationship Id="rId59" Type="http://schemas.openxmlformats.org/officeDocument/2006/relationships/hyperlink" Target="http://backend.spods.isamarina.com/Administrador/AltaAdmin" TargetMode="External"/><Relationship Id="rId67" Type="http://schemas.openxmlformats.org/officeDocument/2006/relationships/image" Target="media/image27.png"/><Relationship Id="rId103" Type="http://schemas.openxmlformats.org/officeDocument/2006/relationships/hyperlink" Target="http://frontend.spods.isamarina.com" TargetMode="External"/><Relationship Id="rId108" Type="http://schemas.openxmlformats.org/officeDocument/2006/relationships/image" Target="media/image66.PNG"/><Relationship Id="rId20" Type="http://schemas.openxmlformats.org/officeDocument/2006/relationships/image" Target="media/image12.png"/><Relationship Id="rId41" Type="http://schemas.openxmlformats.org/officeDocument/2006/relationships/hyperlink" Target="https://es.wikipedia.org/wiki/Desarrollo_de_software" TargetMode="External"/><Relationship Id="rId54" Type="http://schemas.openxmlformats.org/officeDocument/2006/relationships/hyperlink" Target="http://backend.spods.isamarina.com/Administrador/AltaAdmin"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Programa_(computaci%C3%B3n)" TargetMode="External"/><Relationship Id="rId36" Type="http://schemas.openxmlformats.org/officeDocument/2006/relationships/hyperlink" Target="https://es.wikipedia.org/wiki/Entorno_de_desarrollo_integrado" TargetMode="External"/><Relationship Id="rId49" Type="http://schemas.openxmlformats.org/officeDocument/2006/relationships/image" Target="media/image18.png"/><Relationship Id="rId57" Type="http://schemas.openxmlformats.org/officeDocument/2006/relationships/hyperlink" Target="http://backend.spods.isamarina.com/Servicio/AltaServicio" TargetMode="External"/><Relationship Id="rId106"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hyperlink" Target="https://es.wikipedia.org/wiki/Microsoft" TargetMode="External"/><Relationship Id="rId44" Type="http://schemas.openxmlformats.org/officeDocument/2006/relationships/hyperlink" Target="https://es.wikipedia.org/wiki/Sistema_de_informaci%C3%B3n" TargetMode="External"/><Relationship Id="rId52" Type="http://schemas.openxmlformats.org/officeDocument/2006/relationships/image" Target="media/image21.PNG"/><Relationship Id="rId60" Type="http://schemas.openxmlformats.org/officeDocument/2006/relationships/hyperlink" Target="http://frontend.spods.isamarina.com/manual-usuario" TargetMode="External"/><Relationship Id="rId65" Type="http://schemas.openxmlformats.org/officeDocument/2006/relationships/hyperlink" Target="http://api.spods.isamarina.com" TargetMode="External"/><Relationship Id="rId73" Type="http://schemas.openxmlformats.org/officeDocument/2006/relationships/image" Target="media/image33.jp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Desarrollador_de_software" TargetMode="External"/><Relationship Id="rId109" Type="http://schemas.openxmlformats.org/officeDocument/2006/relationships/footer" Target="footer1.xml"/><Relationship Id="rId34" Type="http://schemas.openxmlformats.org/officeDocument/2006/relationships/hyperlink" Target="https://es.wikipedia.org/wiki/Aplicaci%C3%B3n_inform%C3%A1tica" TargetMode="External"/><Relationship Id="rId50" Type="http://schemas.openxmlformats.org/officeDocument/2006/relationships/image" Target="media/image19.png"/><Relationship Id="rId55" Type="http://schemas.openxmlformats.org/officeDocument/2006/relationships/hyperlink" Target="http://backend.spods.isamarina.com/Cliente/ListaClientes" TargetMode="External"/><Relationship Id="rId76" Type="http://schemas.openxmlformats.org/officeDocument/2006/relationships/image" Target="media/image36.jpg"/><Relationship Id="rId97" Type="http://schemas.openxmlformats.org/officeDocument/2006/relationships/image" Target="media/image57.png"/><Relationship Id="rId104" Type="http://schemas.openxmlformats.org/officeDocument/2006/relationships/hyperlink" Target="http://backend.spods.isamarina.com" TargetMode="External"/><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7EA644-7B58-4139-986C-20ECA7081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21125</TotalTime>
  <Pages>147</Pages>
  <Words>28599</Words>
  <Characters>157298</Characters>
  <Application>Microsoft Office Word</Application>
  <DocSecurity>0</DocSecurity>
  <Lines>1310</Lines>
  <Paragraphs>371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Diaz</cp:lastModifiedBy>
  <cp:revision>190</cp:revision>
  <cp:lastPrinted>2017-09-26T19:25:00Z</cp:lastPrinted>
  <dcterms:created xsi:type="dcterms:W3CDTF">2017-04-30T14:59:00Z</dcterms:created>
  <dcterms:modified xsi:type="dcterms:W3CDTF">2017-10-23T02:49:00Z</dcterms:modified>
</cp:coreProperties>
</file>