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219" w14:textId="77777777" w:rsidR="00505622" w:rsidRPr="007C59F6" w:rsidRDefault="00505622" w:rsidP="007C59F6">
      <w:pPr>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r w:rsidRPr="007C59F6">
        <w:rPr>
          <w:b/>
          <w:sz w:val="32"/>
          <w:szCs w:val="32"/>
        </w:rPr>
        <w:lastRenderedPageBreak/>
        <w:t>Declaración de Autoría</w:t>
      </w:r>
      <w:bookmarkEnd w:id="0"/>
      <w:bookmarkEnd w:id="1"/>
      <w:bookmarkEnd w:id="2"/>
      <w:bookmarkEnd w:id="3"/>
    </w:p>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4" w:name="_Toc481525440"/>
      <w:bookmarkStart w:id="5" w:name="_Toc481525663"/>
      <w:bookmarkStart w:id="6" w:name="_Toc481527563"/>
      <w:bookmarkStart w:id="7" w:name="_Toc481528099"/>
      <w:r w:rsidRPr="007C59F6">
        <w:rPr>
          <w:b/>
          <w:sz w:val="32"/>
          <w:szCs w:val="32"/>
        </w:rPr>
        <w:lastRenderedPageBreak/>
        <w:t>Agradecimientos</w:t>
      </w:r>
      <w:bookmarkEnd w:id="4"/>
      <w:bookmarkEnd w:id="5"/>
      <w:bookmarkEnd w:id="6"/>
      <w:bookmarkEnd w:id="7"/>
    </w:p>
    <w:p w14:paraId="0521BDE4" w14:textId="77777777" w:rsidR="00075161" w:rsidRPr="00075161" w:rsidRDefault="00075161" w:rsidP="007C59F6"/>
    <w:p w14:paraId="7A7E95E9" w14:textId="77777777" w:rsidR="00075161" w:rsidRDefault="00075161" w:rsidP="007C59F6">
      <w:pPr>
        <w:rPr>
          <w:rFonts w:eastAsiaTheme="majorEastAsia" w:cstheme="majorBidi"/>
          <w:bCs/>
          <w:szCs w:val="28"/>
        </w:rPr>
      </w:pPr>
      <w:bookmarkStart w:id="8" w:name="_Toc481525441"/>
      <w:bookmarkStart w:id="9" w:name="_Toc481525664"/>
      <w:r>
        <w:rPr>
          <w:rFonts w:eastAsiaTheme="majorEastAsia" w:cstheme="majorBidi"/>
          <w:bCs/>
          <w:szCs w:val="28"/>
        </w:rPr>
        <w:br w:type="page"/>
      </w:r>
    </w:p>
    <w:p w14:paraId="654A13CA" w14:textId="61475C7A" w:rsidR="00315E38" w:rsidRDefault="00315E38" w:rsidP="007C59F6">
      <w:bookmarkStart w:id="10" w:name="_Toc481527564"/>
      <w:bookmarkStart w:id="11" w:name="_Toc481528100"/>
      <w:proofErr w:type="spellStart"/>
      <w:r w:rsidRPr="007C59F6">
        <w:rPr>
          <w:b/>
          <w:sz w:val="32"/>
          <w:szCs w:val="32"/>
        </w:rPr>
        <w:lastRenderedPageBreak/>
        <w:t>Abstract</w:t>
      </w:r>
      <w:bookmarkEnd w:id="8"/>
      <w:bookmarkEnd w:id="9"/>
      <w:bookmarkEnd w:id="10"/>
      <w:bookmarkEnd w:id="11"/>
      <w:proofErr w:type="spellEnd"/>
    </w:p>
    <w:p w14:paraId="65E607DE" w14:textId="77777777" w:rsidR="00075161" w:rsidRPr="00075161" w:rsidRDefault="00075161" w:rsidP="007C59F6"/>
    <w:p w14:paraId="44C8C789" w14:textId="77777777" w:rsidR="00075161" w:rsidRDefault="00075161" w:rsidP="007C59F6">
      <w:pPr>
        <w:rPr>
          <w:rFonts w:eastAsiaTheme="majorEastAsia" w:cstheme="majorBidi"/>
          <w:bCs/>
          <w:szCs w:val="28"/>
        </w:rPr>
      </w:pPr>
      <w:bookmarkStart w:id="12" w:name="_Toc481525442"/>
      <w:bookmarkStart w:id="13" w:name="_Toc481525665"/>
      <w:r>
        <w:rPr>
          <w:rFonts w:eastAsiaTheme="majorEastAsia" w:cstheme="majorBidi"/>
          <w:bCs/>
          <w:szCs w:val="28"/>
        </w:rPr>
        <w:br w:type="page"/>
      </w:r>
    </w:p>
    <w:p w14:paraId="659B9E38" w14:textId="20E7AE0E" w:rsidR="00315E38" w:rsidRPr="007C59F6" w:rsidRDefault="00315E38" w:rsidP="007C59F6">
      <w:pPr>
        <w:rPr>
          <w:b/>
          <w:sz w:val="32"/>
          <w:szCs w:val="32"/>
        </w:rPr>
      </w:pPr>
      <w:bookmarkStart w:id="14" w:name="_Toc481527565"/>
      <w:bookmarkStart w:id="15" w:name="_Toc481528101"/>
      <w:r w:rsidRPr="007C59F6">
        <w:rPr>
          <w:b/>
          <w:sz w:val="32"/>
          <w:szCs w:val="32"/>
        </w:rPr>
        <w:lastRenderedPageBreak/>
        <w:t>Palabras Clave</w:t>
      </w:r>
      <w:bookmarkEnd w:id="12"/>
      <w:bookmarkEnd w:id="13"/>
      <w:bookmarkEnd w:id="14"/>
      <w:bookmarkEnd w:id="15"/>
    </w:p>
    <w:p w14:paraId="1E11C72D" w14:textId="77777777" w:rsidR="00075161" w:rsidRPr="00075161" w:rsidRDefault="00075161" w:rsidP="007C59F6"/>
    <w:p w14:paraId="2B12D45A" w14:textId="13A55FF4" w:rsidR="00E85674" w:rsidRDefault="00075161" w:rsidP="007C59F6">
      <w:r>
        <w:rPr>
          <w:bCs/>
        </w:rPr>
        <w:br w:type="page"/>
      </w:r>
      <w:bookmarkStart w:id="16" w:name="_Toc481527566"/>
      <w:bookmarkStart w:id="17" w:name="_Toc481528102"/>
      <w:bookmarkStart w:id="18" w:name="_Toc481617360"/>
      <w:bookmarkStart w:id="19" w:name="_Toc481618299"/>
      <w:r w:rsidR="00E85674" w:rsidRPr="007C59F6">
        <w:rPr>
          <w:b/>
          <w:sz w:val="32"/>
          <w:szCs w:val="32"/>
        </w:rPr>
        <w:lastRenderedPageBreak/>
        <w:t>Índice</w:t>
      </w:r>
      <w:bookmarkEnd w:id="16"/>
      <w:bookmarkEnd w:id="17"/>
      <w:bookmarkEnd w:id="18"/>
      <w:bookmarkEnd w:id="19"/>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41F42E3B" w14:textId="2E3BC215" w:rsidR="00B832FB" w:rsidRDefault="00B832FB" w:rsidP="00B832FB">
          <w:pPr>
            <w:pStyle w:val="TDC1"/>
            <w:rPr>
              <w:b/>
              <w:bCs/>
              <w:lang w:val="es-ES"/>
            </w:rPr>
          </w:pPr>
          <w:r>
            <w:rPr>
              <w:b/>
              <w:bCs/>
            </w:rPr>
            <w:t xml:space="preserve">2. Proyecto </w:t>
          </w:r>
          <w:r>
            <w:ptab w:relativeTo="margin" w:alignment="right" w:leader="dot"/>
          </w:r>
          <w:r w:rsidR="008E2F12">
            <w:rPr>
              <w:b/>
              <w:bCs/>
              <w:lang w:val="es-ES"/>
            </w:rPr>
            <w:t>35</w:t>
          </w:r>
        </w:p>
        <w:p w14:paraId="4F9E58E3" w14:textId="73FCFB2B" w:rsidR="00B832FB" w:rsidRPr="004D5B01" w:rsidRDefault="00B832FB" w:rsidP="00B832FB">
          <w:pPr>
            <w:pStyle w:val="TDC1"/>
            <w:rPr>
              <w:b/>
              <w:bCs/>
              <w:lang w:val="es-ES"/>
            </w:rPr>
          </w:pPr>
          <w:r>
            <w:rPr>
              <w:b/>
              <w:bCs/>
            </w:rPr>
            <w:t>3. Glosario</w:t>
          </w:r>
          <w:r>
            <w:ptab w:relativeTo="margin" w:alignment="right" w:leader="dot"/>
          </w:r>
          <w:r w:rsidR="008E2F12">
            <w:rPr>
              <w:b/>
              <w:bCs/>
              <w:lang w:val="es-ES"/>
            </w:rPr>
            <w:t>36</w:t>
          </w:r>
        </w:p>
        <w:p w14:paraId="08C4D2F0" w14:textId="6BA881CD" w:rsidR="00B832FB" w:rsidRPr="004D5B01" w:rsidRDefault="00B832FB" w:rsidP="00B832FB">
          <w:pPr>
            <w:pStyle w:val="TDC1"/>
            <w:rPr>
              <w:b/>
              <w:bCs/>
              <w:lang w:val="es-ES"/>
            </w:rPr>
          </w:pPr>
          <w:r>
            <w:rPr>
              <w:b/>
              <w:bCs/>
            </w:rPr>
            <w:t xml:space="preserve">4. Referencias Bibliográficas </w:t>
          </w:r>
          <w:r>
            <w:ptab w:relativeTo="margin" w:alignment="right" w:leader="dot"/>
          </w:r>
          <w:r w:rsidR="008E2F12">
            <w:rPr>
              <w:b/>
              <w:bCs/>
              <w:lang w:val="es-ES"/>
            </w:rPr>
            <w:t>38</w:t>
          </w:r>
        </w:p>
        <w:p w14:paraId="01DCE5D5" w14:textId="2050F428" w:rsidR="00B832FB" w:rsidRDefault="00B832FB" w:rsidP="00B832FB">
          <w:pPr>
            <w:pStyle w:val="TDC1"/>
            <w:rPr>
              <w:b/>
              <w:bCs/>
              <w:lang w:val="es-ES"/>
            </w:rPr>
          </w:pPr>
          <w:r>
            <w:rPr>
              <w:b/>
              <w:bCs/>
            </w:rPr>
            <w:t xml:space="preserve">5. Bibliografía </w:t>
          </w:r>
          <w:r>
            <w:ptab w:relativeTo="margin" w:alignment="right" w:leader="dot"/>
          </w:r>
          <w:r w:rsidR="008E2F12">
            <w:rPr>
              <w:b/>
              <w:bCs/>
              <w:lang w:val="es-ES"/>
            </w:rPr>
            <w:t>39</w:t>
          </w:r>
        </w:p>
        <w:p w14:paraId="1269C90A" w14:textId="6B0ACD73" w:rsidR="00B832FB" w:rsidRDefault="00B832FB" w:rsidP="00B832FB">
          <w:pPr>
            <w:pStyle w:val="TDC1"/>
            <w:rPr>
              <w:b/>
              <w:bCs/>
              <w:lang w:val="es-ES"/>
            </w:rPr>
          </w:pPr>
          <w:r>
            <w:rPr>
              <w:b/>
              <w:bCs/>
            </w:rPr>
            <w:t xml:space="preserve">6. Anexos </w:t>
          </w:r>
          <w:r>
            <w:ptab w:relativeTo="margin" w:alignment="right" w:leader="dot"/>
          </w:r>
          <w:r w:rsidR="008E2F12">
            <w:rPr>
              <w:b/>
              <w:bCs/>
              <w:lang w:val="es-ES"/>
            </w:rPr>
            <w:t>40</w:t>
          </w:r>
        </w:p>
        <w:p w14:paraId="47EE259A" w14:textId="69BB333E" w:rsidR="00B832FB" w:rsidRDefault="00B832FB" w:rsidP="00B832FB">
          <w:pPr>
            <w:pStyle w:val="TDC2"/>
            <w:rPr>
              <w:lang w:val="es-ES"/>
            </w:rPr>
          </w:pPr>
          <w:r>
            <w:t xml:space="preserve">6.1. Manuales de Usuario </w:t>
          </w:r>
          <w:r>
            <w:ptab w:relativeTo="margin" w:alignment="right" w:leader="dot"/>
          </w:r>
          <w:r w:rsidR="008E2F12">
            <w:rPr>
              <w:lang w:val="es-ES"/>
            </w:rPr>
            <w:t>40</w:t>
          </w:r>
        </w:p>
        <w:p w14:paraId="162568FA" w14:textId="02E8EBE6"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8E2F12">
            <w:rPr>
              <w:lang w:val="es-ES"/>
            </w:rPr>
            <w:t>40</w:t>
          </w:r>
        </w:p>
        <w:p w14:paraId="3439051B" w14:textId="0E6B0CA9" w:rsidR="00B832FB" w:rsidRPr="00386B6E" w:rsidRDefault="00B832FB" w:rsidP="00B832FB">
          <w:pPr>
            <w:pStyle w:val="TDC2"/>
            <w:ind w:firstLine="468"/>
            <w:rPr>
              <w:lang w:val="es-ES"/>
            </w:rPr>
          </w:pPr>
          <w:r>
            <w:t xml:space="preserve">6.2.1. Objetivo </w:t>
          </w:r>
          <w:r>
            <w:ptab w:relativeTo="margin" w:alignment="right" w:leader="dot"/>
          </w:r>
          <w:r w:rsidR="008E2F12">
            <w:rPr>
              <w:lang w:val="es-ES"/>
            </w:rPr>
            <w:t>40</w:t>
          </w:r>
        </w:p>
        <w:p w14:paraId="0A859ED3" w14:textId="6E73EC85" w:rsidR="00B832FB" w:rsidRDefault="00B832FB" w:rsidP="00B832FB">
          <w:pPr>
            <w:pStyle w:val="TDC2"/>
            <w:ind w:firstLine="468"/>
            <w:rPr>
              <w:lang w:val="es-ES"/>
            </w:rPr>
          </w:pPr>
          <w:r>
            <w:t xml:space="preserve">6.2.2. Alcance </w:t>
          </w:r>
          <w:r>
            <w:ptab w:relativeTo="margin" w:alignment="right" w:leader="dot"/>
          </w:r>
          <w:r w:rsidR="008E2F12">
            <w:rPr>
              <w:lang w:val="es-ES"/>
            </w:rPr>
            <w:t>40</w:t>
          </w:r>
        </w:p>
        <w:p w14:paraId="1690D448" w14:textId="3B7D8422" w:rsidR="004D5B01" w:rsidRPr="00386B6E" w:rsidRDefault="00B832FB" w:rsidP="009F5361">
          <w:pPr>
            <w:pStyle w:val="TDC2"/>
            <w:ind w:firstLine="468"/>
            <w:rPr>
              <w:lang w:val="es-ES"/>
            </w:rPr>
          </w:pPr>
          <w:r>
            <w:t xml:space="preserve">6.2.3. Casos de Prueba </w:t>
          </w:r>
          <w:r>
            <w:ptab w:relativeTo="margin" w:alignment="right" w:leader="dot"/>
          </w:r>
          <w:r w:rsidR="008E2F12">
            <w:rPr>
              <w:lang w:val="es-ES"/>
            </w:rPr>
            <w:t>40</w:t>
          </w:r>
        </w:p>
        <w:bookmarkStart w:id="20" w:name="_GoBack" w:displacedByCustomXml="next"/>
        <w:bookmarkEnd w:id="20" w:displacedByCustomXml="next"/>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1" w:name="_Toc481527568"/>
      <w:bookmarkStart w:id="22" w:name="_Toc481528104"/>
      <w:bookmarkStart w:id="23" w:name="_Toc481614468"/>
      <w:bookmarkStart w:id="24" w:name="_Toc481617375"/>
      <w:bookmarkStart w:id="25" w:name="_Toc481618315"/>
      <w:bookmarkStart w:id="26" w:name="_Toc447566477"/>
      <w:bookmarkStart w:id="27" w:name="_Toc481525444"/>
      <w:r>
        <w:rPr>
          <w:b/>
          <w:sz w:val="32"/>
          <w:szCs w:val="32"/>
        </w:rPr>
        <w:lastRenderedPageBreak/>
        <w:t>1. A</w:t>
      </w:r>
      <w:r w:rsidR="00BE2C5C" w:rsidRPr="00E14642">
        <w:rPr>
          <w:b/>
          <w:sz w:val="32"/>
          <w:szCs w:val="32"/>
        </w:rPr>
        <w:t>nteproyecto</w:t>
      </w:r>
      <w:bookmarkEnd w:id="21"/>
      <w:bookmarkEnd w:id="22"/>
      <w:bookmarkEnd w:id="23"/>
      <w:bookmarkEnd w:id="24"/>
      <w:bookmarkEnd w:id="25"/>
    </w:p>
    <w:p w14:paraId="35E16658" w14:textId="30562961" w:rsidR="00E14642" w:rsidRPr="00F22F8D" w:rsidRDefault="00E14642" w:rsidP="00F22F8D">
      <w:pPr>
        <w:ind w:firstLine="708"/>
        <w:rPr>
          <w:b/>
          <w:sz w:val="28"/>
          <w:szCs w:val="28"/>
        </w:rPr>
      </w:pPr>
      <w:r w:rsidRPr="00F22F8D">
        <w:rPr>
          <w:b/>
          <w:sz w:val="28"/>
          <w:szCs w:val="28"/>
        </w:rPr>
        <w:t>1.1. Introducción</w:t>
      </w:r>
    </w:p>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r>
        <w:rPr>
          <w:b/>
          <w:sz w:val="28"/>
          <w:szCs w:val="28"/>
        </w:rPr>
        <w:t>1.2</w:t>
      </w:r>
      <w:r w:rsidRPr="00F22F8D">
        <w:rPr>
          <w:b/>
          <w:sz w:val="28"/>
          <w:szCs w:val="28"/>
        </w:rPr>
        <w:t xml:space="preserve">. </w:t>
      </w:r>
      <w:r>
        <w:rPr>
          <w:b/>
          <w:sz w:val="28"/>
          <w:szCs w:val="28"/>
        </w:rPr>
        <w:t>Presentación del Cliente</w:t>
      </w:r>
    </w:p>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26"/>
      <w:bookmarkEnd w:id="27"/>
    </w:p>
    <w:p w14:paraId="7090A018" w14:textId="605770B7" w:rsidR="00E7384F" w:rsidRPr="00F22F8D" w:rsidRDefault="00E7384F" w:rsidP="00E7384F">
      <w:pPr>
        <w:ind w:firstLine="708"/>
        <w:rPr>
          <w:b/>
          <w:sz w:val="28"/>
          <w:szCs w:val="28"/>
        </w:rPr>
      </w:pPr>
      <w:bookmarkStart w:id="28" w:name="_Toc447566484"/>
      <w:r>
        <w:rPr>
          <w:b/>
          <w:sz w:val="28"/>
          <w:szCs w:val="28"/>
        </w:rPr>
        <w:t>1.3</w:t>
      </w:r>
      <w:r w:rsidRPr="00F22F8D">
        <w:rPr>
          <w:b/>
          <w:sz w:val="28"/>
          <w:szCs w:val="28"/>
        </w:rPr>
        <w:t xml:space="preserve">. </w:t>
      </w:r>
      <w:r>
        <w:rPr>
          <w:b/>
          <w:sz w:val="28"/>
          <w:szCs w:val="28"/>
        </w:rPr>
        <w:t>Presentación del Problema</w:t>
      </w:r>
    </w:p>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r>
        <w:rPr>
          <w:b/>
          <w:sz w:val="28"/>
          <w:szCs w:val="28"/>
        </w:rPr>
        <w:t>1.4</w:t>
      </w:r>
      <w:r w:rsidRPr="00F22F8D">
        <w:rPr>
          <w:b/>
          <w:sz w:val="28"/>
          <w:szCs w:val="28"/>
        </w:rPr>
        <w:t xml:space="preserve">. </w:t>
      </w:r>
      <w:r>
        <w:rPr>
          <w:b/>
          <w:sz w:val="28"/>
          <w:szCs w:val="28"/>
        </w:rPr>
        <w:t>Lista de Necesidades</w:t>
      </w:r>
    </w:p>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r>
        <w:rPr>
          <w:b/>
          <w:sz w:val="28"/>
          <w:szCs w:val="28"/>
        </w:rPr>
        <w:t>1.5</w:t>
      </w:r>
      <w:r w:rsidRPr="00F22F8D">
        <w:rPr>
          <w:b/>
          <w:sz w:val="28"/>
          <w:szCs w:val="28"/>
        </w:rPr>
        <w:t xml:space="preserve">. </w:t>
      </w:r>
      <w:r>
        <w:rPr>
          <w:b/>
          <w:sz w:val="28"/>
          <w:szCs w:val="28"/>
        </w:rPr>
        <w:t>Actores Involucrados</w:t>
      </w:r>
    </w:p>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r>
        <w:rPr>
          <w:b/>
          <w:sz w:val="28"/>
          <w:szCs w:val="28"/>
        </w:rPr>
        <w:t>1.6</w:t>
      </w:r>
      <w:r w:rsidRPr="00F22F8D">
        <w:rPr>
          <w:b/>
          <w:sz w:val="28"/>
          <w:szCs w:val="28"/>
        </w:rPr>
        <w:t xml:space="preserve">. </w:t>
      </w:r>
      <w:r>
        <w:rPr>
          <w:b/>
          <w:sz w:val="28"/>
          <w:szCs w:val="28"/>
        </w:rPr>
        <w:t>Objetivos</w:t>
      </w:r>
    </w:p>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r>
        <w:rPr>
          <w:b/>
          <w:sz w:val="28"/>
          <w:szCs w:val="28"/>
        </w:rPr>
        <w:t>1.7</w:t>
      </w:r>
      <w:r w:rsidRPr="00F22F8D">
        <w:rPr>
          <w:b/>
          <w:sz w:val="28"/>
          <w:szCs w:val="28"/>
        </w:rPr>
        <w:t xml:space="preserve">. </w:t>
      </w:r>
      <w:r>
        <w:rPr>
          <w:b/>
          <w:sz w:val="28"/>
          <w:szCs w:val="28"/>
        </w:rPr>
        <w:t>Lista de Requerimientos</w:t>
      </w:r>
    </w:p>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77777777" w:rsidR="00CF4A5E" w:rsidRPr="00FA7D51" w:rsidRDefault="00CF4A5E" w:rsidP="00FA7D51">
      <w:r w:rsidRPr="00FA7D51">
        <w:t>El usuario cliente será encargado de registrarse en el sistema para darse de alta. Datos de ingreso: nombre, apellido, nombre de usuario, correo electrónico, contraseña, teléfono, documento de identidad.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77777777" w:rsidR="00CF4A5E" w:rsidRPr="00FA7D51" w:rsidRDefault="00CF4A5E" w:rsidP="00FA7D51">
      <w:r w:rsidRPr="00FA7D51">
        <w:t>El usuario cliente será encargado de modificar sus datos en el sistema. Datos a modificar: nombre, apellido, teléfono, documento de identidad.</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w:t>
      </w:r>
      <w:proofErr w:type="gramStart"/>
      <w:r w:rsidRPr="00FA7D51">
        <w:t>usuarios</w:t>
      </w:r>
      <w:proofErr w:type="gramEnd"/>
      <w:r w:rsidRPr="00FA7D51">
        <w:t xml:space="preserve">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77777777"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Pr="00FA7D51">
        <w:t>Sera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77777777" w:rsidR="000318C8" w:rsidRPr="00FA7D51" w:rsidRDefault="000318C8" w:rsidP="00FA7D51">
      <w:r w:rsidRPr="00FA7D51">
        <w:t>Se dará de alta un súper administrador ingresándolo manualmente a la base de datos. Solo contará con nombre de usuario y contraseña.</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77777777" w:rsidR="00D61F42" w:rsidRPr="00FA7D51" w:rsidRDefault="00D61F42" w:rsidP="00FA7D51">
      <w:r w:rsidRPr="00FA7D51">
        <w:t>El usuario cliente podrá habilitar/deshabilitar sus servicios asociados</w:t>
      </w:r>
      <w:r w:rsidR="00F13FAE" w:rsidRPr="00FA7D51">
        <w:t>. No podrá deshabilitar un servicio propio en caso de tener publicaciones activas asociadas al mismo.</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6E5D82" w:rsidRDefault="008E6D08" w:rsidP="00FA7D51">
      <w:pPr>
        <w:rPr>
          <w:b/>
        </w:rPr>
      </w:pPr>
      <w:r w:rsidRPr="006E5D82">
        <w:rPr>
          <w:b/>
        </w:rPr>
        <w:t>RF</w:t>
      </w:r>
      <w:r w:rsidR="002160B4" w:rsidRPr="006E5D82">
        <w:rPr>
          <w:b/>
        </w:rPr>
        <w:t xml:space="preserve"> </w:t>
      </w:r>
      <w:r w:rsidRPr="006E5D82">
        <w:rPr>
          <w:b/>
        </w:rPr>
        <w:t xml:space="preserve">12.1 </w:t>
      </w:r>
      <w:r w:rsidR="002160B4" w:rsidRPr="006E5D82">
        <w:rPr>
          <w:b/>
        </w:rPr>
        <w:t xml:space="preserve">- </w:t>
      </w:r>
      <w:r w:rsidRPr="006E5D82">
        <w:rPr>
          <w:b/>
        </w:rPr>
        <w:t>Postulación de un usuario cliente en una oferta laboral</w:t>
      </w:r>
    </w:p>
    <w:p w14:paraId="2A6D00A3" w14:textId="4B840E64" w:rsidR="00B60A31" w:rsidRPr="00FA7D51" w:rsidRDefault="008E6D08" w:rsidP="00FA7D51">
      <w:r w:rsidRPr="00FA7D51">
        <w:t>El usuario cliente podrá postularse para las distintas publicaciones de ofertas laborales del sistema, siempre y cuando tenga asociado el mismo servicio que la publicación</w:t>
      </w:r>
      <w:r w:rsidR="00B60A31" w:rsidRPr="00FA7D51">
        <w:t>. Los datos a ingres</w:t>
      </w:r>
      <w:r w:rsidR="00EF1708" w:rsidRPr="00FA7D51">
        <w:t>ar para los servicios complejos</w:t>
      </w:r>
      <w:r w:rsidR="00B60A31" w:rsidRPr="00FA7D51">
        <w:t xml:space="preserve"> varían según el servicio seleccionado. Los datos a ingresar para los servicios simples son: </w:t>
      </w:r>
      <w:r w:rsidR="00381110" w:rsidRPr="00FA7D51">
        <w:t>precio a cobrar por hora</w:t>
      </w:r>
      <w:r w:rsidR="00B60A31" w:rsidRPr="00FA7D51">
        <w:t xml:space="preserve">, </w:t>
      </w:r>
      <w:r w:rsidR="00381110" w:rsidRPr="00FA7D51">
        <w:t>comentario</w:t>
      </w:r>
      <w:r w:rsidR="00B60A31" w:rsidRPr="00FA7D51">
        <w:t xml:space="preserve">, </w:t>
      </w:r>
      <w:r w:rsidR="00381110" w:rsidRPr="00FA7D51">
        <w:t>horario ofrecido</w:t>
      </w:r>
      <w:r w:rsidR="00B60A31" w:rsidRPr="00FA7D51">
        <w:t>.</w:t>
      </w:r>
    </w:p>
    <w:p w14:paraId="32BE2B68" w14:textId="045814EC" w:rsidR="008E6D08" w:rsidRPr="006E5D82" w:rsidRDefault="008E6D08" w:rsidP="00FA7D51">
      <w:pPr>
        <w:rPr>
          <w:b/>
        </w:rPr>
      </w:pPr>
      <w:r w:rsidRPr="006E5D82">
        <w:rPr>
          <w:b/>
        </w:rPr>
        <w:t>RF</w:t>
      </w:r>
      <w:r w:rsidR="002160B4" w:rsidRPr="006E5D82">
        <w:rPr>
          <w:b/>
        </w:rPr>
        <w:t xml:space="preserve"> </w:t>
      </w:r>
      <w:r w:rsidRPr="006E5D82">
        <w:rPr>
          <w:b/>
        </w:rPr>
        <w:t xml:space="preserve">12.2 </w:t>
      </w:r>
      <w:r w:rsidR="002160B4" w:rsidRPr="006E5D82">
        <w:rPr>
          <w:b/>
        </w:rPr>
        <w:t xml:space="preserve">- </w:t>
      </w:r>
      <w:r w:rsidRPr="006E5D82">
        <w:rPr>
          <w:b/>
        </w:rPr>
        <w:t>Selección de</w:t>
      </w:r>
      <w:r w:rsidR="00EF6795" w:rsidRPr="006E5D82">
        <w:rPr>
          <w:b/>
        </w:rPr>
        <w:t xml:space="preserve"> un trabajador para r</w:t>
      </w:r>
      <w:r w:rsidRPr="006E5D82">
        <w:rPr>
          <w:b/>
        </w:rPr>
        <w:t>ealizar la oferta laboral</w:t>
      </w:r>
    </w:p>
    <w:p w14:paraId="4494057B" w14:textId="77777777" w:rsidR="00381110" w:rsidRPr="00FA7D51" w:rsidRDefault="00EF6795" w:rsidP="00FA7D51">
      <w:r w:rsidRPr="00FA7D51">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FA7D51">
        <w:t>ofreciendo la posibilidad de</w:t>
      </w:r>
      <w:r w:rsidRPr="00FA7D51">
        <w:t xml:space="preserve"> calificación entre los usuarios.</w:t>
      </w:r>
    </w:p>
    <w:p w14:paraId="00377BB5" w14:textId="7761E84A" w:rsidR="00FA7D51" w:rsidRPr="006E5D82" w:rsidRDefault="00EF6795" w:rsidP="00FA7D51">
      <w:pPr>
        <w:rPr>
          <w:b/>
        </w:rPr>
      </w:pPr>
      <w:r w:rsidRPr="006E5D82">
        <w:rPr>
          <w:b/>
        </w:rPr>
        <w:t>RF</w:t>
      </w:r>
      <w:r w:rsidR="002160B4" w:rsidRPr="006E5D82">
        <w:rPr>
          <w:b/>
        </w:rPr>
        <w:t xml:space="preserve"> </w:t>
      </w:r>
      <w:r w:rsidRPr="006E5D82">
        <w:rPr>
          <w:b/>
        </w:rPr>
        <w:t xml:space="preserve">12.3 </w:t>
      </w:r>
      <w:r w:rsidR="002160B4" w:rsidRPr="006E5D82">
        <w:rPr>
          <w:b/>
        </w:rPr>
        <w:t xml:space="preserve">- </w:t>
      </w:r>
      <w:r w:rsidRPr="006E5D82">
        <w:rPr>
          <w:b/>
        </w:rPr>
        <w:t>Comentarios y puntuación del trabajo realizado</w:t>
      </w:r>
    </w:p>
    <w:p w14:paraId="72F1F40D" w14:textId="6B918261" w:rsidR="00EF6795" w:rsidRPr="00FA7D51" w:rsidRDefault="00EF6795" w:rsidP="00FA7D51">
      <w:r w:rsidRPr="00FA7D51">
        <w:t xml:space="preserve">Una vez concluido el trabajo tanto el empleado como el empleador </w:t>
      </w:r>
      <w:r w:rsidR="00381110" w:rsidRPr="00FA7D51">
        <w:t>podrán</w:t>
      </w:r>
      <w:r w:rsidRPr="00FA7D51">
        <w:t xml:space="preserve"> calificar y co</w:t>
      </w:r>
      <w:r w:rsidR="00381110" w:rsidRPr="00FA7D5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6E5D82" w:rsidRDefault="00EF6795" w:rsidP="00FA7D51">
      <w:pPr>
        <w:rPr>
          <w:b/>
        </w:rPr>
      </w:pPr>
      <w:r w:rsidRPr="006E5D82">
        <w:rPr>
          <w:b/>
        </w:rPr>
        <w:t>RF</w:t>
      </w:r>
      <w:r w:rsidR="002160B4" w:rsidRPr="006E5D82">
        <w:rPr>
          <w:b/>
        </w:rPr>
        <w:t xml:space="preserve"> </w:t>
      </w:r>
      <w:r w:rsidRPr="006E5D82">
        <w:rPr>
          <w:b/>
        </w:rPr>
        <w:t xml:space="preserve">15.1 </w:t>
      </w:r>
      <w:r w:rsidR="002160B4" w:rsidRPr="006E5D82">
        <w:rPr>
          <w:b/>
        </w:rPr>
        <w:t xml:space="preserve">- </w:t>
      </w:r>
      <w:r w:rsidRPr="006E5D82">
        <w:rPr>
          <w:b/>
        </w:rPr>
        <w:t>Notificación de trabajo aceptado</w:t>
      </w:r>
    </w:p>
    <w:p w14:paraId="76523960" w14:textId="77777777" w:rsidR="00347961" w:rsidRPr="00FA7D51" w:rsidRDefault="00EF6795" w:rsidP="00FA7D51">
      <w:r w:rsidRPr="00FA7D51">
        <w:t>Se notificará al usuario cliente, quien previamente se había postulado para un trab</w:t>
      </w:r>
      <w:r w:rsidR="00347961" w:rsidRPr="00FA7D51">
        <w:t>a</w:t>
      </w:r>
      <w:r w:rsidRPr="00FA7D51">
        <w:t>jo,</w:t>
      </w:r>
      <w:r w:rsidR="00381110" w:rsidRPr="00FA7D51">
        <w:t xml:space="preserve"> cuando su presupuesto es aceptado</w:t>
      </w:r>
      <w:r w:rsidRPr="00FA7D51">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6E5D82" w:rsidRDefault="004110BC" w:rsidP="00FA7D51">
      <w:pPr>
        <w:rPr>
          <w:b/>
          <w:color w:val="000000" w:themeColor="text1"/>
        </w:rPr>
      </w:pPr>
      <w:r w:rsidRPr="006E5D82">
        <w:rPr>
          <w:b/>
          <w:color w:val="000000" w:themeColor="text1"/>
        </w:rPr>
        <w:t>RF</w:t>
      </w:r>
      <w:r w:rsidR="002160B4" w:rsidRPr="006E5D82">
        <w:rPr>
          <w:b/>
        </w:rPr>
        <w:t xml:space="preserve"> </w:t>
      </w:r>
      <w:r w:rsidRPr="006E5D82">
        <w:rPr>
          <w:b/>
          <w:color w:val="000000" w:themeColor="text1"/>
        </w:rPr>
        <w:t>18</w:t>
      </w:r>
      <w:r w:rsidR="00347961" w:rsidRPr="006E5D82">
        <w:rPr>
          <w:b/>
          <w:color w:val="000000" w:themeColor="text1"/>
        </w:rPr>
        <w:t xml:space="preserve">.1 </w:t>
      </w:r>
      <w:r w:rsidR="002160B4" w:rsidRPr="006E5D82">
        <w:rPr>
          <w:b/>
        </w:rPr>
        <w:t xml:space="preserve">- </w:t>
      </w:r>
      <w:r w:rsidRPr="006E5D82">
        <w:rPr>
          <w:b/>
          <w:color w:val="000000" w:themeColor="text1"/>
        </w:rPr>
        <w:t xml:space="preserve">Posibilidad de </w:t>
      </w:r>
      <w:r w:rsidR="00A6792C" w:rsidRPr="006E5D82">
        <w:rPr>
          <w:b/>
          <w:color w:val="000000" w:themeColor="text1"/>
        </w:rPr>
        <w:t>ingreso</w:t>
      </w:r>
      <w:r w:rsidRPr="006E5D82">
        <w:rPr>
          <w:b/>
          <w:color w:val="000000" w:themeColor="text1"/>
        </w:rPr>
        <w:t xml:space="preserve"> con </w:t>
      </w:r>
      <w:r w:rsidR="00342D6E" w:rsidRPr="006E5D82">
        <w:rPr>
          <w:b/>
          <w:color w:val="000000" w:themeColor="text1"/>
        </w:rPr>
        <w:t>Facebook</w:t>
      </w:r>
    </w:p>
    <w:p w14:paraId="662B2950" w14:textId="77777777" w:rsidR="00347961" w:rsidRPr="00FA7D51" w:rsidRDefault="00347961" w:rsidP="00FA7D51">
      <w:r w:rsidRPr="00FA7D51">
        <w:t xml:space="preserve">El usuario cliente podrá </w:t>
      </w:r>
      <w:r w:rsidR="004110BC" w:rsidRPr="00FA7D51">
        <w:t>ingresar al sistema utilizando su cuenta de Facebook.</w:t>
      </w:r>
      <w:r w:rsidR="00A6792C" w:rsidRPr="00FA7D51">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6E5D82" w:rsidRDefault="00821867" w:rsidP="00FA7D51">
      <w:pPr>
        <w:rPr>
          <w:b/>
        </w:rPr>
      </w:pPr>
      <w:r w:rsidRPr="006E5D82">
        <w:rPr>
          <w:b/>
        </w:rPr>
        <w:t>RF</w:t>
      </w:r>
      <w:r w:rsidR="002160B4" w:rsidRPr="006E5D82">
        <w:rPr>
          <w:b/>
        </w:rPr>
        <w:t xml:space="preserve"> </w:t>
      </w:r>
      <w:r w:rsidR="004110BC" w:rsidRPr="006E5D82">
        <w:rPr>
          <w:b/>
        </w:rPr>
        <w:t>19</w:t>
      </w:r>
      <w:r w:rsidRPr="006E5D82">
        <w:rPr>
          <w:b/>
        </w:rPr>
        <w:t xml:space="preserve">.1 </w:t>
      </w:r>
      <w:r w:rsidR="002160B4" w:rsidRPr="006E5D82">
        <w:rPr>
          <w:b/>
        </w:rPr>
        <w:t xml:space="preserve">- </w:t>
      </w:r>
      <w:r w:rsidRPr="006E5D82">
        <w:rPr>
          <w:b/>
        </w:rPr>
        <w:t>Denunciar publicación/postulación/usuario</w:t>
      </w:r>
    </w:p>
    <w:p w14:paraId="53CD28CA" w14:textId="77777777" w:rsidR="00821867" w:rsidRPr="00FA7D51" w:rsidRDefault="00821867" w:rsidP="00FA7D51">
      <w:r w:rsidRPr="00FA7D51">
        <w:t xml:space="preserve">El usuario cliente ante cualquier inconveniente podrá denunciar una </w:t>
      </w:r>
      <w:proofErr w:type="gramStart"/>
      <w:r w:rsidRPr="00FA7D51">
        <w:t>publicación</w:t>
      </w:r>
      <w:proofErr w:type="gramEnd"/>
      <w:r w:rsidRPr="00FA7D51">
        <w:t>, una postulación o a otro usuario. Dichas denuncias serán atendidas po</w:t>
      </w:r>
      <w:r w:rsidR="00A6792C" w:rsidRPr="00FA7D51">
        <w:t>r los usuarios administradores.</w:t>
      </w:r>
    </w:p>
    <w:p w14:paraId="65CB3E5D" w14:textId="0F43B5E5" w:rsidR="00FA7D51" w:rsidRPr="006E5D82" w:rsidRDefault="00821867" w:rsidP="00FA7D51">
      <w:pPr>
        <w:rPr>
          <w:b/>
        </w:rPr>
      </w:pPr>
      <w:r w:rsidRPr="006E5D82">
        <w:rPr>
          <w:b/>
        </w:rPr>
        <w:t>RF</w:t>
      </w:r>
      <w:r w:rsidR="002160B4" w:rsidRPr="006E5D82">
        <w:rPr>
          <w:b/>
        </w:rPr>
        <w:t xml:space="preserve"> </w:t>
      </w:r>
      <w:r w:rsidR="004110BC" w:rsidRPr="006E5D82">
        <w:rPr>
          <w:b/>
        </w:rPr>
        <w:t>20</w:t>
      </w:r>
      <w:r w:rsidRPr="006E5D82">
        <w:rPr>
          <w:b/>
        </w:rPr>
        <w:t xml:space="preserve">.1 </w:t>
      </w:r>
      <w:r w:rsidR="002160B4" w:rsidRPr="006E5D82">
        <w:rPr>
          <w:b/>
        </w:rPr>
        <w:t xml:space="preserve">- </w:t>
      </w:r>
      <w:r w:rsidR="00A6792C" w:rsidRPr="006E5D82">
        <w:rPr>
          <w:b/>
        </w:rPr>
        <w:t>Marcar como destacado el mejor presupuesto hasta el momento</w:t>
      </w:r>
    </w:p>
    <w:p w14:paraId="7CB0B376" w14:textId="41246654" w:rsidR="00342D6E" w:rsidRPr="00FA7D51" w:rsidRDefault="00821867" w:rsidP="00FA7D51">
      <w:r w:rsidRPr="00FA7D51">
        <w:t xml:space="preserve">El usuario cliente, dueño de la publicación de oferta laboral, podrá destacar </w:t>
      </w:r>
      <w:r w:rsidR="00A6792C" w:rsidRPr="00FA7D51">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6E5D82" w:rsidRDefault="00B40B8C" w:rsidP="00FA7D51">
      <w:pPr>
        <w:rPr>
          <w:b/>
          <w:color w:val="000000" w:themeColor="text1"/>
        </w:rPr>
      </w:pPr>
      <w:r w:rsidRPr="006E5D82">
        <w:rPr>
          <w:b/>
          <w:color w:val="000000" w:themeColor="text1"/>
        </w:rPr>
        <w:t>RNF</w:t>
      </w:r>
      <w:r w:rsidR="002160B4" w:rsidRPr="006E5D82">
        <w:rPr>
          <w:b/>
        </w:rPr>
        <w:t xml:space="preserve"> </w:t>
      </w:r>
      <w:r w:rsidRPr="006E5D82">
        <w:rPr>
          <w:b/>
          <w:color w:val="000000" w:themeColor="text1"/>
        </w:rPr>
        <w:t xml:space="preserve">3 </w:t>
      </w:r>
      <w:r w:rsidR="002160B4" w:rsidRPr="006E5D82">
        <w:rPr>
          <w:b/>
        </w:rPr>
        <w:t xml:space="preserve">- </w:t>
      </w:r>
      <w:r w:rsidRPr="006E5D82">
        <w:rPr>
          <w:b/>
          <w:color w:val="000000" w:themeColor="text1"/>
        </w:rPr>
        <w:t>Protección de datos</w:t>
      </w:r>
      <w:r w:rsidR="00EA51B7" w:rsidRPr="006E5D82">
        <w:rPr>
          <w:b/>
          <w:color w:val="000000" w:themeColor="text1"/>
        </w:rPr>
        <w:t xml:space="preserve"> personales</w:t>
      </w:r>
    </w:p>
    <w:p w14:paraId="07523088" w14:textId="77777777" w:rsidR="00CF4A5E" w:rsidRPr="00FA7D51" w:rsidRDefault="00EA51B7" w:rsidP="00FA7D51">
      <w:r w:rsidRPr="00FA7D51">
        <w:t>Se cumplirá con la Ley Nro. 18.331 referente a la protección de datos personales.</w:t>
      </w:r>
    </w:p>
    <w:p w14:paraId="0EF309E3" w14:textId="77777777" w:rsidR="00AA2F21" w:rsidRDefault="00AA2F21">
      <w:pPr>
        <w:spacing w:after="200" w:line="276" w:lineRule="auto"/>
        <w:jc w:val="left"/>
        <w:rPr>
          <w:b/>
          <w:sz w:val="28"/>
          <w:szCs w:val="28"/>
        </w:rPr>
      </w:pPr>
      <w:r>
        <w:rPr>
          <w:b/>
          <w:sz w:val="28"/>
          <w:szCs w:val="28"/>
        </w:rPr>
        <w:br w:type="page"/>
      </w:r>
    </w:p>
    <w:p w14:paraId="2C74FE3A" w14:textId="7F843BB2" w:rsidR="00E7384F" w:rsidRPr="00F22F8D" w:rsidRDefault="00E7384F" w:rsidP="00E7384F">
      <w:pPr>
        <w:ind w:firstLine="708"/>
        <w:rPr>
          <w:b/>
          <w:sz w:val="28"/>
          <w:szCs w:val="28"/>
        </w:rPr>
      </w:pPr>
      <w:r>
        <w:rPr>
          <w:b/>
          <w:sz w:val="28"/>
          <w:szCs w:val="28"/>
        </w:rPr>
        <w:lastRenderedPageBreak/>
        <w:t>1.8</w:t>
      </w:r>
      <w:r w:rsidRPr="00F22F8D">
        <w:rPr>
          <w:b/>
          <w:sz w:val="28"/>
          <w:szCs w:val="28"/>
        </w:rPr>
        <w:t xml:space="preserve">. </w:t>
      </w:r>
      <w:r>
        <w:rPr>
          <w:b/>
          <w:sz w:val="28"/>
          <w:szCs w:val="28"/>
        </w:rPr>
        <w:t>Descripción del Entorno</w:t>
      </w:r>
    </w:p>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091613A6" w14:textId="2EFC8100" w:rsidR="00E7384F" w:rsidRDefault="00F1032C" w:rsidP="00E7384F">
      <w:pPr>
        <w:pStyle w:val="Epgrafe"/>
        <w:jc w:val="center"/>
        <w:rPr>
          <w:sz w:val="22"/>
        </w:rPr>
      </w:pPr>
      <w:r w:rsidRPr="00F1032C">
        <w:rPr>
          <w:sz w:val="22"/>
        </w:rPr>
        <w:t xml:space="preserve">Fig. 1 </w:t>
      </w:r>
      <w:r w:rsidR="00EF1708">
        <w:rPr>
          <w:sz w:val="22"/>
        </w:rPr>
        <w:t xml:space="preserve">Primera idea </w:t>
      </w:r>
      <w:r w:rsidRPr="00F1032C">
        <w:rPr>
          <w:sz w:val="22"/>
        </w:rPr>
        <w:t>MER</w:t>
      </w:r>
    </w:p>
    <w:p w14:paraId="66A4B79D" w14:textId="77777777" w:rsidR="00AA2F21" w:rsidRPr="00AA2F21" w:rsidRDefault="00AA2F21" w:rsidP="00AA2F21">
      <w:pPr>
        <w:rPr>
          <w:lang w:val="es-ES_tradnl" w:eastAsia="es-UY"/>
        </w:rPr>
      </w:pPr>
    </w:p>
    <w:p w14:paraId="27EDB199" w14:textId="55422F71" w:rsidR="00E7384F" w:rsidRPr="00F22F8D" w:rsidRDefault="00E7384F" w:rsidP="00E7384F">
      <w:pPr>
        <w:ind w:firstLine="708"/>
        <w:rPr>
          <w:b/>
          <w:sz w:val="28"/>
          <w:szCs w:val="28"/>
        </w:rPr>
      </w:pPr>
      <w:r>
        <w:rPr>
          <w:b/>
          <w:sz w:val="28"/>
          <w:szCs w:val="28"/>
        </w:rPr>
        <w:t>1.9</w:t>
      </w:r>
      <w:r w:rsidRPr="00F22F8D">
        <w:rPr>
          <w:b/>
          <w:sz w:val="28"/>
          <w:szCs w:val="28"/>
        </w:rPr>
        <w:t xml:space="preserve">. </w:t>
      </w:r>
      <w:r>
        <w:rPr>
          <w:b/>
          <w:sz w:val="28"/>
          <w:szCs w:val="28"/>
        </w:rPr>
        <w:t>Alcances y Limitaciones</w:t>
      </w:r>
    </w:p>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lastRenderedPageBreak/>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r w:rsidRPr="00F22F8D">
        <w:rPr>
          <w:b/>
          <w:sz w:val="28"/>
          <w:szCs w:val="28"/>
        </w:rPr>
        <w:t>1.</w:t>
      </w:r>
      <w:r>
        <w:rPr>
          <w:b/>
          <w:sz w:val="28"/>
          <w:szCs w:val="28"/>
        </w:rPr>
        <w:t>10.</w:t>
      </w:r>
      <w:r w:rsidRPr="00F22F8D">
        <w:rPr>
          <w:b/>
          <w:sz w:val="28"/>
          <w:szCs w:val="28"/>
        </w:rPr>
        <w:t>1. Introducción</w:t>
      </w:r>
    </w:p>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29" w:name="_Toc481525454"/>
      <w:bookmarkStart w:id="30" w:name="_Toc481525677"/>
      <w:r>
        <w:t>el Front-</w:t>
      </w:r>
      <w:proofErr w:type="spellStart"/>
      <w:r>
        <w:t>end</w:t>
      </w:r>
      <w:proofErr w:type="spellEnd"/>
      <w:r>
        <w:t>. Esta investigación, –como ya fue explicamos anteriormente– generó una alternativa diferente a la que el equipo tenía en mente realizar.</w:t>
      </w:r>
    </w:p>
    <w:p w14:paraId="466FAF7A" w14:textId="77777777" w:rsidR="00E7384F" w:rsidRDefault="00E7384F" w:rsidP="00E7384F">
      <w:pPr>
        <w:ind w:left="708" w:firstLine="708"/>
        <w:rPr>
          <w:b/>
          <w:sz w:val="28"/>
          <w:szCs w:val="28"/>
        </w:rPr>
      </w:pPr>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31" w:name="_Toc481527580"/>
      <w:bookmarkStart w:id="32" w:name="_Toc481528116"/>
      <w:bookmarkStart w:id="33" w:name="_Toc481614479"/>
    </w:p>
    <w:p w14:paraId="3D014E39" w14:textId="30A1BE2B" w:rsidR="00E7384F" w:rsidRDefault="00E7384F" w:rsidP="00E7384F">
      <w:pPr>
        <w:ind w:left="1416" w:firstLine="708"/>
      </w:pPr>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29"/>
    <w:bookmarkEnd w:id="30"/>
    <w:bookmarkEnd w:id="31"/>
    <w:bookmarkEnd w:id="32"/>
    <w:bookmarkEnd w:id="33"/>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r w:rsidRPr="00F22F8D">
        <w:rPr>
          <w:b/>
          <w:sz w:val="28"/>
          <w:szCs w:val="28"/>
        </w:rPr>
        <w:t>1.</w:t>
      </w:r>
      <w:r>
        <w:rPr>
          <w:b/>
          <w:sz w:val="28"/>
          <w:szCs w:val="28"/>
        </w:rPr>
        <w:t>10.2.2</w:t>
      </w:r>
      <w:r w:rsidRPr="00F22F8D">
        <w:rPr>
          <w:b/>
          <w:sz w:val="28"/>
          <w:szCs w:val="28"/>
        </w:rPr>
        <w:t xml:space="preserve">. </w:t>
      </w:r>
      <w:r>
        <w:rPr>
          <w:b/>
          <w:sz w:val="28"/>
          <w:szCs w:val="28"/>
        </w:rPr>
        <w:t>Arquitectura</w:t>
      </w:r>
    </w:p>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r>
        <w:t>.</w:t>
      </w:r>
      <w:proofErr w:type="spellEnd"/>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app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r w:rsidR="003F22CE">
        <w:t>.</w:t>
      </w:r>
      <w:proofErr w:type="spellEnd"/>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Epgrafe"/>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r w:rsidRPr="00F22F8D">
        <w:rPr>
          <w:b/>
          <w:sz w:val="28"/>
          <w:szCs w:val="28"/>
        </w:rPr>
        <w:t>1.</w:t>
      </w:r>
      <w:r>
        <w:rPr>
          <w:b/>
          <w:sz w:val="28"/>
          <w:szCs w:val="28"/>
        </w:rPr>
        <w:t>10.2.3</w:t>
      </w:r>
      <w:r w:rsidRPr="00F22F8D">
        <w:rPr>
          <w:b/>
          <w:sz w:val="28"/>
          <w:szCs w:val="28"/>
        </w:rPr>
        <w:t xml:space="preserve">. </w:t>
      </w:r>
      <w:r>
        <w:rPr>
          <w:b/>
          <w:sz w:val="28"/>
          <w:szCs w:val="28"/>
        </w:rPr>
        <w:t>Análisis de Factibilidad</w:t>
      </w:r>
    </w:p>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r w:rsidRPr="00F22F8D">
        <w:rPr>
          <w:b/>
          <w:sz w:val="28"/>
          <w:szCs w:val="28"/>
        </w:rPr>
        <w:t>1.</w:t>
      </w:r>
      <w:r>
        <w:rPr>
          <w:b/>
          <w:sz w:val="28"/>
          <w:szCs w:val="28"/>
        </w:rPr>
        <w:t>10.2.3.1</w:t>
      </w:r>
      <w:r w:rsidRPr="00F22F8D">
        <w:rPr>
          <w:b/>
          <w:sz w:val="28"/>
          <w:szCs w:val="28"/>
        </w:rPr>
        <w:t xml:space="preserve">. </w:t>
      </w:r>
      <w:r>
        <w:rPr>
          <w:b/>
          <w:sz w:val="28"/>
          <w:szCs w:val="28"/>
        </w:rPr>
        <w:t>Operativa</w:t>
      </w:r>
    </w:p>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r w:rsidRPr="00F22F8D">
        <w:rPr>
          <w:b/>
          <w:sz w:val="28"/>
          <w:szCs w:val="28"/>
        </w:rPr>
        <w:t>1.</w:t>
      </w:r>
      <w:r>
        <w:rPr>
          <w:b/>
          <w:sz w:val="28"/>
          <w:szCs w:val="28"/>
        </w:rPr>
        <w:t>10.2.3.2</w:t>
      </w:r>
      <w:r w:rsidRPr="00F22F8D">
        <w:rPr>
          <w:b/>
          <w:sz w:val="28"/>
          <w:szCs w:val="28"/>
        </w:rPr>
        <w:t xml:space="preserve">. </w:t>
      </w:r>
      <w:r>
        <w:rPr>
          <w:b/>
          <w:sz w:val="28"/>
          <w:szCs w:val="28"/>
        </w:rPr>
        <w:t>Técnica</w:t>
      </w:r>
    </w:p>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34" w:name="_Toc481525463"/>
      <w:bookmarkStart w:id="35" w:name="_Toc481525686"/>
      <w:bookmarkStart w:id="36" w:name="_Toc481527590"/>
      <w:bookmarkStart w:id="37" w:name="_Toc481528126"/>
      <w:bookmarkStart w:id="38" w:name="_Toc481614488"/>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bookmarkEnd w:id="34"/>
    <w:bookmarkEnd w:id="35"/>
    <w:bookmarkEnd w:id="36"/>
    <w:bookmarkEnd w:id="37"/>
    <w:bookmarkEnd w:id="38"/>
    <w:p w14:paraId="5A329FAE" w14:textId="13A7BBB2" w:rsidR="00C63735" w:rsidRDefault="00C63735" w:rsidP="00C63735">
      <w:pPr>
        <w:ind w:left="1416" w:firstLine="708"/>
      </w:pPr>
      <w:r w:rsidRPr="00F22F8D">
        <w:rPr>
          <w:b/>
          <w:sz w:val="28"/>
          <w:szCs w:val="28"/>
        </w:rPr>
        <w:t>1.</w:t>
      </w:r>
      <w:r>
        <w:rPr>
          <w:b/>
          <w:sz w:val="28"/>
          <w:szCs w:val="28"/>
        </w:rPr>
        <w:t>10.3.</w:t>
      </w:r>
      <w:r w:rsidRPr="00F22F8D">
        <w:rPr>
          <w:b/>
          <w:sz w:val="28"/>
          <w:szCs w:val="28"/>
        </w:rPr>
        <w:t xml:space="preserve">1. </w:t>
      </w:r>
      <w:r>
        <w:rPr>
          <w:b/>
          <w:sz w:val="28"/>
          <w:szCs w:val="28"/>
        </w:rPr>
        <w:t>Descripción</w:t>
      </w:r>
    </w:p>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77777777"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Pr="00FC5185">
        <w:rPr>
          <w:szCs w:val="24"/>
        </w:rPr>
        <w:t xml:space="preserve">opta por descartar la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Epgrafe"/>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r w:rsidRPr="00F22F8D">
        <w:rPr>
          <w:b/>
          <w:sz w:val="28"/>
          <w:szCs w:val="28"/>
        </w:rPr>
        <w:t>1.</w:t>
      </w:r>
      <w:r>
        <w:rPr>
          <w:b/>
          <w:sz w:val="28"/>
          <w:szCs w:val="28"/>
        </w:rPr>
        <w:t>10.3.3</w:t>
      </w:r>
      <w:r w:rsidRPr="00F22F8D">
        <w:rPr>
          <w:b/>
          <w:sz w:val="28"/>
          <w:szCs w:val="28"/>
        </w:rPr>
        <w:t xml:space="preserve">. </w:t>
      </w:r>
      <w:r>
        <w:rPr>
          <w:b/>
          <w:sz w:val="28"/>
          <w:szCs w:val="28"/>
        </w:rPr>
        <w:t>Análisis de Factibilidad</w:t>
      </w:r>
    </w:p>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r w:rsidRPr="00F22F8D">
        <w:rPr>
          <w:b/>
          <w:sz w:val="28"/>
          <w:szCs w:val="28"/>
        </w:rPr>
        <w:t>1.1</w:t>
      </w:r>
      <w:r>
        <w:rPr>
          <w:b/>
          <w:sz w:val="28"/>
          <w:szCs w:val="28"/>
        </w:rPr>
        <w:t>1</w:t>
      </w:r>
      <w:r w:rsidRPr="00F22F8D">
        <w:rPr>
          <w:b/>
          <w:sz w:val="28"/>
          <w:szCs w:val="28"/>
        </w:rPr>
        <w:t xml:space="preserve">. </w:t>
      </w:r>
      <w:r>
        <w:rPr>
          <w:b/>
          <w:sz w:val="28"/>
          <w:szCs w:val="28"/>
        </w:rPr>
        <w:t>Análisis de Riesgo</w:t>
      </w:r>
    </w:p>
    <w:p w14:paraId="7A02B5EF" w14:textId="286C650C" w:rsidR="00406544" w:rsidRDefault="006778E7" w:rsidP="00FC5185">
      <w:r w:rsidRPr="006778E7">
        <w:rPr>
          <w:noProof/>
          <w:lang w:eastAsia="es-UY"/>
        </w:rPr>
        <w:drawing>
          <wp:inline distT="0" distB="0" distL="0" distR="0" wp14:anchorId="5BD377FF" wp14:editId="5AAF4C13">
            <wp:extent cx="5400040" cy="8055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805570"/>
                    </a:xfrm>
                    <a:prstGeom prst="rect">
                      <a:avLst/>
                    </a:prstGeom>
                    <a:noFill/>
                    <a:ln>
                      <a:noFill/>
                    </a:ln>
                  </pic:spPr>
                </pic:pic>
              </a:graphicData>
            </a:graphic>
          </wp:inline>
        </w:drawing>
      </w:r>
    </w:p>
    <w:p w14:paraId="08FDFC4D" w14:textId="1814BB21" w:rsidR="006778E7" w:rsidRDefault="00406544" w:rsidP="00C63735">
      <w:pPr>
        <w:pStyle w:val="Epgrafe"/>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lastRenderedPageBreak/>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07FFBBB7" w:rsidR="00F56007" w:rsidRPr="00FC5185" w:rsidRDefault="002A0A83" w:rsidP="00FC5185">
      <w:pPr>
        <w:rPr>
          <w:rFonts w:cs="Arial"/>
          <w:szCs w:val="24"/>
        </w:rPr>
      </w:pPr>
      <w:r>
        <w:rPr>
          <w:rFonts w:cs="Arial"/>
          <w:szCs w:val="24"/>
        </w:rPr>
        <w:t>En cada reunión, -antes del</w:t>
      </w:r>
      <w:r w:rsidR="0008036B" w:rsidRPr="00FC5185">
        <w:rPr>
          <w:rFonts w:cs="Arial"/>
          <w:szCs w:val="24"/>
        </w:rPr>
        <w:t xml:space="preserve"> comienzo de cada entregable</w:t>
      </w:r>
      <w:r>
        <w:rPr>
          <w:rFonts w:cs="Arial"/>
          <w:szCs w:val="24"/>
        </w:rPr>
        <w:t xml:space="preserve">- se realizarán </w:t>
      </w:r>
      <w:r w:rsidR="0008036B" w:rsidRPr="00FC5185">
        <w:rPr>
          <w:rFonts w:cs="Arial"/>
          <w:szCs w:val="24"/>
        </w:rPr>
        <w:t xml:space="preserve">alguna evaluación con los grupos focos </w:t>
      </w:r>
      <w:r>
        <w:rPr>
          <w:rFonts w:cs="Arial"/>
          <w:szCs w:val="24"/>
        </w:rPr>
        <w:t xml:space="preserve">a fin de asegurar que </w:t>
      </w:r>
      <w:r w:rsidR="0008036B" w:rsidRPr="00FC5185">
        <w:rPr>
          <w:rFonts w:cs="Arial"/>
          <w:szCs w:val="24"/>
        </w:rPr>
        <w:t>las funcionalidades a realizar</w:t>
      </w:r>
      <w:r>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Pr>
          <w:rFonts w:cs="Arial"/>
          <w:szCs w:val="24"/>
        </w:rPr>
        <w:t>previa a la implementación</w:t>
      </w:r>
      <w:r w:rsidR="00F56007" w:rsidRPr="00FC5185">
        <w:rPr>
          <w:rFonts w:cs="Arial"/>
          <w:szCs w:val="24"/>
        </w:rPr>
        <w:t>.</w:t>
      </w:r>
      <w:r w:rsidR="008F00AE" w:rsidRPr="00FC5185">
        <w:rPr>
          <w:rFonts w:cs="Arial"/>
          <w:szCs w:val="24"/>
        </w:rPr>
        <w:t xml:space="preserve"> Además se contará con una instancia </w:t>
      </w:r>
      <w:r>
        <w:rPr>
          <w:rFonts w:cs="Arial"/>
          <w:szCs w:val="24"/>
        </w:rPr>
        <w:t>extra</w:t>
      </w:r>
      <w:r w:rsidR="008F00AE" w:rsidRPr="00FC5185">
        <w:rPr>
          <w:rFonts w:cs="Arial"/>
          <w:szCs w:val="24"/>
        </w:rPr>
        <w:t xml:space="preserve"> de entrega en cada Sprint (entrega p</w:t>
      </w:r>
      <w:r>
        <w:rPr>
          <w:rFonts w:cs="Arial"/>
          <w:szCs w:val="24"/>
        </w:rPr>
        <w:t xml:space="preserve">revia para obtener una devolución) y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a fin de </w:t>
      </w:r>
      <w:r w:rsidR="00D03B4E">
        <w:rPr>
          <w:rFonts w:cs="Arial"/>
          <w:szCs w:val="24"/>
        </w:rPr>
        <w:t xml:space="preserve">poder establecer con exactitud las causas que nos llevaron a cada uno de los problemas que puedan surgir </w:t>
      </w:r>
      <w:proofErr w:type="gramStart"/>
      <w:r w:rsidR="00D03B4E">
        <w:rPr>
          <w:rFonts w:cs="Arial"/>
          <w:szCs w:val="24"/>
        </w:rPr>
        <w:t>previo</w:t>
      </w:r>
      <w:proofErr w:type="gramEnd"/>
      <w:r w:rsidR="00D03B4E">
        <w:rPr>
          <w:rFonts w:cs="Arial"/>
          <w:szCs w:val="24"/>
        </w:rPr>
        <w:t xml:space="preserve">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lastRenderedPageBreak/>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t>Realizaremos respaldos diarios de lo realizado en una unidad física.</w:t>
      </w:r>
    </w:p>
    <w:p w14:paraId="725C0330" w14:textId="64179A58" w:rsidR="00C63735" w:rsidRDefault="00C63735" w:rsidP="00C63735">
      <w:pPr>
        <w:ind w:firstLine="708"/>
        <w:rPr>
          <w:b/>
          <w:sz w:val="28"/>
          <w:szCs w:val="28"/>
        </w:rPr>
      </w:pPr>
      <w:r w:rsidRPr="00F22F8D">
        <w:rPr>
          <w:b/>
          <w:sz w:val="28"/>
          <w:szCs w:val="28"/>
        </w:rPr>
        <w:t>1.1</w:t>
      </w:r>
      <w:r>
        <w:rPr>
          <w:b/>
          <w:sz w:val="28"/>
          <w:szCs w:val="28"/>
        </w:rPr>
        <w:t>2</w:t>
      </w:r>
      <w:r w:rsidRPr="00F22F8D">
        <w:rPr>
          <w:b/>
          <w:sz w:val="28"/>
          <w:szCs w:val="28"/>
        </w:rPr>
        <w:t xml:space="preserve">. </w:t>
      </w:r>
      <w:r>
        <w:rPr>
          <w:b/>
          <w:sz w:val="28"/>
          <w:szCs w:val="28"/>
        </w:rPr>
        <w:t>Plan de Proyecto</w:t>
      </w:r>
    </w:p>
    <w:p w14:paraId="33C18F79" w14:textId="77777777" w:rsidR="009110E6" w:rsidRPr="00FC5185" w:rsidRDefault="000B1068" w:rsidP="00FC5185">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p>
    <w:p w14:paraId="7A98D88F" w14:textId="77777777" w:rsidR="00AA2F21" w:rsidRDefault="00AA2F21">
      <w:pPr>
        <w:spacing w:after="200" w:line="276" w:lineRule="auto"/>
        <w:jc w:val="left"/>
        <w:rPr>
          <w:b/>
          <w:sz w:val="28"/>
          <w:szCs w:val="28"/>
        </w:rPr>
      </w:pPr>
      <w:bookmarkStart w:id="39" w:name="_Toc481527598"/>
      <w:bookmarkStart w:id="40" w:name="_Toc481528134"/>
      <w:bookmarkStart w:id="41" w:name="_Toc481614495"/>
      <w:bookmarkStart w:id="42" w:name="_Toc481617398"/>
      <w:bookmarkStart w:id="43" w:name="_Toc481618338"/>
      <w:r>
        <w:rPr>
          <w:b/>
          <w:sz w:val="28"/>
          <w:szCs w:val="28"/>
        </w:rPr>
        <w:br w:type="page"/>
      </w:r>
    </w:p>
    <w:p w14:paraId="788910DC" w14:textId="32DD9B3A" w:rsidR="00C63735" w:rsidRDefault="00C63735" w:rsidP="00C63735">
      <w:pPr>
        <w:ind w:left="708" w:firstLine="708"/>
        <w:rPr>
          <w:b/>
          <w:sz w:val="28"/>
          <w:szCs w:val="28"/>
        </w:rPr>
      </w:pPr>
      <w:r w:rsidRPr="00F22F8D">
        <w:rPr>
          <w:b/>
          <w:sz w:val="28"/>
          <w:szCs w:val="28"/>
        </w:rPr>
        <w:lastRenderedPageBreak/>
        <w:t>1.1</w:t>
      </w:r>
      <w:r>
        <w:rPr>
          <w:b/>
          <w:sz w:val="28"/>
          <w:szCs w:val="28"/>
        </w:rPr>
        <w:t>2.1</w:t>
      </w:r>
      <w:r w:rsidRPr="00F22F8D">
        <w:rPr>
          <w:b/>
          <w:sz w:val="28"/>
          <w:szCs w:val="28"/>
        </w:rPr>
        <w:t xml:space="preserve">. </w:t>
      </w:r>
      <w:r>
        <w:rPr>
          <w:b/>
          <w:sz w:val="28"/>
          <w:szCs w:val="28"/>
        </w:rPr>
        <w:t>Definición del Proceso</w:t>
      </w:r>
    </w:p>
    <w:bookmarkEnd w:id="39"/>
    <w:bookmarkEnd w:id="40"/>
    <w:bookmarkEnd w:id="41"/>
    <w:bookmarkEnd w:id="42"/>
    <w:bookmarkEnd w:id="43"/>
    <w:p w14:paraId="73024ED7" w14:textId="37FDBBB5" w:rsidR="00C63735" w:rsidRDefault="00C63735" w:rsidP="00C63735">
      <w:pPr>
        <w:ind w:left="1416" w:firstLine="708"/>
        <w:rPr>
          <w:b/>
          <w:sz w:val="28"/>
          <w:szCs w:val="28"/>
        </w:rPr>
      </w:pPr>
      <w:r w:rsidRPr="00F22F8D">
        <w:rPr>
          <w:b/>
          <w:sz w:val="28"/>
          <w:szCs w:val="28"/>
        </w:rPr>
        <w:t>1.1</w:t>
      </w:r>
      <w:r>
        <w:rPr>
          <w:b/>
          <w:sz w:val="28"/>
          <w:szCs w:val="28"/>
        </w:rPr>
        <w:t>2.1.1</w:t>
      </w:r>
      <w:r w:rsidRPr="00F22F8D">
        <w:rPr>
          <w:b/>
          <w:sz w:val="28"/>
          <w:szCs w:val="28"/>
        </w:rPr>
        <w:t xml:space="preserve">. </w:t>
      </w:r>
      <w:r>
        <w:rPr>
          <w:b/>
          <w:sz w:val="28"/>
          <w:szCs w:val="28"/>
        </w:rPr>
        <w:t>Metodología</w:t>
      </w:r>
    </w:p>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r w:rsidRPr="00F22F8D">
        <w:rPr>
          <w:b/>
          <w:sz w:val="28"/>
          <w:szCs w:val="28"/>
        </w:rPr>
        <w:t>1.1</w:t>
      </w:r>
      <w:r>
        <w:rPr>
          <w:b/>
          <w:sz w:val="28"/>
          <w:szCs w:val="28"/>
        </w:rPr>
        <w:t>2.1.2</w:t>
      </w:r>
      <w:r w:rsidRPr="00F22F8D">
        <w:rPr>
          <w:b/>
          <w:sz w:val="28"/>
          <w:szCs w:val="28"/>
        </w:rPr>
        <w:t xml:space="preserve">. </w:t>
      </w:r>
      <w:r>
        <w:rPr>
          <w:b/>
          <w:sz w:val="28"/>
          <w:szCs w:val="28"/>
        </w:rPr>
        <w:t>Ciclo de Vida</w:t>
      </w:r>
    </w:p>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4A892E2" w14:textId="0FC785DB" w:rsidR="00E53376" w:rsidRDefault="00406544" w:rsidP="00EB481F">
      <w:pPr>
        <w:pStyle w:val="Epgrafe"/>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52FA47E3" w14:textId="77777777" w:rsidR="00AA2F21" w:rsidRPr="00AA2F21" w:rsidRDefault="00AA2F21" w:rsidP="00AA2F21">
      <w:pPr>
        <w:rPr>
          <w:lang w:val="es-ES_tradnl" w:eastAsia="es-UY"/>
        </w:rPr>
      </w:pPr>
    </w:p>
    <w:p w14:paraId="26476897" w14:textId="749A5C6B" w:rsidR="00C63735" w:rsidRDefault="00C63735" w:rsidP="00C63735">
      <w:pPr>
        <w:ind w:left="1416" w:firstLine="708"/>
        <w:rPr>
          <w:b/>
          <w:sz w:val="28"/>
          <w:szCs w:val="28"/>
        </w:rPr>
      </w:pPr>
      <w:r w:rsidRPr="00F22F8D">
        <w:rPr>
          <w:b/>
          <w:sz w:val="28"/>
          <w:szCs w:val="28"/>
        </w:rPr>
        <w:t>1.1</w:t>
      </w:r>
      <w:r>
        <w:rPr>
          <w:b/>
          <w:sz w:val="28"/>
          <w:szCs w:val="28"/>
        </w:rPr>
        <w:t>2.1.3. Incrementos o Iteraciones Definidas</w:t>
      </w:r>
    </w:p>
    <w:p w14:paraId="111BDD27" w14:textId="77777777" w:rsidR="00B56942" w:rsidRPr="00FC5185" w:rsidRDefault="005A51E1" w:rsidP="00FC5185">
      <w:pPr>
        <w:rPr>
          <w:rFonts w:cs="Arial"/>
          <w:szCs w:val="24"/>
        </w:rPr>
      </w:pPr>
      <w:r w:rsidRPr="00FC5185">
        <w:rPr>
          <w:rFonts w:cs="Arial"/>
          <w:szCs w:val="24"/>
        </w:rPr>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w:t>
      </w:r>
      <w:r w:rsidR="001C7480" w:rsidRPr="00FC5185">
        <w:rPr>
          <w:rFonts w:cs="Arial"/>
          <w:szCs w:val="24"/>
        </w:rPr>
        <w:lastRenderedPageBreak/>
        <w:t>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r w:rsidRPr="00F22F8D">
        <w:rPr>
          <w:b/>
          <w:sz w:val="28"/>
          <w:szCs w:val="28"/>
        </w:rPr>
        <w:t>1.1</w:t>
      </w:r>
      <w:r>
        <w:rPr>
          <w:b/>
          <w:sz w:val="28"/>
          <w:szCs w:val="28"/>
        </w:rPr>
        <w:t>2.1.4</w:t>
      </w:r>
      <w:r w:rsidRPr="00F22F8D">
        <w:rPr>
          <w:b/>
          <w:sz w:val="28"/>
          <w:szCs w:val="28"/>
        </w:rPr>
        <w:t xml:space="preserve">. </w:t>
      </w:r>
      <w:r>
        <w:rPr>
          <w:b/>
          <w:sz w:val="28"/>
          <w:szCs w:val="28"/>
        </w:rPr>
        <w:t>Integrantes y Roles</w:t>
      </w:r>
    </w:p>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lastRenderedPageBreak/>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r w:rsidRPr="00F22F8D">
        <w:rPr>
          <w:b/>
          <w:sz w:val="28"/>
          <w:szCs w:val="28"/>
        </w:rPr>
        <w:t>1.1</w:t>
      </w:r>
      <w:r>
        <w:rPr>
          <w:b/>
          <w:sz w:val="28"/>
          <w:szCs w:val="28"/>
        </w:rPr>
        <w:t>2.1.5</w:t>
      </w:r>
      <w:r w:rsidRPr="00F22F8D">
        <w:rPr>
          <w:b/>
          <w:sz w:val="28"/>
          <w:szCs w:val="28"/>
        </w:rPr>
        <w:t xml:space="preserve">. </w:t>
      </w:r>
      <w:r>
        <w:rPr>
          <w:b/>
          <w:sz w:val="28"/>
          <w:szCs w:val="28"/>
        </w:rPr>
        <w:t>Descripción y Selección de Herramientas</w:t>
      </w:r>
    </w:p>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w:t>
      </w:r>
      <w:r w:rsidRPr="00FC5185">
        <w:rPr>
          <w:rFonts w:cs="Arial"/>
          <w:szCs w:val="24"/>
        </w:rPr>
        <w:lastRenderedPageBreak/>
        <w:t>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r w:rsidRPr="00F22F8D">
        <w:rPr>
          <w:b/>
          <w:sz w:val="28"/>
          <w:szCs w:val="28"/>
        </w:rPr>
        <w:t>1.1</w:t>
      </w:r>
      <w:r>
        <w:rPr>
          <w:b/>
          <w:sz w:val="28"/>
          <w:szCs w:val="28"/>
        </w:rPr>
        <w:t>2.1.6</w:t>
      </w:r>
      <w:r w:rsidRPr="00F22F8D">
        <w:rPr>
          <w:b/>
          <w:sz w:val="28"/>
          <w:szCs w:val="28"/>
        </w:rPr>
        <w:t xml:space="preserve">. </w:t>
      </w:r>
      <w:r>
        <w:rPr>
          <w:b/>
          <w:sz w:val="28"/>
          <w:szCs w:val="28"/>
        </w:rPr>
        <w:t>Plan de SQA</w:t>
      </w:r>
    </w:p>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lastRenderedPageBreak/>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w:t>
      </w:r>
      <w:r w:rsidR="00E47281">
        <w:rPr>
          <w:rFonts w:cs="Arial"/>
          <w:szCs w:val="24"/>
        </w:rPr>
        <w:t>en caso de considerarlo pertinente</w:t>
      </w:r>
      <w:r w:rsidR="00E47281">
        <w:rPr>
          <w:rFonts w:cs="Arial"/>
          <w:szCs w:val="24"/>
        </w:rPr>
        <w:t>.</w:t>
      </w:r>
    </w:p>
    <w:p w14:paraId="7F7252AE" w14:textId="08923635" w:rsidR="00175A90" w:rsidRDefault="00175A90" w:rsidP="00175A90">
      <w:pPr>
        <w:ind w:left="1416" w:firstLine="708"/>
        <w:rPr>
          <w:b/>
          <w:sz w:val="28"/>
          <w:szCs w:val="28"/>
        </w:rPr>
      </w:pPr>
      <w:r w:rsidRPr="00F22F8D">
        <w:rPr>
          <w:b/>
          <w:sz w:val="28"/>
          <w:szCs w:val="28"/>
        </w:rPr>
        <w:t>1.1</w:t>
      </w:r>
      <w:r>
        <w:rPr>
          <w:b/>
          <w:sz w:val="28"/>
          <w:szCs w:val="28"/>
        </w:rPr>
        <w:t>2.1.7</w:t>
      </w:r>
      <w:r w:rsidRPr="00F22F8D">
        <w:rPr>
          <w:b/>
          <w:sz w:val="28"/>
          <w:szCs w:val="28"/>
        </w:rPr>
        <w:t xml:space="preserve">. </w:t>
      </w:r>
      <w:r>
        <w:rPr>
          <w:b/>
          <w:sz w:val="28"/>
          <w:szCs w:val="28"/>
        </w:rPr>
        <w:t>Plan de SCM</w:t>
      </w:r>
    </w:p>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r w:rsidRPr="00F22F8D">
        <w:rPr>
          <w:b/>
          <w:sz w:val="28"/>
          <w:szCs w:val="28"/>
        </w:rPr>
        <w:t>1.1</w:t>
      </w:r>
      <w:r>
        <w:rPr>
          <w:b/>
          <w:sz w:val="28"/>
          <w:szCs w:val="28"/>
        </w:rPr>
        <w:t>2.1.8</w:t>
      </w:r>
      <w:r w:rsidRPr="00F22F8D">
        <w:rPr>
          <w:b/>
          <w:sz w:val="28"/>
          <w:szCs w:val="28"/>
        </w:rPr>
        <w:t xml:space="preserve">. </w:t>
      </w:r>
      <w:r>
        <w:rPr>
          <w:b/>
          <w:sz w:val="28"/>
          <w:szCs w:val="28"/>
        </w:rPr>
        <w:t>Plan de Capacitación</w:t>
      </w:r>
    </w:p>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del sistema, se realizarán imágenes que describan fácilmente las funcionalidades del </w:t>
      </w:r>
      <w:r w:rsidR="004D4FF4" w:rsidRPr="00FC5185">
        <w:rPr>
          <w:rFonts w:cs="Arial"/>
          <w:szCs w:val="24"/>
        </w:rPr>
        <w:t>mismo</w:t>
      </w:r>
      <w:r w:rsidRPr="00FC5185">
        <w:rPr>
          <w:rFonts w:cs="Arial"/>
          <w:szCs w:val="24"/>
        </w:rPr>
        <w:t>.</w:t>
      </w:r>
    </w:p>
    <w:p w14:paraId="679BBC94" w14:textId="77777777" w:rsidR="00FC5185" w:rsidRDefault="00D91278" w:rsidP="00FC5185">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lastRenderedPageBreak/>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44" w:name="_Toc481527608"/>
      <w:bookmarkStart w:id="45" w:name="_Toc481528144"/>
      <w:bookmarkStart w:id="46" w:name="_Toc481525481"/>
      <w:bookmarkStart w:id="47" w:name="_Toc481525704"/>
      <w:bookmarkStart w:id="48" w:name="_Toc481614505"/>
      <w:bookmarkStart w:id="49" w:name="_Toc481617408"/>
      <w:bookmarkStart w:id="50" w:name="_Toc481618348"/>
    </w:p>
    <w:p w14:paraId="39175A39" w14:textId="77777777" w:rsidR="00AA2F21" w:rsidRDefault="00AA2F21">
      <w:pPr>
        <w:spacing w:after="200" w:line="276" w:lineRule="auto"/>
        <w:jc w:val="left"/>
        <w:rPr>
          <w:b/>
          <w:sz w:val="28"/>
          <w:szCs w:val="28"/>
        </w:rPr>
      </w:pPr>
      <w:r>
        <w:rPr>
          <w:b/>
          <w:sz w:val="28"/>
          <w:szCs w:val="28"/>
        </w:rPr>
        <w:br w:type="page"/>
      </w:r>
    </w:p>
    <w:p w14:paraId="7342051D" w14:textId="37AE69A3" w:rsidR="00175A90" w:rsidRDefault="00175A90" w:rsidP="00175A90">
      <w:pPr>
        <w:ind w:left="1416" w:firstLine="708"/>
        <w:rPr>
          <w:b/>
          <w:sz w:val="28"/>
          <w:szCs w:val="28"/>
        </w:rPr>
      </w:pPr>
      <w:r w:rsidRPr="00F22F8D">
        <w:rPr>
          <w:b/>
          <w:sz w:val="28"/>
          <w:szCs w:val="28"/>
        </w:rPr>
        <w:lastRenderedPageBreak/>
        <w:t>1.1</w:t>
      </w:r>
      <w:r>
        <w:rPr>
          <w:b/>
          <w:sz w:val="28"/>
          <w:szCs w:val="28"/>
        </w:rPr>
        <w:t>2.1.9</w:t>
      </w:r>
      <w:r w:rsidRPr="00F22F8D">
        <w:rPr>
          <w:b/>
          <w:sz w:val="28"/>
          <w:szCs w:val="28"/>
        </w:rPr>
        <w:t xml:space="preserve">. </w:t>
      </w:r>
      <w:r>
        <w:rPr>
          <w:b/>
          <w:sz w:val="28"/>
          <w:szCs w:val="28"/>
        </w:rPr>
        <w:t>Cronograma de Trabajo y Criticidad</w:t>
      </w:r>
      <w:bookmarkEnd w:id="44"/>
      <w:bookmarkEnd w:id="45"/>
      <w:bookmarkEnd w:id="46"/>
      <w:bookmarkEnd w:id="47"/>
      <w:bookmarkEnd w:id="48"/>
      <w:bookmarkEnd w:id="49"/>
      <w:bookmarkEnd w:id="50"/>
    </w:p>
    <w:p w14:paraId="1BA50D92" w14:textId="46CB22C5" w:rsidR="00B503D3" w:rsidRDefault="00A202DE" w:rsidP="00AA2F21">
      <w:pPr>
        <w:ind w:left="1416" w:hanging="1416"/>
        <w:jc w:val="center"/>
      </w:pPr>
      <w:r w:rsidRPr="00A202DE">
        <w:rPr>
          <w:noProof/>
          <w:lang w:eastAsia="es-UY"/>
        </w:rPr>
        <w:drawing>
          <wp:inline distT="0" distB="0" distL="0" distR="0" wp14:anchorId="1681869C" wp14:editId="6D6F6C7B">
            <wp:extent cx="5478780" cy="78562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4485" cy="7864401"/>
                    </a:xfrm>
                    <a:prstGeom prst="rect">
                      <a:avLst/>
                    </a:prstGeom>
                    <a:noFill/>
                    <a:ln>
                      <a:noFill/>
                    </a:ln>
                  </pic:spPr>
                </pic:pic>
              </a:graphicData>
            </a:graphic>
          </wp:inline>
        </w:drawing>
      </w:r>
    </w:p>
    <w:p w14:paraId="0FA923ED" w14:textId="135B177B" w:rsidR="0085231F" w:rsidRPr="00B503D3" w:rsidRDefault="00B503D3" w:rsidP="00B503D3">
      <w:pPr>
        <w:pStyle w:val="Epgrafe"/>
        <w:jc w:val="center"/>
        <w:rPr>
          <w:sz w:val="22"/>
        </w:rPr>
      </w:pPr>
      <w:r>
        <w:rPr>
          <w:sz w:val="22"/>
        </w:rPr>
        <w:t>Fig. 6</w:t>
      </w:r>
      <w:r w:rsidRPr="00F1032C">
        <w:rPr>
          <w:sz w:val="22"/>
        </w:rPr>
        <w:t xml:space="preserve"> </w:t>
      </w:r>
      <w:r>
        <w:rPr>
          <w:sz w:val="22"/>
        </w:rPr>
        <w:t>Tabla de control del cronograma</w:t>
      </w: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Epgrafe"/>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6D1EA7FD" w:rsidR="00FC5185" w:rsidRDefault="00D2207C" w:rsidP="00F459BD">
      <w:pPr>
        <w:pStyle w:val="Epgrafe"/>
        <w:jc w:val="center"/>
        <w:rPr>
          <w:sz w:val="22"/>
        </w:rPr>
      </w:pPr>
      <w:r>
        <w:rPr>
          <w:sz w:val="22"/>
        </w:rPr>
        <w:t>Fig. 7</w:t>
      </w:r>
      <w:r w:rsidRPr="00F1032C">
        <w:rPr>
          <w:sz w:val="22"/>
        </w:rPr>
        <w:t xml:space="preserve"> </w:t>
      </w:r>
      <w:r>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r>
        <w:rPr>
          <w:b/>
          <w:sz w:val="28"/>
          <w:szCs w:val="28"/>
        </w:rPr>
        <w:t>1.13</w:t>
      </w:r>
      <w:r w:rsidRPr="00F22F8D">
        <w:rPr>
          <w:b/>
          <w:sz w:val="28"/>
          <w:szCs w:val="28"/>
        </w:rPr>
        <w:t xml:space="preserve">. </w:t>
      </w:r>
      <w:r>
        <w:rPr>
          <w:b/>
          <w:sz w:val="28"/>
          <w:szCs w:val="28"/>
        </w:rPr>
        <w:t>Compromiso de Trabajo</w:t>
      </w:r>
    </w:p>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no pueda cumplir</w:t>
      </w:r>
      <w:r w:rsidR="00F459BD" w:rsidRPr="00F459BD">
        <w:rPr>
          <w:szCs w:val="24"/>
        </w:rPr>
        <w:t xml:space="preserve">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59551FBD" w14:textId="5F25C7D6" w:rsidR="007B52CC" w:rsidRPr="00FC5185" w:rsidRDefault="007B52CC" w:rsidP="00FC5185">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r w:rsidRPr="00FC5185">
        <w:rPr>
          <w:szCs w:val="24"/>
        </w:rPr>
        <w:t xml:space="preserve"> desarrollo del proyecto.</w:t>
      </w:r>
    </w:p>
    <w:p w14:paraId="2F51B5DB" w14:textId="77777777" w:rsidR="003227E1" w:rsidRDefault="003227E1">
      <w:pPr>
        <w:spacing w:after="200" w:line="276" w:lineRule="auto"/>
        <w:jc w:val="left"/>
        <w:rPr>
          <w:b/>
          <w:sz w:val="32"/>
          <w:szCs w:val="32"/>
        </w:rPr>
      </w:pPr>
      <w:bookmarkStart w:id="51" w:name="_Toc481525483"/>
      <w:bookmarkStart w:id="52" w:name="_Toc481525706"/>
      <w:bookmarkStart w:id="53" w:name="_Toc481527611"/>
      <w:bookmarkStart w:id="54" w:name="_Toc481528147"/>
      <w:bookmarkStart w:id="55" w:name="_Toc481614508"/>
      <w:bookmarkStart w:id="56" w:name="_Toc481617411"/>
      <w:bookmarkStart w:id="57" w:name="_Toc481618351"/>
      <w:r>
        <w:rPr>
          <w:b/>
          <w:sz w:val="32"/>
          <w:szCs w:val="32"/>
        </w:rPr>
        <w:br w:type="page"/>
      </w:r>
    </w:p>
    <w:p w14:paraId="7CEDE11D" w14:textId="131532FC" w:rsidR="00175A90" w:rsidRPr="00E14642" w:rsidRDefault="00175A90" w:rsidP="00175A90">
      <w:pPr>
        <w:rPr>
          <w:b/>
          <w:sz w:val="32"/>
          <w:szCs w:val="32"/>
        </w:rPr>
      </w:pPr>
      <w:r>
        <w:rPr>
          <w:b/>
          <w:sz w:val="32"/>
          <w:szCs w:val="32"/>
        </w:rPr>
        <w:lastRenderedPageBreak/>
        <w:t>2. Proyecto</w:t>
      </w:r>
    </w:p>
    <w:bookmarkEnd w:id="51"/>
    <w:bookmarkEnd w:id="52"/>
    <w:bookmarkEnd w:id="53"/>
    <w:bookmarkEnd w:id="54"/>
    <w:bookmarkEnd w:id="55"/>
    <w:bookmarkEnd w:id="56"/>
    <w:bookmarkEnd w:id="57"/>
    <w:p w14:paraId="41FC9CB9" w14:textId="77777777" w:rsidR="003227E1" w:rsidRDefault="003227E1">
      <w:pPr>
        <w:spacing w:after="200" w:line="276" w:lineRule="auto"/>
        <w:jc w:val="left"/>
        <w:rPr>
          <w:b/>
          <w:sz w:val="32"/>
          <w:szCs w:val="32"/>
        </w:rPr>
      </w:pPr>
      <w:r>
        <w:rPr>
          <w:b/>
          <w:sz w:val="32"/>
          <w:szCs w:val="32"/>
        </w:rPr>
        <w:br w:type="page"/>
      </w:r>
    </w:p>
    <w:p w14:paraId="2642E4A5" w14:textId="28CFABC0" w:rsidR="00175A90" w:rsidRPr="00E14642" w:rsidRDefault="00175A90" w:rsidP="00175A90">
      <w:pPr>
        <w:rPr>
          <w:b/>
          <w:sz w:val="32"/>
          <w:szCs w:val="32"/>
        </w:rPr>
      </w:pPr>
      <w:r>
        <w:rPr>
          <w:b/>
          <w:sz w:val="32"/>
          <w:szCs w:val="32"/>
        </w:rPr>
        <w:lastRenderedPageBreak/>
        <w:t>3. Glosario</w:t>
      </w:r>
    </w:p>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6"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w:t>
      </w:r>
      <w:r w:rsidR="003227E1" w:rsidRPr="00924BC1">
        <w:rPr>
          <w:rFonts w:cs="Arial"/>
          <w:szCs w:val="24"/>
          <w:shd w:val="clear" w:color="auto" w:fill="FFFFFF"/>
        </w:rPr>
        <w:t>entorno de trabajo</w:t>
      </w:r>
      <w:r w:rsidR="003227E1" w:rsidRPr="00924BC1">
        <w:rPr>
          <w:rFonts w:cs="Arial"/>
          <w:szCs w:val="24"/>
          <w:shd w:val="clear" w:color="auto" w:fill="FFFFFF"/>
        </w:rPr>
        <w:t>)</w:t>
      </w:r>
      <w:r w:rsidR="003227E1" w:rsidRPr="00924BC1">
        <w:rPr>
          <w:rFonts w:cs="Arial"/>
          <w:szCs w:val="24"/>
          <w:shd w:val="clear" w:color="auto" w:fill="FFFFFF"/>
        </w:rPr>
        <w:t xml:space="preserve">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7"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8"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9"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20"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 xml:space="preserve">Fuente: </w:t>
      </w:r>
      <w:r w:rsidRPr="00B10AF0">
        <w:rPr>
          <w:sz w:val="20"/>
          <w:szCs w:val="20"/>
          <w:shd w:val="clear" w:color="auto" w:fill="FFFFFF"/>
        </w:rPr>
        <w:t>“</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B10AF0" w:rsidRPr="00B10AF0">
        <w:rPr>
          <w:rFonts w:cs="Arial"/>
          <w:szCs w:val="24"/>
        </w:rPr>
        <w:fldChar w:fldCharType="begin"/>
      </w:r>
      <w:r w:rsidR="00B10AF0" w:rsidRPr="00B10AF0">
        <w:rPr>
          <w:rFonts w:cs="Arial"/>
          <w:szCs w:val="24"/>
        </w:rPr>
        <w:instrText xml:space="preserve"> HYPERLINK "https://es.wikipedia.org/wiki/Framework" \o "Framework" </w:instrText>
      </w:r>
      <w:r w:rsidR="00B10AF0" w:rsidRPr="00B10AF0">
        <w:rPr>
          <w:rFonts w:cs="Arial"/>
          <w:szCs w:val="24"/>
        </w:rPr>
        <w:fldChar w:fldCharType="separate"/>
      </w:r>
      <w:r w:rsidR="00B10AF0" w:rsidRPr="00B10AF0">
        <w:rPr>
          <w:rStyle w:val="Hipervnculo"/>
          <w:rFonts w:ascii="Arial" w:hAnsi="Arial" w:cs="Arial"/>
          <w:color w:val="auto"/>
          <w:szCs w:val="24"/>
          <w:u w:val="none"/>
          <w:shd w:val="clear" w:color="auto" w:fill="FFFFFF"/>
        </w:rPr>
        <w:t>framework</w:t>
      </w:r>
      <w:proofErr w:type="spellEnd"/>
      <w:r w:rsidR="00B10AF0" w:rsidRPr="00B10AF0">
        <w:rPr>
          <w:rFonts w:cs="Arial"/>
          <w:szCs w:val="24"/>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1"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2"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3"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4"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5"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 xml:space="preserve">/2017. 04 de Mayo de 2017. </w:t>
      </w:r>
      <w:r w:rsidRPr="00B10AF0">
        <w:rPr>
          <w:sz w:val="20"/>
          <w:szCs w:val="20"/>
          <w:shd w:val="clear" w:color="auto" w:fill="FFFFFF"/>
        </w:rPr>
        <w:t>https://es.wikipedia.org/wiki/Microsoft_.NET</w:t>
      </w:r>
      <w:r w:rsidRPr="00B10AF0">
        <w:rPr>
          <w:sz w:val="20"/>
          <w:szCs w:val="20"/>
          <w:shd w:val="clear" w:color="auto" w:fill="FFFFFF"/>
        </w:rPr>
        <w: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6"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7"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8"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29"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30"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1"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xml:space="preserve">. 04 de Mayo de 2017. </w:t>
      </w:r>
      <w:r w:rsidRPr="00B10AF0">
        <w:rPr>
          <w:sz w:val="20"/>
          <w:szCs w:val="20"/>
          <w:shd w:val="clear" w:color="auto" w:fill="FFFFFF"/>
        </w:rPr>
        <w:t>https://es.wikipedia.org/wiki/Entorno_de_desarrollo_integrado</w:t>
      </w:r>
      <w:r w:rsidRPr="00B10AF0">
        <w:rPr>
          <w:sz w:val="20"/>
          <w:szCs w:val="20"/>
          <w:shd w:val="clear" w:color="auto" w:fill="FFFFFF"/>
        </w:rPr>
        <w:t>.</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2"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3"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4"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5"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r w:rsidR="00B10AF0" w:rsidRPr="00B10AF0">
        <w:rPr>
          <w:rFonts w:cs="Arial"/>
          <w:szCs w:val="24"/>
          <w:shd w:val="clear" w:color="auto" w:fill="FFFFFF"/>
        </w:rPr>
        <w:t>.</w:t>
      </w:r>
    </w:p>
    <w:p w14:paraId="23D49748" w14:textId="54A87479" w:rsidR="00B10AF0" w:rsidRPr="00E708EE" w:rsidRDefault="00B10AF0" w:rsidP="00FC5185">
      <w:pPr>
        <w:rPr>
          <w:sz w:val="20"/>
          <w:szCs w:val="20"/>
        </w:rPr>
      </w:pPr>
      <w:r w:rsidRPr="00B10AF0">
        <w:rPr>
          <w:sz w:val="20"/>
          <w:szCs w:val="20"/>
          <w:shd w:val="clear" w:color="auto" w:fill="FFFFFF"/>
        </w:rPr>
        <w:t>Fuente: “</w:t>
      </w:r>
      <w:r w:rsidR="00402E97">
        <w:rPr>
          <w:sz w:val="20"/>
          <w:szCs w:val="20"/>
          <w:shd w:val="clear" w:color="auto" w:fill="FFFFFF"/>
        </w:rPr>
        <w:t xml:space="preserve">Software </w:t>
      </w:r>
      <w:proofErr w:type="spellStart"/>
      <w:r w:rsidR="00402E97">
        <w:rPr>
          <w:sz w:val="20"/>
          <w:szCs w:val="20"/>
          <w:shd w:val="clear" w:color="auto" w:fill="FFFFFF"/>
        </w:rPr>
        <w:t>Quality</w:t>
      </w:r>
      <w:proofErr w:type="spellEnd"/>
      <w:r w:rsidR="00402E97">
        <w:rPr>
          <w:sz w:val="20"/>
          <w:szCs w:val="20"/>
          <w:shd w:val="clear" w:color="auto" w:fill="FFFFFF"/>
        </w:rPr>
        <w:t xml:space="preserve"> </w:t>
      </w:r>
      <w:proofErr w:type="spellStart"/>
      <w:r w:rsidR="00402E97">
        <w:rPr>
          <w:sz w:val="20"/>
          <w:szCs w:val="20"/>
          <w:shd w:val="clear" w:color="auto" w:fill="FFFFFF"/>
        </w:rPr>
        <w:t>Assurance</w:t>
      </w:r>
      <w:proofErr w:type="spellEnd"/>
      <w:r w:rsidR="00402E97">
        <w:rPr>
          <w:sz w:val="20"/>
          <w:szCs w:val="20"/>
          <w:shd w:val="clear" w:color="auto" w:fill="FFFFFF"/>
        </w:rPr>
        <w:t xml:space="preserve"> Plan</w:t>
      </w:r>
      <w:r w:rsidRPr="00B10AF0">
        <w:rPr>
          <w:sz w:val="20"/>
          <w:szCs w:val="20"/>
          <w:shd w:val="clear" w:color="auto" w:fill="FFFFFF"/>
        </w:rPr>
        <w:t xml:space="preserve">”. es.wikipedia.org. </w:t>
      </w:r>
      <w:r w:rsidR="00402E97">
        <w:rPr>
          <w:sz w:val="20"/>
          <w:szCs w:val="20"/>
          <w:shd w:val="clear" w:color="auto" w:fill="FFFFFF"/>
        </w:rPr>
        <w:t>03</w:t>
      </w:r>
      <w:r w:rsidRPr="00B10AF0">
        <w:rPr>
          <w:sz w:val="20"/>
          <w:szCs w:val="20"/>
          <w:shd w:val="clear" w:color="auto" w:fill="FFFFFF"/>
        </w:rPr>
        <w:t>/201</w:t>
      </w:r>
      <w:r w:rsidR="00402E97">
        <w:rPr>
          <w:sz w:val="20"/>
          <w:szCs w:val="20"/>
          <w:shd w:val="clear" w:color="auto" w:fill="FFFFFF"/>
        </w:rPr>
        <w:t>3</w:t>
      </w:r>
      <w:r w:rsidRPr="00B10AF0">
        <w:rPr>
          <w:sz w:val="20"/>
          <w:szCs w:val="20"/>
          <w:shd w:val="clear" w:color="auto" w:fill="FFFFFF"/>
        </w:rPr>
        <w:t xml:space="preserve">. 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w:t>
      </w:r>
      <w:r w:rsidR="00E708EE" w:rsidRPr="00E708EE">
        <w:rPr>
          <w:rFonts w:cs="Arial"/>
          <w:szCs w:val="24"/>
          <w:shd w:val="clear" w:color="auto" w:fill="FFFFFF"/>
        </w:rPr>
        <w:t xml:space="preserve">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w:t>
      </w:r>
      <w:r>
        <w:rPr>
          <w:sz w:val="20"/>
          <w:szCs w:val="20"/>
          <w:shd w:val="clear" w:color="auto" w:fill="FFFFFF"/>
        </w:rPr>
        <w:t>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6"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7"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28"/>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8"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r>
        <w:rPr>
          <w:b/>
          <w:sz w:val="32"/>
          <w:szCs w:val="32"/>
        </w:rPr>
        <w:lastRenderedPageBreak/>
        <w:t>4. Referencias Bibliográficas</w:t>
      </w:r>
    </w:p>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E14642" w:rsidRDefault="00175A90" w:rsidP="00175A90">
      <w:pPr>
        <w:rPr>
          <w:b/>
          <w:sz w:val="32"/>
          <w:szCs w:val="32"/>
        </w:rPr>
      </w:pPr>
      <w:r>
        <w:rPr>
          <w:b/>
          <w:sz w:val="32"/>
          <w:szCs w:val="32"/>
        </w:rPr>
        <w:lastRenderedPageBreak/>
        <w:t>5. Bibliografía</w:t>
      </w:r>
    </w:p>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FC5185" w:rsidRDefault="00D06CE5" w:rsidP="00FC5185">
      <w:pPr>
        <w:rPr>
          <w:szCs w:val="24"/>
        </w:rPr>
      </w:pPr>
      <w:r w:rsidRPr="00FC5185">
        <w:rPr>
          <w:szCs w:val="24"/>
        </w:rPr>
        <w:t xml:space="preserve">PRESSMAN, Roger, 2010, Ingeniería del software: Un enfoque práctico (7ma.ed), </w:t>
      </w:r>
      <w:proofErr w:type="spellStart"/>
      <w:r w:rsidRPr="00FC5185">
        <w:rPr>
          <w:szCs w:val="24"/>
        </w:rPr>
        <w:t>University</w:t>
      </w:r>
      <w:proofErr w:type="spellEnd"/>
      <w:r w:rsidRPr="00FC5185">
        <w:rPr>
          <w:szCs w:val="24"/>
        </w:rPr>
        <w:t xml:space="preserve"> of Connecticut.</w:t>
      </w:r>
    </w:p>
    <w:p w14:paraId="56BF1C44" w14:textId="30DAE634" w:rsidR="004D1B63" w:rsidRPr="00FC5185" w:rsidRDefault="00D06CE5" w:rsidP="00FC5185">
      <w:pPr>
        <w:rPr>
          <w:szCs w:val="24"/>
        </w:rPr>
      </w:pPr>
      <w:r w:rsidRPr="00FC5185">
        <w:rPr>
          <w:szCs w:val="24"/>
        </w:rPr>
        <w:t xml:space="preserve">FOWLER, Martin, et. </w:t>
      </w:r>
      <w:proofErr w:type="gramStart"/>
      <w:r w:rsidRPr="00FC5185">
        <w:rPr>
          <w:szCs w:val="24"/>
        </w:rPr>
        <w:t>al</w:t>
      </w:r>
      <w:proofErr w:type="gramEnd"/>
      <w:r w:rsidRPr="00FC5185">
        <w:rPr>
          <w:szCs w:val="24"/>
        </w:rPr>
        <w:t>. 1999. UML Gota a gota. 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Pr="00175A90" w:rsidRDefault="00175A90" w:rsidP="00FC5185">
      <w:pPr>
        <w:rPr>
          <w:b/>
          <w:sz w:val="32"/>
          <w:szCs w:val="32"/>
        </w:rPr>
      </w:pPr>
      <w:r>
        <w:rPr>
          <w:b/>
          <w:sz w:val="32"/>
          <w:szCs w:val="32"/>
        </w:rPr>
        <w:lastRenderedPageBreak/>
        <w:t>6. Anexos</w:t>
      </w:r>
    </w:p>
    <w:p w14:paraId="1E16970E" w14:textId="7C5EA538" w:rsidR="00175A90" w:rsidRPr="00F22F8D" w:rsidRDefault="00175A90" w:rsidP="00175A90">
      <w:pPr>
        <w:ind w:firstLine="708"/>
        <w:rPr>
          <w:b/>
          <w:sz w:val="28"/>
          <w:szCs w:val="28"/>
        </w:rPr>
      </w:pPr>
      <w:bookmarkStart w:id="58" w:name="_Toc481527616"/>
      <w:bookmarkStart w:id="59" w:name="_Toc481528152"/>
      <w:bookmarkStart w:id="60" w:name="_Toc481614513"/>
      <w:bookmarkStart w:id="61" w:name="_Toc481617416"/>
      <w:bookmarkStart w:id="62" w:name="_Toc481618356"/>
      <w:r>
        <w:rPr>
          <w:b/>
          <w:sz w:val="28"/>
          <w:szCs w:val="28"/>
        </w:rPr>
        <w:t>6</w:t>
      </w:r>
      <w:r w:rsidRPr="00F22F8D">
        <w:rPr>
          <w:b/>
          <w:sz w:val="28"/>
          <w:szCs w:val="28"/>
        </w:rPr>
        <w:t xml:space="preserve">.1. </w:t>
      </w:r>
      <w:r>
        <w:rPr>
          <w:b/>
          <w:sz w:val="28"/>
          <w:szCs w:val="28"/>
        </w:rPr>
        <w:t>Manuales de Usuario</w:t>
      </w:r>
    </w:p>
    <w:p w14:paraId="40A6049C" w14:textId="387ADD3B" w:rsidR="00175A90" w:rsidRPr="00F22F8D" w:rsidRDefault="00175A90" w:rsidP="00175A90">
      <w:pPr>
        <w:ind w:firstLine="708"/>
        <w:rPr>
          <w:b/>
          <w:sz w:val="28"/>
          <w:szCs w:val="28"/>
        </w:rPr>
      </w:pPr>
      <w:bookmarkStart w:id="63" w:name="_Toc481527617"/>
      <w:bookmarkStart w:id="64" w:name="_Toc481528153"/>
      <w:bookmarkStart w:id="65" w:name="_Toc481614514"/>
      <w:bookmarkStart w:id="66" w:name="_Toc481617417"/>
      <w:bookmarkStart w:id="67" w:name="_Toc481618357"/>
      <w:bookmarkEnd w:id="58"/>
      <w:bookmarkEnd w:id="59"/>
      <w:bookmarkEnd w:id="60"/>
      <w:bookmarkEnd w:id="61"/>
      <w:bookmarkEnd w:id="62"/>
      <w:r>
        <w:rPr>
          <w:b/>
          <w:sz w:val="28"/>
          <w:szCs w:val="28"/>
        </w:rPr>
        <w:t>6.2</w:t>
      </w:r>
      <w:r w:rsidRPr="00F22F8D">
        <w:rPr>
          <w:b/>
          <w:sz w:val="28"/>
          <w:szCs w:val="28"/>
        </w:rPr>
        <w:t xml:space="preserve">. </w:t>
      </w:r>
      <w:r>
        <w:rPr>
          <w:b/>
          <w:sz w:val="28"/>
          <w:szCs w:val="28"/>
        </w:rPr>
        <w:t xml:space="preserve">Plan de </w:t>
      </w:r>
      <w:proofErr w:type="spellStart"/>
      <w:r>
        <w:rPr>
          <w:b/>
          <w:sz w:val="28"/>
          <w:szCs w:val="28"/>
        </w:rPr>
        <w:t>Testing</w:t>
      </w:r>
      <w:proofErr w:type="spellEnd"/>
    </w:p>
    <w:p w14:paraId="5C85F207" w14:textId="4EDD0B4B" w:rsidR="00175A90" w:rsidRPr="00F22F8D" w:rsidRDefault="00175A90" w:rsidP="00175A90">
      <w:pPr>
        <w:ind w:left="708" w:firstLine="708"/>
        <w:rPr>
          <w:b/>
          <w:sz w:val="28"/>
          <w:szCs w:val="28"/>
        </w:rPr>
      </w:pPr>
      <w:bookmarkStart w:id="68" w:name="_Toc481527618"/>
      <w:bookmarkStart w:id="69" w:name="_Toc481528154"/>
      <w:bookmarkStart w:id="70" w:name="_Toc481614515"/>
      <w:bookmarkStart w:id="71" w:name="_Toc481617418"/>
      <w:bookmarkStart w:id="72" w:name="_Toc481618358"/>
      <w:bookmarkEnd w:id="63"/>
      <w:bookmarkEnd w:id="64"/>
      <w:bookmarkEnd w:id="65"/>
      <w:bookmarkEnd w:id="66"/>
      <w:bookmarkEnd w:id="67"/>
      <w:r>
        <w:rPr>
          <w:b/>
          <w:sz w:val="28"/>
          <w:szCs w:val="28"/>
        </w:rPr>
        <w:t>6</w:t>
      </w:r>
      <w:r w:rsidRPr="00F22F8D">
        <w:rPr>
          <w:b/>
          <w:sz w:val="28"/>
          <w:szCs w:val="28"/>
        </w:rPr>
        <w:t>.</w:t>
      </w:r>
      <w:r>
        <w:rPr>
          <w:b/>
          <w:sz w:val="28"/>
          <w:szCs w:val="28"/>
        </w:rPr>
        <w:t>2.</w:t>
      </w:r>
      <w:r w:rsidRPr="00F22F8D">
        <w:rPr>
          <w:b/>
          <w:sz w:val="28"/>
          <w:szCs w:val="28"/>
        </w:rPr>
        <w:t xml:space="preserve">1. </w:t>
      </w:r>
      <w:r>
        <w:rPr>
          <w:b/>
          <w:sz w:val="28"/>
          <w:szCs w:val="28"/>
        </w:rPr>
        <w:t>Objetivo</w:t>
      </w:r>
    </w:p>
    <w:p w14:paraId="5B3CD541" w14:textId="6CBB2E95" w:rsidR="00175A90" w:rsidRPr="00F22F8D" w:rsidRDefault="00175A90" w:rsidP="00175A90">
      <w:pPr>
        <w:ind w:left="708" w:firstLine="708"/>
        <w:rPr>
          <w:b/>
          <w:sz w:val="28"/>
          <w:szCs w:val="28"/>
        </w:rPr>
      </w:pPr>
      <w:bookmarkStart w:id="73" w:name="_Toc481527619"/>
      <w:bookmarkStart w:id="74" w:name="_Toc481528155"/>
      <w:bookmarkStart w:id="75" w:name="_Toc481614516"/>
      <w:bookmarkStart w:id="76" w:name="_Toc481617419"/>
      <w:bookmarkStart w:id="77" w:name="_Toc481618359"/>
      <w:bookmarkEnd w:id="68"/>
      <w:bookmarkEnd w:id="69"/>
      <w:bookmarkEnd w:id="70"/>
      <w:bookmarkEnd w:id="71"/>
      <w:bookmarkEnd w:id="72"/>
      <w:r>
        <w:rPr>
          <w:b/>
          <w:sz w:val="28"/>
          <w:szCs w:val="28"/>
        </w:rPr>
        <w:t>6</w:t>
      </w:r>
      <w:r w:rsidRPr="00F22F8D">
        <w:rPr>
          <w:b/>
          <w:sz w:val="28"/>
          <w:szCs w:val="28"/>
        </w:rPr>
        <w:t>.</w:t>
      </w:r>
      <w:r>
        <w:rPr>
          <w:b/>
          <w:sz w:val="28"/>
          <w:szCs w:val="28"/>
        </w:rPr>
        <w:t>2.2</w:t>
      </w:r>
      <w:r w:rsidRPr="00F22F8D">
        <w:rPr>
          <w:b/>
          <w:sz w:val="28"/>
          <w:szCs w:val="28"/>
        </w:rPr>
        <w:t xml:space="preserve">. </w:t>
      </w:r>
      <w:r>
        <w:rPr>
          <w:b/>
          <w:sz w:val="28"/>
          <w:szCs w:val="28"/>
        </w:rPr>
        <w:t>Alcance</w:t>
      </w:r>
    </w:p>
    <w:bookmarkEnd w:id="73"/>
    <w:bookmarkEnd w:id="74"/>
    <w:bookmarkEnd w:id="75"/>
    <w:bookmarkEnd w:id="76"/>
    <w:bookmarkEnd w:id="77"/>
    <w:p w14:paraId="49430D3E" w14:textId="39741040" w:rsidR="00300EC3" w:rsidRDefault="00175A90" w:rsidP="004F4715">
      <w:pPr>
        <w:ind w:left="708" w:firstLine="708"/>
        <w:rPr>
          <w:b/>
          <w:sz w:val="28"/>
          <w:szCs w:val="28"/>
        </w:rPr>
      </w:pPr>
      <w:r>
        <w:rPr>
          <w:b/>
          <w:sz w:val="28"/>
          <w:szCs w:val="28"/>
        </w:rPr>
        <w:t>6</w:t>
      </w:r>
      <w:r w:rsidRPr="00F22F8D">
        <w:rPr>
          <w:b/>
          <w:sz w:val="28"/>
          <w:szCs w:val="28"/>
        </w:rPr>
        <w:t>.</w:t>
      </w:r>
      <w:r>
        <w:rPr>
          <w:b/>
          <w:sz w:val="28"/>
          <w:szCs w:val="28"/>
        </w:rPr>
        <w:t>2.3</w:t>
      </w:r>
      <w:r w:rsidRPr="00F22F8D">
        <w:rPr>
          <w:b/>
          <w:sz w:val="28"/>
          <w:szCs w:val="28"/>
        </w:rPr>
        <w:t xml:space="preserve">. </w:t>
      </w:r>
      <w:r>
        <w:rPr>
          <w:b/>
          <w:sz w:val="28"/>
          <w:szCs w:val="28"/>
        </w:rPr>
        <w:t>Casos de Prueba</w:t>
      </w:r>
    </w:p>
    <w:p w14:paraId="34A02A50" w14:textId="77777777" w:rsidR="004F4715" w:rsidRPr="004F4715" w:rsidRDefault="004F4715" w:rsidP="004F4715">
      <w:pPr>
        <w:rPr>
          <w:b/>
          <w:sz w:val="28"/>
          <w:szCs w:val="28"/>
        </w:rPr>
      </w:pPr>
    </w:p>
    <w:sectPr w:rsidR="004F4715" w:rsidRPr="004F4715" w:rsidSect="00505622">
      <w:footerReference w:type="default" r:id="rId39"/>
      <w:pgSz w:w="11906" w:h="16838" w:code="9"/>
      <w:pgMar w:top="1701" w:right="1701" w:bottom="1701" w:left="1701"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CF0DF5" w15:done="0"/>
  <w15:commentEx w15:paraId="2B5736E3" w15:done="0"/>
  <w15:commentEx w15:paraId="4BE175DC" w15:done="0"/>
  <w15:commentEx w15:paraId="23735922" w15:done="0"/>
  <w15:commentEx w15:paraId="1B2F2986" w15:done="0"/>
  <w15:commentEx w15:paraId="1325D2A6" w15:done="0"/>
  <w15:commentEx w15:paraId="2D0ED757" w15:done="0"/>
  <w15:commentEx w15:paraId="2D67DE74" w15:done="0"/>
  <w15:commentEx w15:paraId="11C9FB12" w15:paraIdParent="2D67DE74" w15:done="0"/>
  <w15:commentEx w15:paraId="07AA7D40" w15:done="0"/>
  <w15:commentEx w15:paraId="3293AD35" w15:done="0"/>
  <w15:commentEx w15:paraId="6668A37E" w15:done="0"/>
  <w15:commentEx w15:paraId="1D0C1C7E" w15:paraIdParent="6668A37E" w15:done="0"/>
  <w15:commentEx w15:paraId="5754FF6D" w15:done="0"/>
  <w15:commentEx w15:paraId="7B8B82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E17AA" w14:textId="77777777" w:rsidR="00021F8C" w:rsidRDefault="00021F8C" w:rsidP="00505622">
      <w:pPr>
        <w:spacing w:after="0"/>
      </w:pPr>
      <w:r>
        <w:separator/>
      </w:r>
    </w:p>
  </w:endnote>
  <w:endnote w:type="continuationSeparator" w:id="0">
    <w:p w14:paraId="687A5BD9" w14:textId="77777777" w:rsidR="00021F8C" w:rsidRDefault="00021F8C"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Content>
      <w:p w14:paraId="1694E90C" w14:textId="77777777" w:rsidR="00184E3F" w:rsidRDefault="00184E3F">
        <w:pPr>
          <w:pStyle w:val="Piedepgina"/>
          <w:jc w:val="right"/>
        </w:pPr>
        <w:r>
          <w:fldChar w:fldCharType="begin"/>
        </w:r>
        <w:r>
          <w:instrText xml:space="preserve"> PAGE   \* MERGEFORMAT </w:instrText>
        </w:r>
        <w:r>
          <w:fldChar w:fldCharType="separate"/>
        </w:r>
        <w:r w:rsidR="008E2F12">
          <w:rPr>
            <w:noProof/>
          </w:rPr>
          <w:t>7</w:t>
        </w:r>
        <w:r>
          <w:rPr>
            <w:noProof/>
          </w:rPr>
          <w:fldChar w:fldCharType="end"/>
        </w:r>
      </w:p>
    </w:sdtContent>
  </w:sdt>
  <w:p w14:paraId="69BD2C53" w14:textId="77777777" w:rsidR="00184E3F" w:rsidRDefault="00184E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A9AA8" w14:textId="77777777" w:rsidR="00021F8C" w:rsidRDefault="00021F8C" w:rsidP="00505622">
      <w:pPr>
        <w:spacing w:after="0"/>
      </w:pPr>
      <w:r>
        <w:separator/>
      </w:r>
    </w:p>
  </w:footnote>
  <w:footnote w:type="continuationSeparator" w:id="0">
    <w:p w14:paraId="5BBA4982" w14:textId="77777777" w:rsidR="00021F8C" w:rsidRDefault="00021F8C"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2">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5">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28">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29">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2">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5">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7">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8">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38"/>
  </w:num>
  <w:num w:numId="4">
    <w:abstractNumId w:val="22"/>
  </w:num>
  <w:num w:numId="5">
    <w:abstractNumId w:val="16"/>
  </w:num>
  <w:num w:numId="6">
    <w:abstractNumId w:val="31"/>
  </w:num>
  <w:num w:numId="7">
    <w:abstractNumId w:val="33"/>
  </w:num>
  <w:num w:numId="8">
    <w:abstractNumId w:val="9"/>
  </w:num>
  <w:num w:numId="9">
    <w:abstractNumId w:val="29"/>
  </w:num>
  <w:num w:numId="10">
    <w:abstractNumId w:val="18"/>
  </w:num>
  <w:num w:numId="11">
    <w:abstractNumId w:val="10"/>
  </w:num>
  <w:num w:numId="12">
    <w:abstractNumId w:val="32"/>
  </w:num>
  <w:num w:numId="13">
    <w:abstractNumId w:val="0"/>
  </w:num>
  <w:num w:numId="14">
    <w:abstractNumId w:val="8"/>
  </w:num>
  <w:num w:numId="15">
    <w:abstractNumId w:val="24"/>
  </w:num>
  <w:num w:numId="16">
    <w:abstractNumId w:val="17"/>
  </w:num>
  <w:num w:numId="17">
    <w:abstractNumId w:val="37"/>
  </w:num>
  <w:num w:numId="18">
    <w:abstractNumId w:val="26"/>
  </w:num>
  <w:num w:numId="19">
    <w:abstractNumId w:val="39"/>
  </w:num>
  <w:num w:numId="20">
    <w:abstractNumId w:val="23"/>
  </w:num>
  <w:num w:numId="21">
    <w:abstractNumId w:val="4"/>
  </w:num>
  <w:num w:numId="22">
    <w:abstractNumId w:val="35"/>
  </w:num>
  <w:num w:numId="23">
    <w:abstractNumId w:val="6"/>
  </w:num>
  <w:num w:numId="24">
    <w:abstractNumId w:val="34"/>
  </w:num>
  <w:num w:numId="25">
    <w:abstractNumId w:val="27"/>
  </w:num>
  <w:num w:numId="26">
    <w:abstractNumId w:val="2"/>
  </w:num>
  <w:num w:numId="27">
    <w:abstractNumId w:val="28"/>
  </w:num>
  <w:num w:numId="28">
    <w:abstractNumId w:val="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30"/>
  </w:num>
  <w:num w:numId="32">
    <w:abstractNumId w:val="5"/>
  </w:num>
  <w:num w:numId="33">
    <w:abstractNumId w:val="36"/>
  </w:num>
  <w:num w:numId="34">
    <w:abstractNumId w:val="3"/>
  </w:num>
  <w:num w:numId="35">
    <w:abstractNumId w:val="13"/>
  </w:num>
  <w:num w:numId="36">
    <w:abstractNumId w:val="12"/>
  </w:num>
  <w:num w:numId="37">
    <w:abstractNumId w:val="19"/>
  </w:num>
  <w:num w:numId="38">
    <w:abstractNumId w:val="15"/>
  </w:num>
  <w:num w:numId="39">
    <w:abstractNumId w:val="20"/>
  </w:num>
  <w:num w:numId="40">
    <w:abstractNumId w:val="7"/>
  </w:num>
  <w:num w:numId="41">
    <w:abstractNumId w:val="2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4227"/>
    <w:rsid w:val="000442CE"/>
    <w:rsid w:val="00053F7A"/>
    <w:rsid w:val="000560F9"/>
    <w:rsid w:val="0006637A"/>
    <w:rsid w:val="00066724"/>
    <w:rsid w:val="00074959"/>
    <w:rsid w:val="00075161"/>
    <w:rsid w:val="000769C6"/>
    <w:rsid w:val="0008036B"/>
    <w:rsid w:val="000806AA"/>
    <w:rsid w:val="000A4BE8"/>
    <w:rsid w:val="000B0166"/>
    <w:rsid w:val="000B1068"/>
    <w:rsid w:val="000B1EA4"/>
    <w:rsid w:val="000B64D6"/>
    <w:rsid w:val="000B6746"/>
    <w:rsid w:val="000C711F"/>
    <w:rsid w:val="000D080A"/>
    <w:rsid w:val="000D167E"/>
    <w:rsid w:val="000E0131"/>
    <w:rsid w:val="000E032F"/>
    <w:rsid w:val="000F07BC"/>
    <w:rsid w:val="000F1E36"/>
    <w:rsid w:val="000F3BEE"/>
    <w:rsid w:val="001052BE"/>
    <w:rsid w:val="00116A9A"/>
    <w:rsid w:val="001246B1"/>
    <w:rsid w:val="0012511B"/>
    <w:rsid w:val="00144FFD"/>
    <w:rsid w:val="00161E1A"/>
    <w:rsid w:val="00173F40"/>
    <w:rsid w:val="00175A90"/>
    <w:rsid w:val="00182492"/>
    <w:rsid w:val="00184E3F"/>
    <w:rsid w:val="001925A5"/>
    <w:rsid w:val="001A665D"/>
    <w:rsid w:val="001B3DA7"/>
    <w:rsid w:val="001B6259"/>
    <w:rsid w:val="001C0C49"/>
    <w:rsid w:val="001C6FC0"/>
    <w:rsid w:val="001C7480"/>
    <w:rsid w:val="001D42E7"/>
    <w:rsid w:val="001E0DE4"/>
    <w:rsid w:val="001F3F07"/>
    <w:rsid w:val="002011EA"/>
    <w:rsid w:val="0020783F"/>
    <w:rsid w:val="00207C6C"/>
    <w:rsid w:val="00210BFE"/>
    <w:rsid w:val="002160B4"/>
    <w:rsid w:val="00221215"/>
    <w:rsid w:val="0023377A"/>
    <w:rsid w:val="002338DA"/>
    <w:rsid w:val="00237296"/>
    <w:rsid w:val="002415E8"/>
    <w:rsid w:val="00247989"/>
    <w:rsid w:val="002542E1"/>
    <w:rsid w:val="002575D4"/>
    <w:rsid w:val="00261B3D"/>
    <w:rsid w:val="0026398B"/>
    <w:rsid w:val="00263E4D"/>
    <w:rsid w:val="00271260"/>
    <w:rsid w:val="002713C0"/>
    <w:rsid w:val="00285B77"/>
    <w:rsid w:val="002873A7"/>
    <w:rsid w:val="0029042E"/>
    <w:rsid w:val="00290A9B"/>
    <w:rsid w:val="00294B9E"/>
    <w:rsid w:val="002A0A83"/>
    <w:rsid w:val="002A1440"/>
    <w:rsid w:val="002A1453"/>
    <w:rsid w:val="002A35D3"/>
    <w:rsid w:val="002A5A58"/>
    <w:rsid w:val="002A6E83"/>
    <w:rsid w:val="002B2EB3"/>
    <w:rsid w:val="002C5F01"/>
    <w:rsid w:val="002C7D7C"/>
    <w:rsid w:val="002D0AE0"/>
    <w:rsid w:val="002D1363"/>
    <w:rsid w:val="002D2A5B"/>
    <w:rsid w:val="002D3010"/>
    <w:rsid w:val="002D711C"/>
    <w:rsid w:val="002D7827"/>
    <w:rsid w:val="002E2D36"/>
    <w:rsid w:val="002F12FC"/>
    <w:rsid w:val="002F37DD"/>
    <w:rsid w:val="002F66DB"/>
    <w:rsid w:val="00300EC3"/>
    <w:rsid w:val="00315E38"/>
    <w:rsid w:val="003227E1"/>
    <w:rsid w:val="00334503"/>
    <w:rsid w:val="00334839"/>
    <w:rsid w:val="00342D6E"/>
    <w:rsid w:val="00344857"/>
    <w:rsid w:val="00347961"/>
    <w:rsid w:val="00364FCD"/>
    <w:rsid w:val="00365644"/>
    <w:rsid w:val="0037188B"/>
    <w:rsid w:val="00377049"/>
    <w:rsid w:val="00381110"/>
    <w:rsid w:val="00386B6E"/>
    <w:rsid w:val="003873A2"/>
    <w:rsid w:val="00391C74"/>
    <w:rsid w:val="003A0A04"/>
    <w:rsid w:val="003B059F"/>
    <w:rsid w:val="003B104E"/>
    <w:rsid w:val="003B106B"/>
    <w:rsid w:val="003B2E1C"/>
    <w:rsid w:val="003B3136"/>
    <w:rsid w:val="003B50C5"/>
    <w:rsid w:val="003D3A59"/>
    <w:rsid w:val="003D3F40"/>
    <w:rsid w:val="003E3F71"/>
    <w:rsid w:val="003F22CE"/>
    <w:rsid w:val="003F42C3"/>
    <w:rsid w:val="00402E97"/>
    <w:rsid w:val="00406544"/>
    <w:rsid w:val="004110BC"/>
    <w:rsid w:val="004301B7"/>
    <w:rsid w:val="00440994"/>
    <w:rsid w:val="00442D61"/>
    <w:rsid w:val="0044311C"/>
    <w:rsid w:val="0044608E"/>
    <w:rsid w:val="00450F51"/>
    <w:rsid w:val="00451B16"/>
    <w:rsid w:val="0045437F"/>
    <w:rsid w:val="00457BED"/>
    <w:rsid w:val="004639E4"/>
    <w:rsid w:val="00464362"/>
    <w:rsid w:val="00486864"/>
    <w:rsid w:val="00486C9C"/>
    <w:rsid w:val="004A3375"/>
    <w:rsid w:val="004A4B2C"/>
    <w:rsid w:val="004B4C69"/>
    <w:rsid w:val="004C6C89"/>
    <w:rsid w:val="004D15B2"/>
    <w:rsid w:val="004D1B63"/>
    <w:rsid w:val="004D2829"/>
    <w:rsid w:val="004D4FF4"/>
    <w:rsid w:val="004D5B01"/>
    <w:rsid w:val="004E1410"/>
    <w:rsid w:val="004E5A54"/>
    <w:rsid w:val="004F4197"/>
    <w:rsid w:val="004F4715"/>
    <w:rsid w:val="004F54BF"/>
    <w:rsid w:val="005021A7"/>
    <w:rsid w:val="005049DD"/>
    <w:rsid w:val="00505622"/>
    <w:rsid w:val="00505D70"/>
    <w:rsid w:val="005106BE"/>
    <w:rsid w:val="00513D71"/>
    <w:rsid w:val="00514E9F"/>
    <w:rsid w:val="00525659"/>
    <w:rsid w:val="0054644D"/>
    <w:rsid w:val="005524BE"/>
    <w:rsid w:val="00554763"/>
    <w:rsid w:val="0056151D"/>
    <w:rsid w:val="005A148E"/>
    <w:rsid w:val="005A248B"/>
    <w:rsid w:val="005A36B7"/>
    <w:rsid w:val="005A3A53"/>
    <w:rsid w:val="005A4E7D"/>
    <w:rsid w:val="005A51E1"/>
    <w:rsid w:val="005A67FF"/>
    <w:rsid w:val="005B02C2"/>
    <w:rsid w:val="005C03C0"/>
    <w:rsid w:val="005D1E9A"/>
    <w:rsid w:val="005F07DC"/>
    <w:rsid w:val="005F7666"/>
    <w:rsid w:val="005F7F03"/>
    <w:rsid w:val="00604104"/>
    <w:rsid w:val="00606726"/>
    <w:rsid w:val="00606D76"/>
    <w:rsid w:val="00606FC5"/>
    <w:rsid w:val="0061482C"/>
    <w:rsid w:val="00621858"/>
    <w:rsid w:val="0063289F"/>
    <w:rsid w:val="00641E0C"/>
    <w:rsid w:val="006461AA"/>
    <w:rsid w:val="006567BF"/>
    <w:rsid w:val="0066302F"/>
    <w:rsid w:val="00664D2D"/>
    <w:rsid w:val="00671730"/>
    <w:rsid w:val="00671C30"/>
    <w:rsid w:val="006778E7"/>
    <w:rsid w:val="00687F17"/>
    <w:rsid w:val="0069201A"/>
    <w:rsid w:val="006A0B4F"/>
    <w:rsid w:val="006A215F"/>
    <w:rsid w:val="006A708D"/>
    <w:rsid w:val="006C167C"/>
    <w:rsid w:val="006C2C61"/>
    <w:rsid w:val="006C2E60"/>
    <w:rsid w:val="006C7BE6"/>
    <w:rsid w:val="006D187F"/>
    <w:rsid w:val="006E2199"/>
    <w:rsid w:val="006E5D82"/>
    <w:rsid w:val="006E6FFA"/>
    <w:rsid w:val="006F3322"/>
    <w:rsid w:val="006F64D9"/>
    <w:rsid w:val="006F6794"/>
    <w:rsid w:val="00716A9E"/>
    <w:rsid w:val="00731C1F"/>
    <w:rsid w:val="00733043"/>
    <w:rsid w:val="00733858"/>
    <w:rsid w:val="00735BFE"/>
    <w:rsid w:val="007370BF"/>
    <w:rsid w:val="00757BA8"/>
    <w:rsid w:val="0077433E"/>
    <w:rsid w:val="00781628"/>
    <w:rsid w:val="00786FC8"/>
    <w:rsid w:val="00787139"/>
    <w:rsid w:val="00791CA2"/>
    <w:rsid w:val="00796483"/>
    <w:rsid w:val="007A29C7"/>
    <w:rsid w:val="007A4682"/>
    <w:rsid w:val="007A6465"/>
    <w:rsid w:val="007B37AF"/>
    <w:rsid w:val="007B3D69"/>
    <w:rsid w:val="007B52CC"/>
    <w:rsid w:val="007C59F6"/>
    <w:rsid w:val="007E3075"/>
    <w:rsid w:val="00802F56"/>
    <w:rsid w:val="00805E36"/>
    <w:rsid w:val="00821867"/>
    <w:rsid w:val="00825715"/>
    <w:rsid w:val="008344F9"/>
    <w:rsid w:val="00840090"/>
    <w:rsid w:val="00842D7D"/>
    <w:rsid w:val="00844108"/>
    <w:rsid w:val="0085080E"/>
    <w:rsid w:val="0085231F"/>
    <w:rsid w:val="00853F0F"/>
    <w:rsid w:val="008576DB"/>
    <w:rsid w:val="00861B30"/>
    <w:rsid w:val="00861C7A"/>
    <w:rsid w:val="00865DC0"/>
    <w:rsid w:val="008726EF"/>
    <w:rsid w:val="008929F5"/>
    <w:rsid w:val="00896DB6"/>
    <w:rsid w:val="008A29B9"/>
    <w:rsid w:val="008A4581"/>
    <w:rsid w:val="008A6E7D"/>
    <w:rsid w:val="008B641B"/>
    <w:rsid w:val="008B7A58"/>
    <w:rsid w:val="008C047C"/>
    <w:rsid w:val="008C4DEB"/>
    <w:rsid w:val="008D3592"/>
    <w:rsid w:val="008D78FF"/>
    <w:rsid w:val="008E2F12"/>
    <w:rsid w:val="008E39A5"/>
    <w:rsid w:val="008E5650"/>
    <w:rsid w:val="008E6D08"/>
    <w:rsid w:val="008F00AE"/>
    <w:rsid w:val="0090290D"/>
    <w:rsid w:val="009110E6"/>
    <w:rsid w:val="0092197F"/>
    <w:rsid w:val="00924BC1"/>
    <w:rsid w:val="0092567B"/>
    <w:rsid w:val="00931267"/>
    <w:rsid w:val="00941BAE"/>
    <w:rsid w:val="009536B2"/>
    <w:rsid w:val="009607B2"/>
    <w:rsid w:val="009629C9"/>
    <w:rsid w:val="00963C97"/>
    <w:rsid w:val="00965F21"/>
    <w:rsid w:val="009813A1"/>
    <w:rsid w:val="00987957"/>
    <w:rsid w:val="009966FD"/>
    <w:rsid w:val="009974BD"/>
    <w:rsid w:val="009A3CC0"/>
    <w:rsid w:val="009A433F"/>
    <w:rsid w:val="009A563A"/>
    <w:rsid w:val="009A5E44"/>
    <w:rsid w:val="009B15DC"/>
    <w:rsid w:val="009D0F7B"/>
    <w:rsid w:val="009E05CB"/>
    <w:rsid w:val="009F1809"/>
    <w:rsid w:val="009F3828"/>
    <w:rsid w:val="009F3A68"/>
    <w:rsid w:val="009F5361"/>
    <w:rsid w:val="00A009CE"/>
    <w:rsid w:val="00A04F12"/>
    <w:rsid w:val="00A05333"/>
    <w:rsid w:val="00A05B82"/>
    <w:rsid w:val="00A061D9"/>
    <w:rsid w:val="00A162F3"/>
    <w:rsid w:val="00A202DE"/>
    <w:rsid w:val="00A22F45"/>
    <w:rsid w:val="00A25E1F"/>
    <w:rsid w:val="00A32922"/>
    <w:rsid w:val="00A35CD8"/>
    <w:rsid w:val="00A36C25"/>
    <w:rsid w:val="00A417C3"/>
    <w:rsid w:val="00A44EA6"/>
    <w:rsid w:val="00A51F7E"/>
    <w:rsid w:val="00A63E28"/>
    <w:rsid w:val="00A64141"/>
    <w:rsid w:val="00A645D7"/>
    <w:rsid w:val="00A65B37"/>
    <w:rsid w:val="00A65F0B"/>
    <w:rsid w:val="00A6624E"/>
    <w:rsid w:val="00A66EBA"/>
    <w:rsid w:val="00A6792C"/>
    <w:rsid w:val="00A804B6"/>
    <w:rsid w:val="00A8065D"/>
    <w:rsid w:val="00A8366A"/>
    <w:rsid w:val="00A84933"/>
    <w:rsid w:val="00A925F4"/>
    <w:rsid w:val="00A93E21"/>
    <w:rsid w:val="00AA2F21"/>
    <w:rsid w:val="00AB1F52"/>
    <w:rsid w:val="00AD3F01"/>
    <w:rsid w:val="00B02FA7"/>
    <w:rsid w:val="00B04168"/>
    <w:rsid w:val="00B04A24"/>
    <w:rsid w:val="00B104EA"/>
    <w:rsid w:val="00B10AF0"/>
    <w:rsid w:val="00B33E0E"/>
    <w:rsid w:val="00B34007"/>
    <w:rsid w:val="00B40585"/>
    <w:rsid w:val="00B40B8C"/>
    <w:rsid w:val="00B503D3"/>
    <w:rsid w:val="00B50C9C"/>
    <w:rsid w:val="00B53ECC"/>
    <w:rsid w:val="00B56942"/>
    <w:rsid w:val="00B60A31"/>
    <w:rsid w:val="00B6121A"/>
    <w:rsid w:val="00B71D74"/>
    <w:rsid w:val="00B826E7"/>
    <w:rsid w:val="00B832FB"/>
    <w:rsid w:val="00B8527F"/>
    <w:rsid w:val="00B94C26"/>
    <w:rsid w:val="00BA5A35"/>
    <w:rsid w:val="00BB4479"/>
    <w:rsid w:val="00BC7517"/>
    <w:rsid w:val="00BD1E7C"/>
    <w:rsid w:val="00BD21F7"/>
    <w:rsid w:val="00BD307C"/>
    <w:rsid w:val="00BD63F4"/>
    <w:rsid w:val="00BE2C5C"/>
    <w:rsid w:val="00BF376F"/>
    <w:rsid w:val="00BF4C65"/>
    <w:rsid w:val="00BF7B20"/>
    <w:rsid w:val="00BF7BA9"/>
    <w:rsid w:val="00C102F8"/>
    <w:rsid w:val="00C16F32"/>
    <w:rsid w:val="00C44B7A"/>
    <w:rsid w:val="00C50816"/>
    <w:rsid w:val="00C5398B"/>
    <w:rsid w:val="00C6312A"/>
    <w:rsid w:val="00C63735"/>
    <w:rsid w:val="00C7387B"/>
    <w:rsid w:val="00C7460D"/>
    <w:rsid w:val="00C83531"/>
    <w:rsid w:val="00C85B1B"/>
    <w:rsid w:val="00CA11E1"/>
    <w:rsid w:val="00CB4F1A"/>
    <w:rsid w:val="00CC5B94"/>
    <w:rsid w:val="00CD337C"/>
    <w:rsid w:val="00CD4BA5"/>
    <w:rsid w:val="00CE58FD"/>
    <w:rsid w:val="00CF3AFA"/>
    <w:rsid w:val="00CF4A5E"/>
    <w:rsid w:val="00D03B4E"/>
    <w:rsid w:val="00D0615B"/>
    <w:rsid w:val="00D06CE5"/>
    <w:rsid w:val="00D2207C"/>
    <w:rsid w:val="00D25B1D"/>
    <w:rsid w:val="00D26277"/>
    <w:rsid w:val="00D4125E"/>
    <w:rsid w:val="00D54B5C"/>
    <w:rsid w:val="00D61F42"/>
    <w:rsid w:val="00D735F5"/>
    <w:rsid w:val="00D91278"/>
    <w:rsid w:val="00DA0F4E"/>
    <w:rsid w:val="00DA3A16"/>
    <w:rsid w:val="00DB65EF"/>
    <w:rsid w:val="00DC4D30"/>
    <w:rsid w:val="00DD3C5A"/>
    <w:rsid w:val="00DE2FFA"/>
    <w:rsid w:val="00DE42FD"/>
    <w:rsid w:val="00DF3767"/>
    <w:rsid w:val="00DF7B68"/>
    <w:rsid w:val="00E14642"/>
    <w:rsid w:val="00E208ED"/>
    <w:rsid w:val="00E2350E"/>
    <w:rsid w:val="00E2477F"/>
    <w:rsid w:val="00E27478"/>
    <w:rsid w:val="00E3307C"/>
    <w:rsid w:val="00E3795E"/>
    <w:rsid w:val="00E40E73"/>
    <w:rsid w:val="00E41692"/>
    <w:rsid w:val="00E421F5"/>
    <w:rsid w:val="00E4289A"/>
    <w:rsid w:val="00E4527F"/>
    <w:rsid w:val="00E47281"/>
    <w:rsid w:val="00E53376"/>
    <w:rsid w:val="00E708EE"/>
    <w:rsid w:val="00E7384F"/>
    <w:rsid w:val="00E74DEA"/>
    <w:rsid w:val="00E8090A"/>
    <w:rsid w:val="00E85674"/>
    <w:rsid w:val="00E86BED"/>
    <w:rsid w:val="00E87AA7"/>
    <w:rsid w:val="00E90449"/>
    <w:rsid w:val="00EA463F"/>
    <w:rsid w:val="00EA51B7"/>
    <w:rsid w:val="00EB0679"/>
    <w:rsid w:val="00EB481F"/>
    <w:rsid w:val="00EC78C5"/>
    <w:rsid w:val="00ED328C"/>
    <w:rsid w:val="00ED4DDD"/>
    <w:rsid w:val="00ED660E"/>
    <w:rsid w:val="00EE3347"/>
    <w:rsid w:val="00EE344D"/>
    <w:rsid w:val="00EE5D64"/>
    <w:rsid w:val="00EF1708"/>
    <w:rsid w:val="00EF1C85"/>
    <w:rsid w:val="00EF6795"/>
    <w:rsid w:val="00EF7168"/>
    <w:rsid w:val="00F1032C"/>
    <w:rsid w:val="00F13FAE"/>
    <w:rsid w:val="00F22F8D"/>
    <w:rsid w:val="00F2315E"/>
    <w:rsid w:val="00F371B1"/>
    <w:rsid w:val="00F459BD"/>
    <w:rsid w:val="00F56007"/>
    <w:rsid w:val="00F60328"/>
    <w:rsid w:val="00F71D57"/>
    <w:rsid w:val="00F763AA"/>
    <w:rsid w:val="00F7708C"/>
    <w:rsid w:val="00F936E1"/>
    <w:rsid w:val="00F93B98"/>
    <w:rsid w:val="00FA2A67"/>
    <w:rsid w:val="00FA6135"/>
    <w:rsid w:val="00FA7D51"/>
    <w:rsid w:val="00FC5185"/>
    <w:rsid w:val="00FC67A6"/>
    <w:rsid w:val="00FD246A"/>
    <w:rsid w:val="00FD5F18"/>
    <w:rsid w:val="00FD6A92"/>
    <w:rsid w:val="00FD7E57"/>
    <w:rsid w:val="00FE130F"/>
    <w:rsid w:val="00FE716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es.wikipedia.org/wiki/Programa_(computaci%C3%B3n)" TargetMode="External"/><Relationship Id="rId26" Type="http://schemas.openxmlformats.org/officeDocument/2006/relationships/hyperlink" Target="https://es.wikipedia.org/wiki/Entorno_de_desarrollo_integrado"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s.wikipedia.org/wiki/Microsoft" TargetMode="External"/><Relationship Id="rId34" Type="http://schemas.openxmlformats.org/officeDocument/2006/relationships/hyperlink" Target="https://es.wikipedia.org/wiki/Sistema_de_informaci%C3%B3n" TargetMode="External"/><Relationship Id="rId42"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Software" TargetMode="External"/><Relationship Id="rId25" Type="http://schemas.openxmlformats.org/officeDocument/2006/relationships/hyperlink" Target="https://es.wikipedia.org/wiki/Sistema_operativo" TargetMode="External"/><Relationship Id="rId33" Type="http://schemas.openxmlformats.org/officeDocument/2006/relationships/hyperlink" Target="https://es.wikipedia.org/wiki/Software" TargetMode="External"/><Relationship Id="rId38" Type="http://schemas.openxmlformats.org/officeDocument/2006/relationships/hyperlink" Target="https://es.wikipedia.org/wiki/Dise%C3%B1o_de_software" TargetMode="External"/><Relationship Id="rId2" Type="http://schemas.openxmlformats.org/officeDocument/2006/relationships/numbering" Target="numbering.xml"/><Relationship Id="rId16" Type="http://schemas.openxmlformats.org/officeDocument/2006/relationships/hyperlink" Target="https://es.wikipedia.org/wiki/Desarrollo_de_software" TargetMode="External"/><Relationship Id="rId20" Type="http://schemas.openxmlformats.org/officeDocument/2006/relationships/hyperlink" Target="https://es.wikipedia.org/wiki/Lenguaje_interpretado" TargetMode="External"/><Relationship Id="rId29" Type="http://schemas.openxmlformats.org/officeDocument/2006/relationships/hyperlink" Target="https://es.wikipedia.org/wiki/Desarrollador_de_softwar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s://es.wikipedia.org/wiki/Aplicaci%C3%B3n_inform%C3%A1tica" TargetMode="External"/><Relationship Id="rId32" Type="http://schemas.openxmlformats.org/officeDocument/2006/relationships/hyperlink" Target="https://es.wikipedia.org/wiki/Gesti%C3%B3n_de_configuraci%C3%B3n" TargetMode="External"/><Relationship Id="rId37" Type="http://schemas.openxmlformats.org/officeDocument/2006/relationships/hyperlink" Target="https://es.wikipedia.org/wiki/Softwar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s.wikipedia.org/wiki/Hardware" TargetMode="External"/><Relationship Id="rId28" Type="http://schemas.openxmlformats.org/officeDocument/2006/relationships/hyperlink" Target="https://es.wikipedia.org/wiki/Aplicaci%C3%B3n_inform%C3%A1tica" TargetMode="External"/><Relationship Id="rId36" Type="http://schemas.openxmlformats.org/officeDocument/2006/relationships/hyperlink" Target="https://es.wikipedia.org/wiki/Dise%C3%B1o_de_software" TargetMode="External"/><Relationship Id="rId10" Type="http://schemas.openxmlformats.org/officeDocument/2006/relationships/image" Target="media/image2.jpg"/><Relationship Id="rId19" Type="http://schemas.openxmlformats.org/officeDocument/2006/relationships/hyperlink" Target="https://es.wikipedia.org/wiki/Biblioteca_(programaci%C3%B3n)" TargetMode="External"/><Relationship Id="rId31" Type="http://schemas.openxmlformats.org/officeDocument/2006/relationships/hyperlink" Target="https://es.wikipedia.org/wiki/Desarrollo_de_softwa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Red_de_computadoras" TargetMode="External"/><Relationship Id="rId27" Type="http://schemas.openxmlformats.org/officeDocument/2006/relationships/hyperlink" Target="https://es.wikipedia.org/wiki/Entorno_de_desarrollo_integrado" TargetMode="External"/><Relationship Id="rId30" Type="http://schemas.openxmlformats.org/officeDocument/2006/relationships/hyperlink" Target="https://es.wikipedia.org/wiki/Programador" TargetMode="External"/><Relationship Id="rId35" Type="http://schemas.openxmlformats.org/officeDocument/2006/relationships/hyperlink" Target="https://es.wikipedia.org/wiki/Ingenier%C3%ADa_de_software" TargetMode="External"/><Relationship Id="rId43"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4AB3F2-04F2-4509-8D45-44A7BB0AD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1655</TotalTime>
  <Pages>40</Pages>
  <Words>7928</Words>
  <Characters>43606</Characters>
  <Application>Microsoft Office Word</Application>
  <DocSecurity>0</DocSecurity>
  <Lines>363</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Diaz</cp:lastModifiedBy>
  <cp:revision>122</cp:revision>
  <cp:lastPrinted>2017-05-04T08:47:00Z</cp:lastPrinted>
  <dcterms:created xsi:type="dcterms:W3CDTF">2017-04-30T14:59:00Z</dcterms:created>
  <dcterms:modified xsi:type="dcterms:W3CDTF">2017-05-04T09:00:00Z</dcterms:modified>
</cp:coreProperties>
</file>