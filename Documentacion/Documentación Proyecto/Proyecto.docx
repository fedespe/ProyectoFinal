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77777777" w:rsidR="00315E38" w:rsidRDefault="00315E38" w:rsidP="00315E38"/>
    <w:p w14:paraId="1D7976D8" w14:textId="77777777" w:rsidR="00315E38" w:rsidRDefault="00315E38" w:rsidP="00315E38"/>
    <w:p w14:paraId="57D0EE72" w14:textId="77777777" w:rsidR="00315E38" w:rsidRDefault="00315E38" w:rsidP="00315E38">
      <w:r>
        <w:t>_________________________</w:t>
      </w:r>
      <w:r>
        <w:tab/>
      </w:r>
      <w:r>
        <w:tab/>
      </w:r>
      <w:r>
        <w:tab/>
        <w:t>_________________________</w:t>
      </w:r>
    </w:p>
    <w:p w14:paraId="05586B2D" w14:textId="77777777" w:rsidR="00315E38" w:rsidRPr="00315E38" w:rsidRDefault="00315E38" w:rsidP="00315E38">
      <w:pPr>
        <w:ind w:firstLine="708"/>
      </w:pPr>
      <w:r>
        <w:t>Federico Speroni</w:t>
      </w:r>
      <w:r>
        <w:tab/>
      </w:r>
      <w:r>
        <w:tab/>
      </w:r>
      <w:r>
        <w:tab/>
      </w:r>
      <w:r>
        <w:tab/>
        <w:t xml:space="preserve">    </w:t>
      </w:r>
      <w:r>
        <w:tab/>
        <w:t xml:space="preserve">      Bruno Díaz</w:t>
      </w:r>
    </w:p>
    <w:p w14:paraId="2C145612" w14:textId="77777777" w:rsidR="00315E38" w:rsidRDefault="00315E38">
      <w:pPr>
        <w:spacing w:after="200" w:line="276" w:lineRule="auto"/>
        <w:jc w:val="left"/>
        <w:rPr>
          <w:b/>
          <w:sz w:val="32"/>
          <w:szCs w:val="32"/>
        </w:rPr>
      </w:pPr>
      <w:r>
        <w:br w:type="page"/>
      </w:r>
    </w:p>
    <w:p w14:paraId="2336B746" w14:textId="37B9DD52" w:rsidR="00315E38" w:rsidRDefault="00315E38" w:rsidP="007C59F6">
      <w:bookmarkStart w:id="5" w:name="_Toc481525440"/>
      <w:bookmarkStart w:id="6" w:name="_Toc481525663"/>
      <w:bookmarkStart w:id="7" w:name="_Toc481527563"/>
      <w:bookmarkStart w:id="8" w:name="_Toc481528099"/>
      <w:bookmarkStart w:id="9" w:name="Agradecimientos"/>
      <w:r w:rsidRPr="007C59F6">
        <w:rPr>
          <w:b/>
          <w:sz w:val="32"/>
          <w:szCs w:val="32"/>
        </w:rPr>
        <w:lastRenderedPageBreak/>
        <w:t>Agradecimientos</w:t>
      </w:r>
      <w:bookmarkEnd w:id="5"/>
      <w:bookmarkEnd w:id="6"/>
      <w:bookmarkEnd w:id="7"/>
      <w:bookmarkEnd w:id="8"/>
    </w:p>
    <w:p w14:paraId="0C9A98DB" w14:textId="77777777" w:rsidR="00022D65" w:rsidRDefault="00022D65" w:rsidP="007C59F6">
      <w:bookmarkStart w:id="10" w:name="_Toc481525441"/>
      <w:bookmarkStart w:id="11" w:name="_Toc481525664"/>
      <w:bookmarkEnd w:id="9"/>
      <w:r>
        <w:t xml:space="preserve">Quisiéramos agradecer a nuestra familia y amigos por habernos apoyado durante la realización del proyecto, así como de la carrera y por entender todas las veces que tuvimos que dejar de lado otras actividades para alcanzar esta etapa. </w:t>
      </w:r>
    </w:p>
    <w:p w14:paraId="2C678E83" w14:textId="77777777" w:rsidR="00022D65" w:rsidRDefault="00022D65" w:rsidP="007C59F6">
      <w:r>
        <w:t xml:space="preserve">También quisiéramos agradecer a Diego Febles y Angélica </w:t>
      </w:r>
      <w:proofErr w:type="spellStart"/>
      <w:r>
        <w:t>Buffa</w:t>
      </w:r>
      <w:proofErr w:type="spellEnd"/>
      <w:r>
        <w:t xml:space="preserve">, así como a todo </w:t>
      </w:r>
      <w:proofErr w:type="spellStart"/>
      <w:r>
        <w:t>Modelit</w:t>
      </w:r>
      <w:proofErr w:type="spellEnd"/>
      <w:r>
        <w:t xml:space="preserve">, por el apoyo durante el transcurso del proyecto. </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7A7E95E9" w14:textId="37C6978B" w:rsidR="00075161" w:rsidRDefault="00022D65" w:rsidP="007C59F6">
      <w:pPr>
        <w:rPr>
          <w:rFonts w:eastAsiaTheme="majorEastAsia" w:cstheme="majorBidi"/>
          <w:bCs/>
          <w:szCs w:val="28"/>
        </w:rPr>
      </w:pPr>
      <w:r>
        <w:t>Gracias.</w:t>
      </w:r>
    </w:p>
    <w:p w14:paraId="6329C601" w14:textId="77777777" w:rsidR="001856C9" w:rsidRDefault="001856C9">
      <w:pPr>
        <w:spacing w:after="200" w:line="276" w:lineRule="auto"/>
        <w:jc w:val="left"/>
        <w:rPr>
          <w:b/>
          <w:sz w:val="32"/>
          <w:szCs w:val="32"/>
        </w:rPr>
      </w:pPr>
      <w:bookmarkStart w:id="12" w:name="_Toc481527564"/>
      <w:bookmarkStart w:id="13" w:name="_Toc481528100"/>
      <w:bookmarkStart w:id="14" w:name="Abstract"/>
      <w:r>
        <w:rPr>
          <w:b/>
          <w:sz w:val="32"/>
          <w:szCs w:val="32"/>
        </w:rPr>
        <w:br w:type="page"/>
      </w:r>
    </w:p>
    <w:p w14:paraId="654A13CA" w14:textId="4AA626C2"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6FCA1C2D"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321487F3" w14:textId="1E2CDB97" w:rsidR="0054035B" w:rsidRDefault="0054035B" w:rsidP="007C59F6">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p>
    <w:p w14:paraId="59C7FD57" w14:textId="77777777" w:rsidR="00A838D9" w:rsidRDefault="00A838D9">
      <w:pPr>
        <w:spacing w:after="200" w:line="276" w:lineRule="auto"/>
        <w:jc w:val="left"/>
      </w:pPr>
      <w:bookmarkStart w:id="17" w:name="_Toc481527565"/>
      <w:bookmarkStart w:id="18" w:name="_Toc481528101"/>
      <w:bookmarkStart w:id="19" w:name="PalabrasClave"/>
    </w:p>
    <w:p w14:paraId="3BE8D50E" w14:textId="6C02BC37" w:rsidR="001856C9" w:rsidRDefault="001856C9">
      <w:pPr>
        <w:spacing w:after="200" w:line="276" w:lineRule="auto"/>
        <w:jc w:val="left"/>
        <w:rPr>
          <w:b/>
          <w:sz w:val="32"/>
          <w:szCs w:val="32"/>
        </w:rPr>
      </w:pPr>
      <w:r>
        <w:rPr>
          <w:b/>
          <w:sz w:val="32"/>
          <w:szCs w:val="32"/>
        </w:rPr>
        <w:br w:type="page"/>
      </w:r>
    </w:p>
    <w:p w14:paraId="659B9E38" w14:textId="1B022241" w:rsidR="00315E38" w:rsidRPr="00812BBA" w:rsidRDefault="00315E38" w:rsidP="007C59F6">
      <w:pPr>
        <w:rPr>
          <w:b/>
          <w:sz w:val="32"/>
          <w:szCs w:val="32"/>
          <w:lang w:val="en-US"/>
        </w:rPr>
      </w:pPr>
      <w:proofErr w:type="spellStart"/>
      <w:r w:rsidRPr="00812BBA">
        <w:rPr>
          <w:b/>
          <w:sz w:val="32"/>
          <w:szCs w:val="32"/>
          <w:lang w:val="en-US"/>
        </w:rPr>
        <w:lastRenderedPageBreak/>
        <w:t>Palabras</w:t>
      </w:r>
      <w:proofErr w:type="spellEnd"/>
      <w:r w:rsidRPr="00812BBA">
        <w:rPr>
          <w:b/>
          <w:sz w:val="32"/>
          <w:szCs w:val="32"/>
          <w:lang w:val="en-US"/>
        </w:rPr>
        <w:t xml:space="preserve">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4B0ED91D"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54644D">
            <w:rPr>
              <w:b/>
              <w:bCs/>
              <w:lang w:val="es-ES"/>
            </w:rPr>
            <w:t>8</w:t>
          </w:r>
        </w:p>
        <w:p w14:paraId="1EF582FB" w14:textId="09DC7D08" w:rsidR="004D5B01" w:rsidRDefault="004D5B01" w:rsidP="004D5B01">
          <w:pPr>
            <w:pStyle w:val="TDC2"/>
            <w:ind w:left="216"/>
            <w:rPr>
              <w:lang w:val="es-ES"/>
            </w:rPr>
          </w:pPr>
          <w:r>
            <w:t>1</w:t>
          </w:r>
          <w:r w:rsidR="00386B6E">
            <w:t xml:space="preserve">.1. Introducción </w:t>
          </w:r>
          <w:r>
            <w:ptab w:relativeTo="margin" w:alignment="right" w:leader="dot"/>
          </w:r>
          <w:r w:rsidR="0054644D">
            <w:rPr>
              <w:lang w:val="es-ES"/>
            </w:rPr>
            <w:t>8</w:t>
          </w:r>
        </w:p>
        <w:p w14:paraId="027D41E6" w14:textId="4C1C2318" w:rsidR="004D5B01" w:rsidRDefault="004D5B01" w:rsidP="00386B6E">
          <w:pPr>
            <w:pStyle w:val="TDC2"/>
          </w:pPr>
          <w:r>
            <w:t>1</w:t>
          </w:r>
          <w:r w:rsidR="00386B6E">
            <w:t xml:space="preserve">.2. Presentación del Cliente </w:t>
          </w:r>
          <w:r>
            <w:ptab w:relativeTo="margin" w:alignment="right" w:leader="dot"/>
          </w:r>
          <w:r w:rsidR="0054644D">
            <w:rPr>
              <w:lang w:val="es-ES"/>
            </w:rPr>
            <w:t>9</w:t>
          </w:r>
        </w:p>
        <w:p w14:paraId="4C6B2E3B" w14:textId="08014D16" w:rsidR="004D5B01" w:rsidRDefault="004D5B01" w:rsidP="00386B6E">
          <w:pPr>
            <w:pStyle w:val="TDC2"/>
            <w:rPr>
              <w:lang w:val="es-ES"/>
            </w:rPr>
          </w:pPr>
          <w:r>
            <w:t>1</w:t>
          </w:r>
          <w:r w:rsidR="00386B6E">
            <w:t xml:space="preserve">.3. Presentación del Problema </w:t>
          </w:r>
          <w:r>
            <w:ptab w:relativeTo="margin" w:alignment="right" w:leader="dot"/>
          </w:r>
          <w:r w:rsidR="0054644D">
            <w:rPr>
              <w:lang w:val="es-ES"/>
            </w:rPr>
            <w:t>9</w:t>
          </w:r>
        </w:p>
        <w:p w14:paraId="1EFC875A" w14:textId="042AC84D" w:rsidR="004D5B01" w:rsidRDefault="004D5B01" w:rsidP="00386B6E">
          <w:pPr>
            <w:pStyle w:val="TDC2"/>
          </w:pPr>
          <w:r>
            <w:t>1</w:t>
          </w:r>
          <w:r w:rsidR="00386B6E">
            <w:t xml:space="preserve">.4. Lista de Necesidades </w:t>
          </w:r>
          <w:r>
            <w:ptab w:relativeTo="margin" w:alignment="right" w:leader="dot"/>
          </w:r>
          <w:r w:rsidR="0054644D">
            <w:rPr>
              <w:lang w:val="es-ES"/>
            </w:rPr>
            <w:t>9</w:t>
          </w:r>
        </w:p>
        <w:p w14:paraId="58E14AFB" w14:textId="7852E299" w:rsidR="004D5B01" w:rsidRDefault="004D5B01" w:rsidP="00386B6E">
          <w:pPr>
            <w:pStyle w:val="TDC2"/>
          </w:pPr>
          <w:r>
            <w:t>1</w:t>
          </w:r>
          <w:r w:rsidR="00386B6E">
            <w:t xml:space="preserve">.5. Actores Involucrados </w:t>
          </w:r>
          <w:r>
            <w:ptab w:relativeTo="margin" w:alignment="right" w:leader="dot"/>
          </w:r>
          <w:r w:rsidR="00386B6E">
            <w:rPr>
              <w:lang w:val="es-ES"/>
            </w:rPr>
            <w:t>1</w:t>
          </w:r>
          <w:r w:rsidR="0054644D">
            <w:rPr>
              <w:lang w:val="es-ES"/>
            </w:rPr>
            <w:t>0</w:t>
          </w:r>
        </w:p>
        <w:p w14:paraId="6F99B48C" w14:textId="1ECC035E"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54644D">
            <w:rPr>
              <w:lang w:val="es-ES"/>
            </w:rPr>
            <w:t>0</w:t>
          </w:r>
        </w:p>
        <w:p w14:paraId="088FB2AD" w14:textId="13A9E353" w:rsidR="00386B6E" w:rsidRDefault="00386B6E" w:rsidP="00386B6E">
          <w:pPr>
            <w:pStyle w:val="TDC2"/>
            <w:rPr>
              <w:lang w:val="es-ES"/>
            </w:rPr>
          </w:pPr>
          <w:r>
            <w:t xml:space="preserve">1.7. Lista de Requerimientos </w:t>
          </w:r>
          <w:r>
            <w:ptab w:relativeTo="margin" w:alignment="right" w:leader="dot"/>
          </w:r>
          <w:r>
            <w:rPr>
              <w:lang w:val="es-ES"/>
            </w:rPr>
            <w:t>1</w:t>
          </w:r>
          <w:r w:rsidR="0054644D">
            <w:rPr>
              <w:lang w:val="es-ES"/>
            </w:rPr>
            <w:t>1</w:t>
          </w:r>
        </w:p>
        <w:p w14:paraId="0CF0AFAA" w14:textId="7782A723" w:rsidR="00386B6E" w:rsidRDefault="00386B6E" w:rsidP="00386B6E">
          <w:pPr>
            <w:pStyle w:val="TDC2"/>
            <w:rPr>
              <w:lang w:val="es-ES"/>
            </w:rPr>
          </w:pPr>
          <w:r>
            <w:t xml:space="preserve">1.8. Descripción del Entorno </w:t>
          </w:r>
          <w:r>
            <w:ptab w:relativeTo="margin" w:alignment="right" w:leader="dot"/>
          </w:r>
          <w:r>
            <w:rPr>
              <w:lang w:val="es-ES"/>
            </w:rPr>
            <w:t>1</w:t>
          </w:r>
          <w:r w:rsidR="0054644D">
            <w:rPr>
              <w:lang w:val="es-ES"/>
            </w:rPr>
            <w:t>7</w:t>
          </w:r>
        </w:p>
        <w:p w14:paraId="5099E9C6" w14:textId="6A52EE8F" w:rsidR="00386B6E" w:rsidRDefault="00386B6E" w:rsidP="00386B6E">
          <w:pPr>
            <w:pStyle w:val="TDC2"/>
            <w:rPr>
              <w:lang w:val="es-ES"/>
            </w:rPr>
          </w:pPr>
          <w:r>
            <w:t xml:space="preserve">1.9. Alcances y Limitaciones </w:t>
          </w:r>
          <w:r>
            <w:ptab w:relativeTo="margin" w:alignment="right" w:leader="dot"/>
          </w:r>
          <w:r>
            <w:rPr>
              <w:lang w:val="es-ES"/>
            </w:rPr>
            <w:t>1</w:t>
          </w:r>
          <w:r w:rsidR="0054644D">
            <w:rPr>
              <w:lang w:val="es-ES"/>
            </w:rPr>
            <w:t>7</w:t>
          </w:r>
        </w:p>
        <w:p w14:paraId="0BC646E1" w14:textId="0A96E61A" w:rsidR="00386B6E" w:rsidRDefault="00386B6E" w:rsidP="00386B6E">
          <w:pPr>
            <w:pStyle w:val="TDC2"/>
            <w:rPr>
              <w:lang w:val="es-ES"/>
            </w:rPr>
          </w:pPr>
          <w:r>
            <w:t xml:space="preserve">1.10. Estudio de Alternativas </w:t>
          </w:r>
          <w:r>
            <w:ptab w:relativeTo="margin" w:alignment="right" w:leader="dot"/>
          </w:r>
          <w:r>
            <w:rPr>
              <w:lang w:val="es-ES"/>
            </w:rPr>
            <w:t>1</w:t>
          </w:r>
          <w:r w:rsidR="0054644D">
            <w:rPr>
              <w:lang w:val="es-ES"/>
            </w:rPr>
            <w:t>8</w:t>
          </w:r>
        </w:p>
        <w:p w14:paraId="30226BCB" w14:textId="5A063A7A" w:rsidR="00386B6E" w:rsidRPr="00386B6E" w:rsidRDefault="00386B6E" w:rsidP="00386B6E">
          <w:pPr>
            <w:pStyle w:val="TDC2"/>
            <w:ind w:firstLine="468"/>
            <w:rPr>
              <w:lang w:val="es-ES"/>
            </w:rPr>
          </w:pPr>
          <w:r>
            <w:t xml:space="preserve">1.10.1. Introducción </w:t>
          </w:r>
          <w:r>
            <w:ptab w:relativeTo="margin" w:alignment="right" w:leader="dot"/>
          </w:r>
          <w:r>
            <w:rPr>
              <w:lang w:val="es-ES"/>
            </w:rPr>
            <w:t>1</w:t>
          </w:r>
          <w:r w:rsidR="0054644D">
            <w:rPr>
              <w:lang w:val="es-ES"/>
            </w:rPr>
            <w:t>8</w:t>
          </w:r>
        </w:p>
        <w:p w14:paraId="33CB4B7B" w14:textId="3BFE3BA7" w:rsidR="00386B6E" w:rsidRDefault="00386B6E" w:rsidP="00386B6E">
          <w:pPr>
            <w:pStyle w:val="TDC2"/>
            <w:ind w:firstLine="468"/>
            <w:rPr>
              <w:lang w:val="es-ES"/>
            </w:rPr>
          </w:pPr>
          <w:r>
            <w:t xml:space="preserve">1.10.2. Alternativa 1 (Sistema Web y Aplicación Mobile) </w:t>
          </w:r>
          <w:r>
            <w:ptab w:relativeTo="margin" w:alignment="right" w:leader="dot"/>
          </w:r>
          <w:r>
            <w:rPr>
              <w:lang w:val="es-ES"/>
            </w:rPr>
            <w:t>1</w:t>
          </w:r>
          <w:r w:rsidR="0054644D">
            <w:rPr>
              <w:lang w:val="es-ES"/>
            </w:rPr>
            <w:t>8</w:t>
          </w:r>
        </w:p>
        <w:p w14:paraId="02450480" w14:textId="23434DA3" w:rsidR="00386B6E" w:rsidRDefault="00386B6E" w:rsidP="00CE58FD">
          <w:pPr>
            <w:pStyle w:val="TDC2"/>
            <w:ind w:left="948" w:firstLine="468"/>
            <w:rPr>
              <w:lang w:val="es-ES"/>
            </w:rPr>
          </w:pPr>
          <w:r>
            <w:t xml:space="preserve">1.10.2.1. Descripción </w:t>
          </w:r>
          <w:r>
            <w:ptab w:relativeTo="margin" w:alignment="right" w:leader="dot"/>
          </w:r>
          <w:r>
            <w:rPr>
              <w:lang w:val="es-ES"/>
            </w:rPr>
            <w:t>1</w:t>
          </w:r>
          <w:r w:rsidR="0054644D">
            <w:rPr>
              <w:lang w:val="es-ES"/>
            </w:rPr>
            <w:t>8</w:t>
          </w:r>
        </w:p>
        <w:p w14:paraId="2EBD38F1" w14:textId="68062321" w:rsidR="00CE58FD" w:rsidRDefault="00CE58FD" w:rsidP="00CE58FD">
          <w:pPr>
            <w:pStyle w:val="TDC2"/>
            <w:ind w:left="948" w:firstLine="468"/>
            <w:rPr>
              <w:lang w:val="es-ES"/>
            </w:rPr>
          </w:pPr>
          <w:r>
            <w:t xml:space="preserve">1.10.2.2. Arquitectura </w:t>
          </w:r>
          <w:r>
            <w:ptab w:relativeTo="margin" w:alignment="right" w:leader="dot"/>
          </w:r>
          <w:r>
            <w:rPr>
              <w:lang w:val="es-ES"/>
            </w:rPr>
            <w:t>1</w:t>
          </w:r>
          <w:r w:rsidR="0054644D">
            <w:rPr>
              <w:lang w:val="es-ES"/>
            </w:rPr>
            <w:t>8</w:t>
          </w:r>
        </w:p>
        <w:p w14:paraId="77014505" w14:textId="4E7E9CAD"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CE58FD">
            <w:rPr>
              <w:lang w:val="es-ES"/>
            </w:rPr>
            <w:t>1</w:t>
          </w:r>
          <w:r w:rsidR="0054644D">
            <w:rPr>
              <w:lang w:val="es-ES"/>
            </w:rPr>
            <w:t>9</w:t>
          </w:r>
        </w:p>
        <w:p w14:paraId="178CD940" w14:textId="6A4D8411"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CE58FD">
            <w:rPr>
              <w:lang w:val="es-ES"/>
            </w:rPr>
            <w:t>1</w:t>
          </w:r>
          <w:r w:rsidR="0054644D">
            <w:rPr>
              <w:lang w:val="es-ES"/>
            </w:rPr>
            <w:t>9</w:t>
          </w:r>
        </w:p>
        <w:p w14:paraId="47C9456E" w14:textId="3AD07D9B"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CE58FD">
            <w:rPr>
              <w:lang w:val="es-ES"/>
            </w:rPr>
            <w:t>1</w:t>
          </w:r>
          <w:r w:rsidR="0054644D">
            <w:rPr>
              <w:lang w:val="es-ES"/>
            </w:rPr>
            <w:t>9</w:t>
          </w:r>
        </w:p>
        <w:p w14:paraId="061CD3BB" w14:textId="2F82A815"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54644D">
            <w:rPr>
              <w:lang w:val="es-ES"/>
            </w:rPr>
            <w:t>20</w:t>
          </w:r>
        </w:p>
        <w:p w14:paraId="1A2B1977" w14:textId="6795043C"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54644D">
            <w:rPr>
              <w:lang w:val="es-ES"/>
            </w:rPr>
            <w:t>20</w:t>
          </w:r>
        </w:p>
        <w:p w14:paraId="1244EB27" w14:textId="06E39C02"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54644D">
            <w:rPr>
              <w:lang w:val="es-ES"/>
            </w:rPr>
            <w:t>20</w:t>
          </w:r>
        </w:p>
        <w:p w14:paraId="78FDF189" w14:textId="32C922E9" w:rsidR="00CE58FD" w:rsidRDefault="00CE58FD" w:rsidP="00CE58FD">
          <w:pPr>
            <w:pStyle w:val="TDC2"/>
            <w:ind w:left="948" w:firstLine="468"/>
            <w:rPr>
              <w:lang w:val="es-ES"/>
            </w:rPr>
          </w:pPr>
          <w:r>
            <w:t xml:space="preserve">1.10.3.1. Descripción </w:t>
          </w:r>
          <w:r>
            <w:ptab w:relativeTo="margin" w:alignment="right" w:leader="dot"/>
          </w:r>
          <w:r w:rsidR="0054644D">
            <w:rPr>
              <w:lang w:val="es-ES"/>
            </w:rPr>
            <w:t>20</w:t>
          </w:r>
        </w:p>
        <w:p w14:paraId="412801B7" w14:textId="4C302865" w:rsidR="00CE58FD" w:rsidRDefault="00CE58FD" w:rsidP="00CE58FD">
          <w:pPr>
            <w:pStyle w:val="TDC2"/>
            <w:ind w:left="948" w:firstLine="468"/>
            <w:rPr>
              <w:lang w:val="es-ES"/>
            </w:rPr>
          </w:pPr>
          <w:r>
            <w:t xml:space="preserve">1.10.3.2. Arquitectura </w:t>
          </w:r>
          <w:r>
            <w:ptab w:relativeTo="margin" w:alignment="right" w:leader="dot"/>
          </w:r>
          <w:r w:rsidR="0054644D">
            <w:rPr>
              <w:lang w:val="es-ES"/>
            </w:rPr>
            <w:t>21</w:t>
          </w:r>
        </w:p>
        <w:p w14:paraId="63E54B37" w14:textId="52E8A8A1"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54644D">
            <w:rPr>
              <w:lang w:val="es-ES"/>
            </w:rPr>
            <w:t>21</w:t>
          </w:r>
        </w:p>
        <w:p w14:paraId="3216B568" w14:textId="2AF60F91" w:rsidR="00CE58FD" w:rsidRDefault="00CE58FD" w:rsidP="00CE58FD">
          <w:pPr>
            <w:pStyle w:val="TDC2"/>
            <w:ind w:firstLine="468"/>
            <w:rPr>
              <w:lang w:val="es-ES"/>
            </w:rPr>
          </w:pPr>
          <w:r>
            <w:t xml:space="preserve">1.10.4. Selección de la Alternativa </w:t>
          </w:r>
          <w:r>
            <w:ptab w:relativeTo="margin" w:alignment="right" w:leader="dot"/>
          </w:r>
          <w:r w:rsidR="0054644D">
            <w:rPr>
              <w:lang w:val="es-ES"/>
            </w:rPr>
            <w:t>21</w:t>
          </w:r>
        </w:p>
        <w:p w14:paraId="32883EB9" w14:textId="2B2A0471" w:rsidR="00CE58FD" w:rsidRDefault="00CE58FD" w:rsidP="00CE58FD">
          <w:pPr>
            <w:pStyle w:val="TDC2"/>
            <w:rPr>
              <w:lang w:val="es-ES"/>
            </w:rPr>
          </w:pPr>
          <w:r>
            <w:t xml:space="preserve">1.11. Análisis de Riesgo </w:t>
          </w:r>
          <w:r>
            <w:ptab w:relativeTo="margin" w:alignment="right" w:leader="dot"/>
          </w:r>
          <w:r w:rsidR="0054644D">
            <w:rPr>
              <w:lang w:val="es-ES"/>
            </w:rPr>
            <w:t>22</w:t>
          </w:r>
        </w:p>
        <w:p w14:paraId="679BD3B1" w14:textId="42436F4C" w:rsidR="00CE58FD" w:rsidRDefault="00CE58FD" w:rsidP="00CE58FD">
          <w:pPr>
            <w:pStyle w:val="TDC2"/>
            <w:rPr>
              <w:lang w:val="es-ES"/>
            </w:rPr>
          </w:pPr>
          <w:r>
            <w:t xml:space="preserve">1.12. Plan de Proyecto </w:t>
          </w:r>
          <w:r>
            <w:ptab w:relativeTo="margin" w:alignment="right" w:leader="dot"/>
          </w:r>
          <w:r w:rsidR="0054644D">
            <w:rPr>
              <w:lang w:val="es-ES"/>
            </w:rPr>
            <w:t>24</w:t>
          </w:r>
        </w:p>
        <w:p w14:paraId="46A98467" w14:textId="2E1B8F3A" w:rsidR="00CE58FD" w:rsidRDefault="00CE58FD" w:rsidP="00CE58FD">
          <w:pPr>
            <w:pStyle w:val="TDC2"/>
            <w:ind w:firstLine="468"/>
            <w:rPr>
              <w:lang w:val="es-ES"/>
            </w:rPr>
          </w:pPr>
          <w:r>
            <w:t xml:space="preserve">1.12.1. Definición del Proceso </w:t>
          </w:r>
          <w:r>
            <w:ptab w:relativeTo="margin" w:alignment="right" w:leader="dot"/>
          </w:r>
          <w:r w:rsidR="0054644D">
            <w:rPr>
              <w:lang w:val="es-ES"/>
            </w:rPr>
            <w:t>25</w:t>
          </w:r>
        </w:p>
        <w:p w14:paraId="69EFC7F9" w14:textId="5CF25C26" w:rsidR="00CE58FD" w:rsidRDefault="00CE58FD" w:rsidP="00CE58FD">
          <w:pPr>
            <w:pStyle w:val="TDC2"/>
            <w:ind w:left="948" w:firstLine="468"/>
            <w:rPr>
              <w:lang w:val="es-ES"/>
            </w:rPr>
          </w:pPr>
          <w:r>
            <w:t xml:space="preserve">1.12.1.1. Metodología </w:t>
          </w:r>
          <w:r>
            <w:ptab w:relativeTo="margin" w:alignment="right" w:leader="dot"/>
          </w:r>
          <w:r w:rsidR="0054644D">
            <w:rPr>
              <w:lang w:val="es-ES"/>
            </w:rPr>
            <w:t>25</w:t>
          </w:r>
        </w:p>
        <w:p w14:paraId="3C81B038" w14:textId="1EE4099C" w:rsidR="00CE58FD" w:rsidRDefault="00CE58FD" w:rsidP="00CE58FD">
          <w:pPr>
            <w:pStyle w:val="TDC2"/>
            <w:ind w:left="948" w:firstLine="468"/>
            <w:rPr>
              <w:lang w:val="es-ES"/>
            </w:rPr>
          </w:pPr>
          <w:r>
            <w:lastRenderedPageBreak/>
            <w:t xml:space="preserve">1.12.1.2. Ciclo de Vida </w:t>
          </w:r>
          <w:r>
            <w:ptab w:relativeTo="margin" w:alignment="right" w:leader="dot"/>
          </w:r>
          <w:r w:rsidR="008E2F12">
            <w:rPr>
              <w:lang w:val="es-ES"/>
            </w:rPr>
            <w:t>25</w:t>
          </w:r>
        </w:p>
        <w:p w14:paraId="69E4E334" w14:textId="26908490" w:rsidR="00CE58FD" w:rsidRDefault="00CE58FD" w:rsidP="00CE58FD">
          <w:pPr>
            <w:pStyle w:val="TDC2"/>
            <w:ind w:left="948" w:firstLine="468"/>
            <w:rPr>
              <w:lang w:val="es-ES"/>
            </w:rPr>
          </w:pPr>
          <w:r>
            <w:t xml:space="preserve">1.12.1.3. Incrementos o Iteraciones Definidas </w:t>
          </w:r>
          <w:r>
            <w:ptab w:relativeTo="margin" w:alignment="right" w:leader="dot"/>
          </w:r>
          <w:r w:rsidR="008E2F12">
            <w:rPr>
              <w:lang w:val="es-ES"/>
            </w:rPr>
            <w:t>25</w:t>
          </w:r>
        </w:p>
        <w:p w14:paraId="5AB1FF96" w14:textId="04A3E893" w:rsidR="00CE58FD" w:rsidRDefault="00CE58FD" w:rsidP="00CE58FD">
          <w:pPr>
            <w:pStyle w:val="TDC2"/>
            <w:ind w:left="948" w:firstLine="468"/>
            <w:rPr>
              <w:lang w:val="es-ES"/>
            </w:rPr>
          </w:pPr>
          <w:r>
            <w:t xml:space="preserve">1.12.1.4. Integrantes y Roles </w:t>
          </w:r>
          <w:r>
            <w:ptab w:relativeTo="margin" w:alignment="right" w:leader="dot"/>
          </w:r>
          <w:r w:rsidR="008E2F12">
            <w:rPr>
              <w:lang w:val="es-ES"/>
            </w:rPr>
            <w:t>26</w:t>
          </w:r>
        </w:p>
        <w:p w14:paraId="16C63577" w14:textId="5A7BA4C6" w:rsidR="00CE58FD" w:rsidRDefault="00CE58FD" w:rsidP="00CE58FD">
          <w:pPr>
            <w:pStyle w:val="TDC2"/>
            <w:ind w:left="948" w:firstLine="468"/>
            <w:rPr>
              <w:lang w:val="es-ES"/>
            </w:rPr>
          </w:pPr>
          <w:r>
            <w:t xml:space="preserve">1.12.1.5. Descripción y Selección de Herramientas </w:t>
          </w:r>
          <w:r>
            <w:ptab w:relativeTo="margin" w:alignment="right" w:leader="dot"/>
          </w:r>
          <w:r w:rsidR="008E2F12">
            <w:rPr>
              <w:lang w:val="es-ES"/>
            </w:rPr>
            <w:t>27</w:t>
          </w:r>
        </w:p>
        <w:p w14:paraId="5CCFA591" w14:textId="7C8D3DAD" w:rsidR="00CE58FD" w:rsidRDefault="00CE58FD" w:rsidP="00CE58FD">
          <w:pPr>
            <w:pStyle w:val="TDC2"/>
            <w:ind w:left="948" w:firstLine="468"/>
            <w:rPr>
              <w:lang w:val="es-ES"/>
            </w:rPr>
          </w:pPr>
          <w:r>
            <w:t xml:space="preserve">1.12.1.6. Plan de SQA </w:t>
          </w:r>
          <w:r>
            <w:ptab w:relativeTo="margin" w:alignment="right" w:leader="dot"/>
          </w:r>
          <w:r w:rsidR="008E2F12">
            <w:rPr>
              <w:lang w:val="es-ES"/>
            </w:rPr>
            <w:t>28</w:t>
          </w:r>
        </w:p>
        <w:p w14:paraId="48A9B48E" w14:textId="55206D85" w:rsidR="00CE58FD" w:rsidRDefault="00CE58FD" w:rsidP="00CE58FD">
          <w:pPr>
            <w:pStyle w:val="TDC2"/>
            <w:ind w:left="1656" w:firstLine="468"/>
            <w:rPr>
              <w:lang w:val="es-ES"/>
            </w:rPr>
          </w:pPr>
          <w:r>
            <w:t xml:space="preserve">1.12.1.6.1. Estándares Definidos y Convenciones </w:t>
          </w:r>
          <w:r>
            <w:ptab w:relativeTo="margin" w:alignment="right" w:leader="dot"/>
          </w:r>
          <w:r w:rsidR="008E2F12">
            <w:rPr>
              <w:lang w:val="es-ES"/>
            </w:rPr>
            <w:t>28</w:t>
          </w:r>
        </w:p>
        <w:p w14:paraId="6FB5FAED" w14:textId="6C43FC9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8E2F12">
            <w:rPr>
              <w:lang w:val="es-ES"/>
            </w:rPr>
            <w:t>29</w:t>
          </w:r>
        </w:p>
        <w:p w14:paraId="6F30E71C" w14:textId="76031966" w:rsidR="00CE58FD" w:rsidRDefault="00CE58FD" w:rsidP="00CE58FD">
          <w:pPr>
            <w:pStyle w:val="TDC2"/>
            <w:ind w:left="948" w:firstLine="468"/>
            <w:rPr>
              <w:lang w:val="es-ES"/>
            </w:rPr>
          </w:pPr>
          <w:r>
            <w:t xml:space="preserve">1.12.1.7. Plan de SCM </w:t>
          </w:r>
          <w:r>
            <w:ptab w:relativeTo="margin" w:alignment="right" w:leader="dot"/>
          </w:r>
          <w:r w:rsidR="008E2F12">
            <w:rPr>
              <w:lang w:val="es-ES"/>
            </w:rPr>
            <w:t>29</w:t>
          </w:r>
        </w:p>
        <w:p w14:paraId="346CC9EF" w14:textId="3FA1011A" w:rsidR="00CE58FD" w:rsidRDefault="00CE58FD" w:rsidP="00CE58FD">
          <w:pPr>
            <w:pStyle w:val="TDC2"/>
            <w:ind w:left="948" w:firstLine="468"/>
            <w:rPr>
              <w:lang w:val="es-ES"/>
            </w:rPr>
          </w:pPr>
          <w:r>
            <w:t xml:space="preserve">1.12.1.8. Plan de Capacitación </w:t>
          </w:r>
          <w:r>
            <w:ptab w:relativeTo="margin" w:alignment="right" w:leader="dot"/>
          </w:r>
          <w:r w:rsidR="008E2F12">
            <w:rPr>
              <w:lang w:val="es-ES"/>
            </w:rPr>
            <w:t>29</w:t>
          </w:r>
        </w:p>
        <w:p w14:paraId="28DDFD8B" w14:textId="7D497E39"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8E2F12">
            <w:rPr>
              <w:lang w:val="es-ES"/>
            </w:rPr>
            <w:t>31</w:t>
          </w:r>
        </w:p>
        <w:p w14:paraId="640B8A26" w14:textId="48FEF7F5" w:rsidR="00CE58FD" w:rsidRDefault="00CE58FD" w:rsidP="00CE58FD">
          <w:pPr>
            <w:pStyle w:val="TDC2"/>
            <w:rPr>
              <w:lang w:val="es-ES"/>
            </w:rPr>
          </w:pPr>
          <w:r>
            <w:t xml:space="preserve">1.13. Compromiso de Trabajo </w:t>
          </w:r>
          <w:r>
            <w:ptab w:relativeTo="margin" w:alignment="right" w:leader="dot"/>
          </w:r>
          <w:r w:rsidR="008E2F12">
            <w:rPr>
              <w:lang w:val="es-ES"/>
            </w:rPr>
            <w:t>33</w:t>
          </w:r>
        </w:p>
        <w:p w14:paraId="6A76DC69" w14:textId="70DEC180" w:rsidR="00F169D2" w:rsidRDefault="00B832FB" w:rsidP="00315E44">
          <w:pPr>
            <w:pStyle w:val="TDC1"/>
            <w:rPr>
              <w:b/>
              <w:bCs/>
              <w:lang w:val="es-ES"/>
            </w:rPr>
          </w:pPr>
          <w:r>
            <w:rPr>
              <w:b/>
              <w:bCs/>
            </w:rPr>
            <w:t xml:space="preserve">2. Proyecto </w:t>
          </w:r>
          <w:r>
            <w:ptab w:relativeTo="margin" w:alignment="right" w:leader="dot"/>
          </w:r>
          <w:r w:rsidR="00A41E30">
            <w:rPr>
              <w:b/>
              <w:bCs/>
              <w:lang w:val="es-ES"/>
            </w:rPr>
            <w:t>37</w:t>
          </w:r>
        </w:p>
        <w:p w14:paraId="41CAAA54" w14:textId="626C96C2" w:rsidR="008C23ED" w:rsidRDefault="008C23ED" w:rsidP="008C23ED">
          <w:pPr>
            <w:pStyle w:val="TDC2"/>
            <w:ind w:left="216"/>
            <w:rPr>
              <w:lang w:val="es-ES"/>
            </w:rPr>
          </w:pPr>
          <w:r>
            <w:t xml:space="preserve">2.1. </w:t>
          </w:r>
          <w:r w:rsidRPr="008C23ED">
            <w:t>Diseño</w:t>
          </w:r>
          <w:r>
            <w:ptab w:relativeTo="margin" w:alignment="right" w:leader="dot"/>
          </w:r>
          <w:r>
            <w:rPr>
              <w:lang w:val="es-ES"/>
            </w:rPr>
            <w:t>8</w:t>
          </w:r>
        </w:p>
        <w:p w14:paraId="16F52552" w14:textId="1D9298FA" w:rsidR="008C23ED" w:rsidRDefault="008C23ED" w:rsidP="008C23ED">
          <w:pPr>
            <w:pStyle w:val="TDC2"/>
          </w:pPr>
          <w:r w:rsidRPr="008C23ED">
            <w:t>2.2. Implementación</w:t>
          </w:r>
          <w:r>
            <w:ptab w:relativeTo="margin" w:alignment="right" w:leader="dot"/>
          </w:r>
          <w:r>
            <w:rPr>
              <w:lang w:val="es-ES"/>
            </w:rPr>
            <w:t>9</w:t>
          </w:r>
        </w:p>
        <w:p w14:paraId="4B81F863" w14:textId="58A09F7A" w:rsidR="008C23ED" w:rsidRPr="00386B6E" w:rsidRDefault="008C23ED" w:rsidP="008C23ED">
          <w:pPr>
            <w:pStyle w:val="TDC2"/>
            <w:ind w:firstLine="468"/>
            <w:rPr>
              <w:lang w:val="es-ES"/>
            </w:rPr>
          </w:pPr>
          <w:r w:rsidRPr="008C23ED">
            <w:t>2.2.1. Detalle por Sprint</w:t>
          </w:r>
          <w:r>
            <w:ptab w:relativeTo="margin" w:alignment="right" w:leader="dot"/>
          </w:r>
          <w:r>
            <w:rPr>
              <w:lang w:val="es-ES"/>
            </w:rPr>
            <w:t>18</w:t>
          </w:r>
        </w:p>
        <w:p w14:paraId="572F664C" w14:textId="485A28BE" w:rsidR="008C23ED" w:rsidRDefault="008C23ED" w:rsidP="008C23ED">
          <w:pPr>
            <w:pStyle w:val="TDC2"/>
            <w:ind w:left="948" w:firstLine="468"/>
            <w:rPr>
              <w:lang w:val="es-ES"/>
            </w:rPr>
          </w:pPr>
          <w:r w:rsidRPr="008C23ED">
            <w:t>2.2.1.1. Análisis</w:t>
          </w:r>
          <w:r>
            <w:ptab w:relativeTo="margin" w:alignment="right" w:leader="dot"/>
          </w:r>
          <w:r>
            <w:rPr>
              <w:lang w:val="es-ES"/>
            </w:rPr>
            <w:t>18</w:t>
          </w:r>
        </w:p>
        <w:p w14:paraId="3EE74865" w14:textId="3AB7EC02" w:rsidR="008C23ED" w:rsidRDefault="008C23ED" w:rsidP="008C23ED">
          <w:pPr>
            <w:pStyle w:val="TDC2"/>
            <w:ind w:left="1656" w:firstLine="468"/>
            <w:rPr>
              <w:lang w:val="es-ES"/>
            </w:rPr>
          </w:pPr>
          <w:r w:rsidRPr="008C23ED">
            <w:t>2.2.1.1.1. Requerimientos</w:t>
          </w:r>
          <w:r>
            <w:ptab w:relativeTo="margin" w:alignment="right" w:leader="dot"/>
          </w:r>
          <w:r>
            <w:rPr>
              <w:lang w:val="es-ES"/>
            </w:rPr>
            <w:t>19</w:t>
          </w:r>
        </w:p>
        <w:p w14:paraId="49D1135F" w14:textId="5D4B0B48" w:rsidR="008C23ED" w:rsidRDefault="008C23ED" w:rsidP="008C23ED">
          <w:pPr>
            <w:pStyle w:val="TDC2"/>
            <w:ind w:left="1656" w:firstLine="468"/>
            <w:rPr>
              <w:lang w:val="es-ES"/>
            </w:rPr>
          </w:pPr>
          <w:r w:rsidRPr="008C23ED">
            <w:t>2.2.1.1.2. Objetivos</w:t>
          </w:r>
          <w:r>
            <w:ptab w:relativeTo="margin" w:alignment="right" w:leader="dot"/>
          </w:r>
          <w:r>
            <w:rPr>
              <w:lang w:val="es-ES"/>
            </w:rPr>
            <w:t>19</w:t>
          </w:r>
        </w:p>
        <w:p w14:paraId="74E104B1" w14:textId="070D5B20" w:rsidR="008C23ED" w:rsidRDefault="008C23ED" w:rsidP="008C23ED">
          <w:pPr>
            <w:pStyle w:val="TDC2"/>
            <w:ind w:left="1656" w:firstLine="468"/>
            <w:rPr>
              <w:lang w:val="es-ES"/>
            </w:rPr>
          </w:pPr>
          <w:r w:rsidRPr="008C23ED">
            <w:t>2.2.1.1.3. Diseño</w:t>
          </w:r>
          <w:r>
            <w:ptab w:relativeTo="margin" w:alignment="right" w:leader="dot"/>
          </w:r>
          <w:r>
            <w:rPr>
              <w:lang w:val="es-ES"/>
            </w:rPr>
            <w:t>20</w:t>
          </w:r>
        </w:p>
        <w:p w14:paraId="3885A5F2" w14:textId="262C1E62" w:rsidR="008C23ED" w:rsidRPr="008C23ED" w:rsidRDefault="008C23ED" w:rsidP="008C23ED">
          <w:pPr>
            <w:pStyle w:val="TDC2"/>
            <w:ind w:left="948" w:firstLine="468"/>
            <w:rPr>
              <w:lang w:val="es-ES"/>
            </w:rPr>
          </w:pPr>
          <w:r w:rsidRPr="008C23ED">
            <w:t>2.2.1.2. Desarrollo</w:t>
          </w:r>
          <w:r>
            <w:ptab w:relativeTo="margin" w:alignment="right" w:leader="dot"/>
          </w:r>
          <w:r>
            <w:rPr>
              <w:lang w:val="es-ES"/>
            </w:rPr>
            <w:t>18</w:t>
          </w:r>
        </w:p>
        <w:p w14:paraId="30E5324E" w14:textId="10CF0FA2" w:rsidR="008C23ED" w:rsidRDefault="008C23ED" w:rsidP="008C23ED">
          <w:pPr>
            <w:pStyle w:val="TDC2"/>
            <w:ind w:left="948" w:firstLine="468"/>
            <w:rPr>
              <w:lang w:val="es-ES"/>
            </w:rPr>
          </w:pPr>
          <w:r w:rsidRPr="008C23ED">
            <w:t>2.2.1.3. Cambios en la Planificación del Sprint</w:t>
          </w:r>
          <w:r>
            <w:ptab w:relativeTo="margin" w:alignment="right" w:leader="dot"/>
          </w:r>
          <w:r>
            <w:rPr>
              <w:lang w:val="es-ES"/>
            </w:rPr>
            <w:t>20</w:t>
          </w:r>
        </w:p>
        <w:p w14:paraId="63C7AD34" w14:textId="04ADAFF2" w:rsidR="008C23ED" w:rsidRDefault="008C23ED" w:rsidP="008C23ED">
          <w:pPr>
            <w:pStyle w:val="TDC2"/>
            <w:ind w:left="948" w:firstLine="468"/>
            <w:rPr>
              <w:lang w:val="es-ES"/>
            </w:rPr>
          </w:pPr>
          <w:r w:rsidRPr="008C23ED">
            <w:t>2.2.1.4. Desvíos en el Plan Original</w:t>
          </w:r>
          <w:r>
            <w:ptab w:relativeTo="margin" w:alignment="right" w:leader="dot"/>
          </w:r>
          <w:r>
            <w:rPr>
              <w:lang w:val="es-ES"/>
            </w:rPr>
            <w:t>21</w:t>
          </w:r>
        </w:p>
        <w:p w14:paraId="7E4CA00B" w14:textId="2F79CC17" w:rsidR="008C23ED" w:rsidRDefault="008C23ED" w:rsidP="008C23ED">
          <w:pPr>
            <w:pStyle w:val="TDC2"/>
            <w:ind w:left="948" w:firstLine="468"/>
            <w:rPr>
              <w:lang w:val="es-ES"/>
            </w:rPr>
          </w:pPr>
          <w:r w:rsidRPr="008C23ED">
            <w:t>2.2.1.5. Cumplimiento de Objetivos</w:t>
          </w:r>
          <w:r>
            <w:ptab w:relativeTo="margin" w:alignment="right" w:leader="dot"/>
          </w:r>
          <w:r>
            <w:rPr>
              <w:lang w:val="es-ES"/>
            </w:rPr>
            <w:t>21</w:t>
          </w:r>
        </w:p>
        <w:p w14:paraId="275DE391" w14:textId="17452E89"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Pr>
              <w:lang w:val="es-ES"/>
            </w:rPr>
            <w:t>21</w:t>
          </w:r>
        </w:p>
        <w:p w14:paraId="4F108579" w14:textId="5A670A6A" w:rsidR="008C23ED" w:rsidRDefault="008C23ED" w:rsidP="008C23ED">
          <w:pPr>
            <w:pStyle w:val="TDC2"/>
            <w:ind w:left="948" w:firstLine="468"/>
            <w:rPr>
              <w:lang w:val="es-ES"/>
            </w:rPr>
          </w:pPr>
          <w:r w:rsidRPr="008C23ED">
            <w:t>2.2.1.7. Conclusiones</w:t>
          </w:r>
          <w:r>
            <w:ptab w:relativeTo="margin" w:alignment="right" w:leader="dot"/>
          </w:r>
          <w:r>
            <w:rPr>
              <w:lang w:val="es-ES"/>
            </w:rPr>
            <w:t>21</w:t>
          </w:r>
        </w:p>
        <w:p w14:paraId="0BFC4BD6" w14:textId="1C4CD172" w:rsidR="008C23ED" w:rsidRPr="00386B6E" w:rsidRDefault="008C23ED" w:rsidP="008C23ED">
          <w:pPr>
            <w:pStyle w:val="TDC2"/>
            <w:ind w:firstLine="468"/>
            <w:rPr>
              <w:lang w:val="es-ES"/>
            </w:rPr>
          </w:pPr>
          <w:r w:rsidRPr="008C23ED">
            <w:t>2.2.2. Sprint 3</w:t>
          </w:r>
          <w:r>
            <w:ptab w:relativeTo="margin" w:alignment="right" w:leader="dot"/>
          </w:r>
          <w:r>
            <w:rPr>
              <w:lang w:val="es-ES"/>
            </w:rPr>
            <w:t>18</w:t>
          </w:r>
        </w:p>
        <w:p w14:paraId="68F6056B" w14:textId="46DB9107" w:rsidR="008C23ED" w:rsidRDefault="008C23ED" w:rsidP="008C23ED">
          <w:pPr>
            <w:pStyle w:val="TDC2"/>
            <w:ind w:left="948" w:firstLine="468"/>
            <w:rPr>
              <w:lang w:val="es-ES"/>
            </w:rPr>
          </w:pPr>
          <w:r>
            <w:t>2.2.2</w:t>
          </w:r>
          <w:r w:rsidRPr="008C23ED">
            <w:t>.1. Análisis</w:t>
          </w:r>
          <w:r>
            <w:ptab w:relativeTo="margin" w:alignment="right" w:leader="dot"/>
          </w:r>
          <w:r>
            <w:rPr>
              <w:lang w:val="es-ES"/>
            </w:rPr>
            <w:t>18</w:t>
          </w:r>
        </w:p>
        <w:p w14:paraId="413AB653" w14:textId="10E36562" w:rsidR="008C23ED" w:rsidRDefault="008C23ED" w:rsidP="008C23ED">
          <w:pPr>
            <w:pStyle w:val="TDC2"/>
            <w:ind w:left="1656" w:firstLine="468"/>
            <w:rPr>
              <w:lang w:val="es-ES"/>
            </w:rPr>
          </w:pPr>
          <w:r>
            <w:t>2.2.2</w:t>
          </w:r>
          <w:r w:rsidRPr="008C23ED">
            <w:t>.1.1. Requerimientos</w:t>
          </w:r>
          <w:r>
            <w:ptab w:relativeTo="margin" w:alignment="right" w:leader="dot"/>
          </w:r>
          <w:r>
            <w:rPr>
              <w:lang w:val="es-ES"/>
            </w:rPr>
            <w:t>19</w:t>
          </w:r>
        </w:p>
        <w:p w14:paraId="04715E41" w14:textId="0BD33195" w:rsidR="008C23ED" w:rsidRDefault="008C23ED" w:rsidP="008C23ED">
          <w:pPr>
            <w:pStyle w:val="TDC2"/>
            <w:ind w:left="1656" w:firstLine="468"/>
            <w:rPr>
              <w:lang w:val="es-ES"/>
            </w:rPr>
          </w:pPr>
          <w:r>
            <w:t>2.2.2</w:t>
          </w:r>
          <w:r w:rsidRPr="008C23ED">
            <w:t>.1.2. Objetivos</w:t>
          </w:r>
          <w:r>
            <w:ptab w:relativeTo="margin" w:alignment="right" w:leader="dot"/>
          </w:r>
          <w:r>
            <w:rPr>
              <w:lang w:val="es-ES"/>
            </w:rPr>
            <w:t>19</w:t>
          </w:r>
        </w:p>
        <w:p w14:paraId="0C399DC3" w14:textId="70E932EB" w:rsidR="008C23ED" w:rsidRDefault="008C23ED" w:rsidP="008C23ED">
          <w:pPr>
            <w:pStyle w:val="TDC2"/>
            <w:ind w:left="1656" w:firstLine="468"/>
            <w:rPr>
              <w:lang w:val="es-ES"/>
            </w:rPr>
          </w:pPr>
          <w:r>
            <w:t>2.2.2</w:t>
          </w:r>
          <w:r w:rsidRPr="008C23ED">
            <w:t>.1.3. Diseño</w:t>
          </w:r>
          <w:r>
            <w:ptab w:relativeTo="margin" w:alignment="right" w:leader="dot"/>
          </w:r>
          <w:r>
            <w:rPr>
              <w:lang w:val="es-ES"/>
            </w:rPr>
            <w:t>20</w:t>
          </w:r>
        </w:p>
        <w:p w14:paraId="49EE03E8" w14:textId="4AB2890A"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Pr>
              <w:lang w:val="es-ES"/>
            </w:rPr>
            <w:t>29</w:t>
          </w:r>
        </w:p>
        <w:p w14:paraId="1965F385" w14:textId="192BBDFC" w:rsidR="008C23ED" w:rsidRPr="008C23ED" w:rsidRDefault="008C23ED" w:rsidP="008C23ED">
          <w:pPr>
            <w:pStyle w:val="TDC2"/>
            <w:ind w:left="948" w:firstLine="468"/>
            <w:rPr>
              <w:lang w:val="es-ES"/>
            </w:rPr>
          </w:pPr>
          <w:r>
            <w:t>2.2.2</w:t>
          </w:r>
          <w:r w:rsidRPr="008C23ED">
            <w:t>.2. Desarrollo</w:t>
          </w:r>
          <w:r>
            <w:ptab w:relativeTo="margin" w:alignment="right" w:leader="dot"/>
          </w:r>
          <w:r>
            <w:rPr>
              <w:lang w:val="es-ES"/>
            </w:rPr>
            <w:t>18</w:t>
          </w:r>
        </w:p>
        <w:p w14:paraId="773BF933" w14:textId="4D7A3281" w:rsidR="008C23ED" w:rsidRDefault="008C23ED" w:rsidP="008C23ED">
          <w:pPr>
            <w:pStyle w:val="TDC2"/>
            <w:ind w:left="948" w:firstLine="468"/>
            <w:rPr>
              <w:lang w:val="es-ES"/>
            </w:rPr>
          </w:pPr>
          <w:r>
            <w:t>2.2.2</w:t>
          </w:r>
          <w:r w:rsidRPr="008C23ED">
            <w:t>.3. Cambios en la Planificación del Sprint</w:t>
          </w:r>
          <w:r>
            <w:ptab w:relativeTo="margin" w:alignment="right" w:leader="dot"/>
          </w:r>
          <w:r>
            <w:rPr>
              <w:lang w:val="es-ES"/>
            </w:rPr>
            <w:t>20</w:t>
          </w:r>
        </w:p>
        <w:p w14:paraId="52D40918" w14:textId="5F4854E2" w:rsidR="008C23ED" w:rsidRDefault="008C23ED" w:rsidP="008C23ED">
          <w:pPr>
            <w:pStyle w:val="TDC2"/>
            <w:ind w:left="948" w:firstLine="468"/>
            <w:rPr>
              <w:lang w:val="es-ES"/>
            </w:rPr>
          </w:pPr>
          <w:r>
            <w:t>2.2.2</w:t>
          </w:r>
          <w:r w:rsidRPr="008C23ED">
            <w:t>.4. Desvíos en el Plan Original</w:t>
          </w:r>
          <w:r>
            <w:ptab w:relativeTo="margin" w:alignment="right" w:leader="dot"/>
          </w:r>
          <w:r>
            <w:rPr>
              <w:lang w:val="es-ES"/>
            </w:rPr>
            <w:t>21</w:t>
          </w:r>
        </w:p>
        <w:p w14:paraId="2B6DC964" w14:textId="790A96A6" w:rsidR="008C23ED" w:rsidRDefault="008C23ED" w:rsidP="008C23ED">
          <w:pPr>
            <w:pStyle w:val="TDC2"/>
            <w:ind w:left="948" w:firstLine="468"/>
            <w:rPr>
              <w:lang w:val="es-ES"/>
            </w:rPr>
          </w:pPr>
          <w:r>
            <w:t>2.2.2</w:t>
          </w:r>
          <w:r w:rsidRPr="008C23ED">
            <w:t>.5. Cumplimiento de Objetivos</w:t>
          </w:r>
          <w:r>
            <w:ptab w:relativeTo="margin" w:alignment="right" w:leader="dot"/>
          </w:r>
          <w:r>
            <w:rPr>
              <w:lang w:val="es-ES"/>
            </w:rPr>
            <w:t>21</w:t>
          </w:r>
        </w:p>
        <w:p w14:paraId="2DD3DBD8" w14:textId="1C22A0A5"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648FDB23" w14:textId="66009DDC" w:rsidR="008C23ED" w:rsidRDefault="008C23ED" w:rsidP="008C23ED">
          <w:pPr>
            <w:pStyle w:val="TDC2"/>
            <w:ind w:left="948" w:firstLine="468"/>
            <w:rPr>
              <w:lang w:val="es-ES"/>
            </w:rPr>
          </w:pPr>
          <w:r>
            <w:lastRenderedPageBreak/>
            <w:t>2.2.2</w:t>
          </w:r>
          <w:r w:rsidRPr="008C23ED">
            <w:t>.7. Conclusiones</w:t>
          </w:r>
          <w:r>
            <w:ptab w:relativeTo="margin" w:alignment="right" w:leader="dot"/>
          </w:r>
          <w:r>
            <w:rPr>
              <w:lang w:val="es-ES"/>
            </w:rPr>
            <w:t>21</w:t>
          </w:r>
        </w:p>
        <w:p w14:paraId="55394468" w14:textId="02AE94CB" w:rsidR="008C23ED" w:rsidRPr="00386B6E" w:rsidRDefault="008C23ED" w:rsidP="008C23ED">
          <w:pPr>
            <w:pStyle w:val="TDC2"/>
            <w:ind w:firstLine="468"/>
            <w:rPr>
              <w:lang w:val="es-ES"/>
            </w:rPr>
          </w:pPr>
          <w:r>
            <w:t>2.2.3. Sprint 4</w:t>
          </w:r>
          <w:r>
            <w:ptab w:relativeTo="margin" w:alignment="right" w:leader="dot"/>
          </w:r>
          <w:r>
            <w:rPr>
              <w:lang w:val="es-ES"/>
            </w:rPr>
            <w:t>18</w:t>
          </w:r>
        </w:p>
        <w:p w14:paraId="110230F6" w14:textId="50CF32BF" w:rsidR="008C23ED" w:rsidRDefault="008C23ED" w:rsidP="008C23ED">
          <w:pPr>
            <w:pStyle w:val="TDC2"/>
            <w:ind w:left="948" w:firstLine="468"/>
            <w:rPr>
              <w:lang w:val="es-ES"/>
            </w:rPr>
          </w:pPr>
          <w:r>
            <w:t>2.2.3</w:t>
          </w:r>
          <w:r w:rsidRPr="008C23ED">
            <w:t>.1. Análisis</w:t>
          </w:r>
          <w:r>
            <w:ptab w:relativeTo="margin" w:alignment="right" w:leader="dot"/>
          </w:r>
          <w:r>
            <w:rPr>
              <w:lang w:val="es-ES"/>
            </w:rPr>
            <w:t>18</w:t>
          </w:r>
        </w:p>
        <w:p w14:paraId="1C1D056B" w14:textId="3BCFD4E7" w:rsidR="008C23ED" w:rsidRDefault="008C23ED" w:rsidP="008C23ED">
          <w:pPr>
            <w:pStyle w:val="TDC2"/>
            <w:ind w:left="1656" w:firstLine="468"/>
            <w:rPr>
              <w:lang w:val="es-ES"/>
            </w:rPr>
          </w:pPr>
          <w:r>
            <w:t>2.2.3</w:t>
          </w:r>
          <w:r w:rsidRPr="008C23ED">
            <w:t>.1.1. Requerimientos</w:t>
          </w:r>
          <w:r>
            <w:ptab w:relativeTo="margin" w:alignment="right" w:leader="dot"/>
          </w:r>
          <w:r>
            <w:rPr>
              <w:lang w:val="es-ES"/>
            </w:rPr>
            <w:t>19</w:t>
          </w:r>
        </w:p>
        <w:p w14:paraId="20658841" w14:textId="75AB1091" w:rsidR="008C23ED" w:rsidRDefault="008C23ED" w:rsidP="008C23ED">
          <w:pPr>
            <w:pStyle w:val="TDC2"/>
            <w:ind w:left="1656" w:firstLine="468"/>
            <w:rPr>
              <w:lang w:val="es-ES"/>
            </w:rPr>
          </w:pPr>
          <w:r>
            <w:t>2.2.3</w:t>
          </w:r>
          <w:r w:rsidRPr="008C23ED">
            <w:t>.1.2. Objetivos</w:t>
          </w:r>
          <w:r>
            <w:ptab w:relativeTo="margin" w:alignment="right" w:leader="dot"/>
          </w:r>
          <w:r>
            <w:rPr>
              <w:lang w:val="es-ES"/>
            </w:rPr>
            <w:t>19</w:t>
          </w:r>
        </w:p>
        <w:p w14:paraId="7228E9CC" w14:textId="445EBE47" w:rsidR="008C23ED" w:rsidRDefault="008C23ED" w:rsidP="008C23ED">
          <w:pPr>
            <w:pStyle w:val="TDC2"/>
            <w:ind w:left="1656" w:firstLine="468"/>
            <w:rPr>
              <w:lang w:val="es-ES"/>
            </w:rPr>
          </w:pPr>
          <w:r>
            <w:t>2.2.3</w:t>
          </w:r>
          <w:r w:rsidRPr="008C23ED">
            <w:t>.1.3. Diseño</w:t>
          </w:r>
          <w:r>
            <w:ptab w:relativeTo="margin" w:alignment="right" w:leader="dot"/>
          </w:r>
          <w:r>
            <w:rPr>
              <w:lang w:val="es-ES"/>
            </w:rPr>
            <w:t>20</w:t>
          </w:r>
        </w:p>
        <w:p w14:paraId="269E1C31" w14:textId="09649AE7"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Pr>
              <w:lang w:val="es-ES"/>
            </w:rPr>
            <w:t>29</w:t>
          </w:r>
        </w:p>
        <w:p w14:paraId="1AAC38A1" w14:textId="3F2C854E" w:rsidR="008C23ED" w:rsidRPr="008C23ED" w:rsidRDefault="008C23ED" w:rsidP="008C23ED">
          <w:pPr>
            <w:pStyle w:val="TDC2"/>
            <w:ind w:left="948" w:firstLine="468"/>
            <w:rPr>
              <w:lang w:val="es-ES"/>
            </w:rPr>
          </w:pPr>
          <w:r>
            <w:t>2.2.3</w:t>
          </w:r>
          <w:r w:rsidRPr="008C23ED">
            <w:t>.2. Desarrollo</w:t>
          </w:r>
          <w:r>
            <w:ptab w:relativeTo="margin" w:alignment="right" w:leader="dot"/>
          </w:r>
          <w:r>
            <w:rPr>
              <w:lang w:val="es-ES"/>
            </w:rPr>
            <w:t>18</w:t>
          </w:r>
        </w:p>
        <w:p w14:paraId="5C052E23" w14:textId="02AD55F1" w:rsidR="008C23ED" w:rsidRDefault="008C23ED" w:rsidP="008C23ED">
          <w:pPr>
            <w:pStyle w:val="TDC2"/>
            <w:ind w:left="948" w:firstLine="468"/>
            <w:rPr>
              <w:lang w:val="es-ES"/>
            </w:rPr>
          </w:pPr>
          <w:r>
            <w:t>2.2.3</w:t>
          </w:r>
          <w:r w:rsidRPr="008C23ED">
            <w:t>.3. Cambios en la Planificación del Sprint</w:t>
          </w:r>
          <w:r>
            <w:ptab w:relativeTo="margin" w:alignment="right" w:leader="dot"/>
          </w:r>
          <w:r>
            <w:rPr>
              <w:lang w:val="es-ES"/>
            </w:rPr>
            <w:t>20</w:t>
          </w:r>
        </w:p>
        <w:p w14:paraId="4DC7D0A7" w14:textId="6A8F905F" w:rsidR="008C23ED" w:rsidRDefault="008C23ED" w:rsidP="008C23ED">
          <w:pPr>
            <w:pStyle w:val="TDC2"/>
            <w:ind w:left="948" w:firstLine="468"/>
            <w:rPr>
              <w:lang w:val="es-ES"/>
            </w:rPr>
          </w:pPr>
          <w:r>
            <w:t>2.2.3</w:t>
          </w:r>
          <w:r w:rsidRPr="008C23ED">
            <w:t>.4. Desvíos en el Plan Original</w:t>
          </w:r>
          <w:r>
            <w:ptab w:relativeTo="margin" w:alignment="right" w:leader="dot"/>
          </w:r>
          <w:r>
            <w:rPr>
              <w:lang w:val="es-ES"/>
            </w:rPr>
            <w:t>21</w:t>
          </w:r>
        </w:p>
        <w:p w14:paraId="059C6BA4" w14:textId="6205CCF7" w:rsidR="008C23ED" w:rsidRDefault="008C23ED" w:rsidP="008C23ED">
          <w:pPr>
            <w:pStyle w:val="TDC2"/>
            <w:ind w:left="948" w:firstLine="468"/>
            <w:rPr>
              <w:lang w:val="es-ES"/>
            </w:rPr>
          </w:pPr>
          <w:r>
            <w:t>2.2.3</w:t>
          </w:r>
          <w:r w:rsidRPr="008C23ED">
            <w:t>.5. Cumplimiento de Objetivos</w:t>
          </w:r>
          <w:r>
            <w:ptab w:relativeTo="margin" w:alignment="right" w:leader="dot"/>
          </w:r>
          <w:r>
            <w:rPr>
              <w:lang w:val="es-ES"/>
            </w:rPr>
            <w:t>21</w:t>
          </w:r>
        </w:p>
        <w:p w14:paraId="5CDA254E" w14:textId="4D7C4E25"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03D960B0" w14:textId="30967CCC" w:rsidR="008C23ED" w:rsidRDefault="008C23ED" w:rsidP="008C23ED">
          <w:pPr>
            <w:pStyle w:val="TDC2"/>
            <w:ind w:left="948" w:firstLine="468"/>
            <w:rPr>
              <w:lang w:val="es-ES"/>
            </w:rPr>
          </w:pPr>
          <w:r>
            <w:t>2</w:t>
          </w:r>
          <w:r w:rsidR="00C333CC">
            <w:t>.2.3</w:t>
          </w:r>
          <w:r w:rsidRPr="008C23ED">
            <w:t>.7. Conclusiones</w:t>
          </w:r>
          <w:r>
            <w:ptab w:relativeTo="margin" w:alignment="right" w:leader="dot"/>
          </w:r>
          <w:r>
            <w:rPr>
              <w:lang w:val="es-ES"/>
            </w:rPr>
            <w:t>21</w:t>
          </w:r>
        </w:p>
        <w:p w14:paraId="1C0ABCB3" w14:textId="2254EA1D" w:rsidR="008C23ED" w:rsidRPr="00386B6E" w:rsidRDefault="008C23ED" w:rsidP="008C23ED">
          <w:pPr>
            <w:pStyle w:val="TDC2"/>
            <w:ind w:firstLine="468"/>
            <w:rPr>
              <w:lang w:val="es-ES"/>
            </w:rPr>
          </w:pPr>
          <w:r>
            <w:t>2.2.4. Sprint 5</w:t>
          </w:r>
          <w:r>
            <w:ptab w:relativeTo="margin" w:alignment="right" w:leader="dot"/>
          </w:r>
          <w:r>
            <w:rPr>
              <w:lang w:val="es-ES"/>
            </w:rPr>
            <w:t>18</w:t>
          </w:r>
        </w:p>
        <w:p w14:paraId="62F5EEE6" w14:textId="1FE6DC40" w:rsidR="008C23ED" w:rsidRDefault="008C23ED" w:rsidP="008C23ED">
          <w:pPr>
            <w:pStyle w:val="TDC2"/>
            <w:ind w:left="948" w:firstLine="468"/>
            <w:rPr>
              <w:lang w:val="es-ES"/>
            </w:rPr>
          </w:pPr>
          <w:r>
            <w:t>2.2.4</w:t>
          </w:r>
          <w:r w:rsidRPr="008C23ED">
            <w:t>.1. Análisis</w:t>
          </w:r>
          <w:r>
            <w:ptab w:relativeTo="margin" w:alignment="right" w:leader="dot"/>
          </w:r>
          <w:r>
            <w:rPr>
              <w:lang w:val="es-ES"/>
            </w:rPr>
            <w:t>18</w:t>
          </w:r>
        </w:p>
        <w:p w14:paraId="0FDADF86" w14:textId="769D66C0" w:rsidR="008C23ED" w:rsidRDefault="008C23ED" w:rsidP="008C23ED">
          <w:pPr>
            <w:pStyle w:val="TDC2"/>
            <w:ind w:left="1656" w:firstLine="468"/>
            <w:rPr>
              <w:lang w:val="es-ES"/>
            </w:rPr>
          </w:pPr>
          <w:r>
            <w:t>2.2.4</w:t>
          </w:r>
          <w:r w:rsidRPr="008C23ED">
            <w:t>.1.1. Requerimientos</w:t>
          </w:r>
          <w:r>
            <w:ptab w:relativeTo="margin" w:alignment="right" w:leader="dot"/>
          </w:r>
          <w:r>
            <w:rPr>
              <w:lang w:val="es-ES"/>
            </w:rPr>
            <w:t>19</w:t>
          </w:r>
        </w:p>
        <w:p w14:paraId="5ABDD5B8" w14:textId="50219D84" w:rsidR="008C23ED" w:rsidRDefault="008C23ED" w:rsidP="008C23ED">
          <w:pPr>
            <w:pStyle w:val="TDC2"/>
            <w:ind w:left="1656" w:firstLine="468"/>
            <w:rPr>
              <w:lang w:val="es-ES"/>
            </w:rPr>
          </w:pPr>
          <w:r>
            <w:t>2.2.4</w:t>
          </w:r>
          <w:r w:rsidRPr="008C23ED">
            <w:t>.1.2. Objetivos</w:t>
          </w:r>
          <w:r>
            <w:ptab w:relativeTo="margin" w:alignment="right" w:leader="dot"/>
          </w:r>
          <w:r>
            <w:rPr>
              <w:lang w:val="es-ES"/>
            </w:rPr>
            <w:t>19</w:t>
          </w:r>
        </w:p>
        <w:p w14:paraId="3FBCDCF8" w14:textId="690EABA1" w:rsidR="008C23ED" w:rsidRDefault="008C23ED" w:rsidP="008C23ED">
          <w:pPr>
            <w:pStyle w:val="TDC2"/>
            <w:ind w:left="1656" w:firstLine="468"/>
            <w:rPr>
              <w:lang w:val="es-ES"/>
            </w:rPr>
          </w:pPr>
          <w:r>
            <w:t>2.2.4</w:t>
          </w:r>
          <w:r w:rsidRPr="008C23ED">
            <w:t>.1.3. Diseño</w:t>
          </w:r>
          <w:r>
            <w:ptab w:relativeTo="margin" w:alignment="right" w:leader="dot"/>
          </w:r>
          <w:r>
            <w:rPr>
              <w:lang w:val="es-ES"/>
            </w:rPr>
            <w:t>20</w:t>
          </w:r>
        </w:p>
        <w:p w14:paraId="4B75E9DD" w14:textId="3417738A"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Pr>
              <w:lang w:val="es-ES"/>
            </w:rPr>
            <w:t>29</w:t>
          </w:r>
        </w:p>
        <w:p w14:paraId="05999FFA" w14:textId="64D7C6AE" w:rsidR="008C23ED" w:rsidRPr="008C23ED" w:rsidRDefault="008C23ED" w:rsidP="008C23ED">
          <w:pPr>
            <w:pStyle w:val="TDC2"/>
            <w:ind w:left="948" w:firstLine="468"/>
            <w:rPr>
              <w:lang w:val="es-ES"/>
            </w:rPr>
          </w:pPr>
          <w:r>
            <w:t>2.2.4</w:t>
          </w:r>
          <w:r w:rsidRPr="008C23ED">
            <w:t>.2. Desarrollo</w:t>
          </w:r>
          <w:r>
            <w:ptab w:relativeTo="margin" w:alignment="right" w:leader="dot"/>
          </w:r>
          <w:r>
            <w:rPr>
              <w:lang w:val="es-ES"/>
            </w:rPr>
            <w:t>18</w:t>
          </w:r>
        </w:p>
        <w:p w14:paraId="719AE161" w14:textId="56F16CD8" w:rsidR="008C23ED" w:rsidRDefault="008C23ED" w:rsidP="008C23ED">
          <w:pPr>
            <w:pStyle w:val="TDC2"/>
            <w:ind w:left="948" w:firstLine="468"/>
            <w:rPr>
              <w:lang w:val="es-ES"/>
            </w:rPr>
          </w:pPr>
          <w:r>
            <w:t>2.2.4</w:t>
          </w:r>
          <w:r w:rsidRPr="008C23ED">
            <w:t>.3. Cambios en la Planificación del Sprint</w:t>
          </w:r>
          <w:r>
            <w:ptab w:relativeTo="margin" w:alignment="right" w:leader="dot"/>
          </w:r>
          <w:r>
            <w:rPr>
              <w:lang w:val="es-ES"/>
            </w:rPr>
            <w:t>20</w:t>
          </w:r>
        </w:p>
        <w:p w14:paraId="5DC542D8" w14:textId="72A62BBE" w:rsidR="008C23ED" w:rsidRDefault="008C23ED" w:rsidP="008C23ED">
          <w:pPr>
            <w:pStyle w:val="TDC2"/>
            <w:ind w:left="948" w:firstLine="468"/>
            <w:rPr>
              <w:lang w:val="es-ES"/>
            </w:rPr>
          </w:pPr>
          <w:r>
            <w:t>2.2.4</w:t>
          </w:r>
          <w:r w:rsidRPr="008C23ED">
            <w:t>.4. Desvíos en el Plan Original</w:t>
          </w:r>
          <w:r>
            <w:ptab w:relativeTo="margin" w:alignment="right" w:leader="dot"/>
          </w:r>
          <w:r>
            <w:rPr>
              <w:lang w:val="es-ES"/>
            </w:rPr>
            <w:t>21</w:t>
          </w:r>
        </w:p>
        <w:p w14:paraId="73A23501" w14:textId="3F353126" w:rsidR="008C23ED" w:rsidRDefault="008C23ED" w:rsidP="008C23ED">
          <w:pPr>
            <w:pStyle w:val="TDC2"/>
            <w:ind w:left="948" w:firstLine="468"/>
            <w:rPr>
              <w:lang w:val="es-ES"/>
            </w:rPr>
          </w:pPr>
          <w:r>
            <w:t>2.2.4</w:t>
          </w:r>
          <w:r w:rsidRPr="008C23ED">
            <w:t>.5. Cumplimiento de Objetivos</w:t>
          </w:r>
          <w:r>
            <w:ptab w:relativeTo="margin" w:alignment="right" w:leader="dot"/>
          </w:r>
          <w:r>
            <w:rPr>
              <w:lang w:val="es-ES"/>
            </w:rPr>
            <w:t>21</w:t>
          </w:r>
        </w:p>
        <w:p w14:paraId="30D84DB7" w14:textId="734B53E9"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392CF516" w14:textId="3AE64EC0"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8C23ED">
            <w:rPr>
              <w:lang w:val="es-ES"/>
            </w:rPr>
            <w:t>21</w:t>
          </w:r>
        </w:p>
        <w:p w14:paraId="333E438F" w14:textId="2503622F" w:rsidR="00C333CC" w:rsidRPr="00386B6E" w:rsidRDefault="00C333CC" w:rsidP="00C333CC">
          <w:pPr>
            <w:pStyle w:val="TDC2"/>
            <w:ind w:firstLine="468"/>
            <w:rPr>
              <w:lang w:val="es-ES"/>
            </w:rPr>
          </w:pPr>
          <w:r>
            <w:t>2.2.5. Sprint 6</w:t>
          </w:r>
          <w:r>
            <w:ptab w:relativeTo="margin" w:alignment="right" w:leader="dot"/>
          </w:r>
          <w:r>
            <w:rPr>
              <w:lang w:val="es-ES"/>
            </w:rPr>
            <w:t>18</w:t>
          </w:r>
        </w:p>
        <w:p w14:paraId="76B29113" w14:textId="34793F0B" w:rsidR="00C333CC" w:rsidRDefault="00C333CC" w:rsidP="00C333CC">
          <w:pPr>
            <w:pStyle w:val="TDC2"/>
            <w:ind w:left="948" w:firstLine="468"/>
            <w:rPr>
              <w:lang w:val="es-ES"/>
            </w:rPr>
          </w:pPr>
          <w:r>
            <w:t>2.2.5</w:t>
          </w:r>
          <w:r w:rsidRPr="008C23ED">
            <w:t>.1. Análisis</w:t>
          </w:r>
          <w:r>
            <w:ptab w:relativeTo="margin" w:alignment="right" w:leader="dot"/>
          </w:r>
          <w:r>
            <w:rPr>
              <w:lang w:val="es-ES"/>
            </w:rPr>
            <w:t>18</w:t>
          </w:r>
        </w:p>
        <w:p w14:paraId="3B7474B9" w14:textId="6945F1CC" w:rsidR="00C333CC" w:rsidRDefault="00C333CC" w:rsidP="00C333CC">
          <w:pPr>
            <w:pStyle w:val="TDC2"/>
            <w:ind w:left="1656" w:firstLine="468"/>
            <w:rPr>
              <w:lang w:val="es-ES"/>
            </w:rPr>
          </w:pPr>
          <w:r>
            <w:t>2.2.5</w:t>
          </w:r>
          <w:r w:rsidRPr="008C23ED">
            <w:t>.1.1. Requerimientos</w:t>
          </w:r>
          <w:r>
            <w:ptab w:relativeTo="margin" w:alignment="right" w:leader="dot"/>
          </w:r>
          <w:r>
            <w:rPr>
              <w:lang w:val="es-ES"/>
            </w:rPr>
            <w:t>19</w:t>
          </w:r>
        </w:p>
        <w:p w14:paraId="7DAEA98E" w14:textId="5B0BCD89" w:rsidR="00C333CC" w:rsidRDefault="00C333CC" w:rsidP="00C333CC">
          <w:pPr>
            <w:pStyle w:val="TDC2"/>
            <w:ind w:left="1656" w:firstLine="468"/>
            <w:rPr>
              <w:lang w:val="es-ES"/>
            </w:rPr>
          </w:pPr>
          <w:r>
            <w:t>2.2.5</w:t>
          </w:r>
          <w:r w:rsidRPr="008C23ED">
            <w:t>.1.2. Objetivos</w:t>
          </w:r>
          <w:r>
            <w:ptab w:relativeTo="margin" w:alignment="right" w:leader="dot"/>
          </w:r>
          <w:r>
            <w:rPr>
              <w:lang w:val="es-ES"/>
            </w:rPr>
            <w:t>19</w:t>
          </w:r>
        </w:p>
        <w:p w14:paraId="30ABB050" w14:textId="3BC5BC5B" w:rsidR="00C333CC" w:rsidRDefault="00C333CC" w:rsidP="00C333CC">
          <w:pPr>
            <w:pStyle w:val="TDC2"/>
            <w:ind w:left="1656" w:firstLine="468"/>
            <w:rPr>
              <w:lang w:val="es-ES"/>
            </w:rPr>
          </w:pPr>
          <w:r>
            <w:t>2.2.5</w:t>
          </w:r>
          <w:r w:rsidRPr="008C23ED">
            <w:t>.1.3. Diseño</w:t>
          </w:r>
          <w:r>
            <w:ptab w:relativeTo="margin" w:alignment="right" w:leader="dot"/>
          </w:r>
          <w:r>
            <w:rPr>
              <w:lang w:val="es-ES"/>
            </w:rPr>
            <w:t>20</w:t>
          </w:r>
        </w:p>
        <w:p w14:paraId="4597AD20" w14:textId="7389C68D"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Pr>
              <w:lang w:val="es-ES"/>
            </w:rPr>
            <w:t>29</w:t>
          </w:r>
        </w:p>
        <w:p w14:paraId="66D98A13" w14:textId="3D8A270C" w:rsidR="00C333CC" w:rsidRPr="008C23ED" w:rsidRDefault="00C333CC" w:rsidP="00C333CC">
          <w:pPr>
            <w:pStyle w:val="TDC2"/>
            <w:ind w:left="948" w:firstLine="468"/>
            <w:rPr>
              <w:lang w:val="es-ES"/>
            </w:rPr>
          </w:pPr>
          <w:r>
            <w:t>2.2.5</w:t>
          </w:r>
          <w:r w:rsidRPr="008C23ED">
            <w:t>.2. Desarrollo</w:t>
          </w:r>
          <w:r>
            <w:ptab w:relativeTo="margin" w:alignment="right" w:leader="dot"/>
          </w:r>
          <w:r>
            <w:rPr>
              <w:lang w:val="es-ES"/>
            </w:rPr>
            <w:t>18</w:t>
          </w:r>
        </w:p>
        <w:p w14:paraId="4292F8DB" w14:textId="25C1247C" w:rsidR="00C333CC" w:rsidRDefault="00C333CC" w:rsidP="00C333CC">
          <w:pPr>
            <w:pStyle w:val="TDC2"/>
            <w:ind w:left="948" w:firstLine="468"/>
            <w:rPr>
              <w:lang w:val="es-ES"/>
            </w:rPr>
          </w:pPr>
          <w:r>
            <w:t>2.2.5</w:t>
          </w:r>
          <w:r w:rsidRPr="008C23ED">
            <w:t>.3. Cambios en la Planificación del Sprint</w:t>
          </w:r>
          <w:r>
            <w:ptab w:relativeTo="margin" w:alignment="right" w:leader="dot"/>
          </w:r>
          <w:r>
            <w:rPr>
              <w:lang w:val="es-ES"/>
            </w:rPr>
            <w:t>20</w:t>
          </w:r>
        </w:p>
        <w:p w14:paraId="1B61D05D" w14:textId="4D36E997" w:rsidR="00C333CC" w:rsidRDefault="00C333CC" w:rsidP="00C333CC">
          <w:pPr>
            <w:pStyle w:val="TDC2"/>
            <w:ind w:left="948" w:firstLine="468"/>
            <w:rPr>
              <w:lang w:val="es-ES"/>
            </w:rPr>
          </w:pPr>
          <w:r>
            <w:t>2.2.5</w:t>
          </w:r>
          <w:r w:rsidRPr="008C23ED">
            <w:t>.4. Desvíos en el Plan Original</w:t>
          </w:r>
          <w:r>
            <w:ptab w:relativeTo="margin" w:alignment="right" w:leader="dot"/>
          </w:r>
          <w:r>
            <w:rPr>
              <w:lang w:val="es-ES"/>
            </w:rPr>
            <w:t>21</w:t>
          </w:r>
        </w:p>
        <w:p w14:paraId="12833B5B" w14:textId="62B012E5" w:rsidR="00C333CC" w:rsidRDefault="00C333CC" w:rsidP="00C333CC">
          <w:pPr>
            <w:pStyle w:val="TDC2"/>
            <w:ind w:left="948" w:firstLine="468"/>
            <w:rPr>
              <w:lang w:val="es-ES"/>
            </w:rPr>
          </w:pPr>
          <w:r>
            <w:t>2.2.5</w:t>
          </w:r>
          <w:r w:rsidRPr="008C23ED">
            <w:t>.5. Cumplimiento de Objetivos</w:t>
          </w:r>
          <w:r>
            <w:ptab w:relativeTo="margin" w:alignment="right" w:leader="dot"/>
          </w:r>
          <w:r>
            <w:rPr>
              <w:lang w:val="es-ES"/>
            </w:rPr>
            <w:t>21</w:t>
          </w:r>
        </w:p>
        <w:p w14:paraId="4F88D50B" w14:textId="5FEAB1CD"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4F61EFAC" w14:textId="7A1EE997" w:rsidR="00C333CC" w:rsidRDefault="00C333CC" w:rsidP="00C333CC">
          <w:pPr>
            <w:pStyle w:val="TDC2"/>
            <w:ind w:left="948" w:firstLine="468"/>
            <w:rPr>
              <w:lang w:val="es-ES"/>
            </w:rPr>
          </w:pPr>
          <w:r>
            <w:lastRenderedPageBreak/>
            <w:t>2.2.5</w:t>
          </w:r>
          <w:r w:rsidRPr="008C23ED">
            <w:t>.7. Conclusiones</w:t>
          </w:r>
          <w:r>
            <w:ptab w:relativeTo="margin" w:alignment="right" w:leader="dot"/>
          </w:r>
          <w:r>
            <w:rPr>
              <w:lang w:val="es-ES"/>
            </w:rPr>
            <w:t>21</w:t>
          </w:r>
        </w:p>
        <w:p w14:paraId="3A81CCB2" w14:textId="0728258F" w:rsidR="00C333CC" w:rsidRPr="00386B6E" w:rsidRDefault="00C333CC" w:rsidP="00C333CC">
          <w:pPr>
            <w:pStyle w:val="TDC2"/>
            <w:ind w:firstLine="468"/>
            <w:rPr>
              <w:lang w:val="es-ES"/>
            </w:rPr>
          </w:pPr>
          <w:r>
            <w:t>2.2.6. Sprint 7</w:t>
          </w:r>
          <w:r>
            <w:ptab w:relativeTo="margin" w:alignment="right" w:leader="dot"/>
          </w:r>
          <w:r>
            <w:rPr>
              <w:lang w:val="es-ES"/>
            </w:rPr>
            <w:t>18</w:t>
          </w:r>
        </w:p>
        <w:p w14:paraId="2096A521" w14:textId="6384B3DF" w:rsidR="00C333CC" w:rsidRDefault="00C333CC" w:rsidP="00C333CC">
          <w:pPr>
            <w:pStyle w:val="TDC2"/>
            <w:ind w:left="948" w:firstLine="468"/>
            <w:rPr>
              <w:lang w:val="es-ES"/>
            </w:rPr>
          </w:pPr>
          <w:r>
            <w:t>2.2.6</w:t>
          </w:r>
          <w:r w:rsidRPr="008C23ED">
            <w:t>.1. Análisis</w:t>
          </w:r>
          <w:r>
            <w:ptab w:relativeTo="margin" w:alignment="right" w:leader="dot"/>
          </w:r>
          <w:r>
            <w:rPr>
              <w:lang w:val="es-ES"/>
            </w:rPr>
            <w:t>18</w:t>
          </w:r>
        </w:p>
        <w:p w14:paraId="4E499C02" w14:textId="2DC52B69" w:rsidR="00C333CC" w:rsidRDefault="00C333CC" w:rsidP="00C333CC">
          <w:pPr>
            <w:pStyle w:val="TDC2"/>
            <w:ind w:left="1656" w:firstLine="468"/>
            <w:rPr>
              <w:lang w:val="es-ES"/>
            </w:rPr>
          </w:pPr>
          <w:r>
            <w:t>2.2.6</w:t>
          </w:r>
          <w:r w:rsidRPr="008C23ED">
            <w:t>.1.1. Requerimientos</w:t>
          </w:r>
          <w:r>
            <w:ptab w:relativeTo="margin" w:alignment="right" w:leader="dot"/>
          </w:r>
          <w:r>
            <w:rPr>
              <w:lang w:val="es-ES"/>
            </w:rPr>
            <w:t>19</w:t>
          </w:r>
        </w:p>
        <w:p w14:paraId="78F2DB54" w14:textId="4D45C586" w:rsidR="00C333CC" w:rsidRDefault="00C333CC" w:rsidP="00C333CC">
          <w:pPr>
            <w:pStyle w:val="TDC2"/>
            <w:ind w:left="1656" w:firstLine="468"/>
            <w:rPr>
              <w:lang w:val="es-ES"/>
            </w:rPr>
          </w:pPr>
          <w:r>
            <w:t>2.2.6</w:t>
          </w:r>
          <w:r w:rsidRPr="008C23ED">
            <w:t>.1.2. Objetivos</w:t>
          </w:r>
          <w:r>
            <w:ptab w:relativeTo="margin" w:alignment="right" w:leader="dot"/>
          </w:r>
          <w:r>
            <w:rPr>
              <w:lang w:val="es-ES"/>
            </w:rPr>
            <w:t>19</w:t>
          </w:r>
        </w:p>
        <w:p w14:paraId="17D52738" w14:textId="0E0E08FB" w:rsidR="00C333CC" w:rsidRDefault="00C333CC" w:rsidP="00C333CC">
          <w:pPr>
            <w:pStyle w:val="TDC2"/>
            <w:ind w:left="1656" w:firstLine="468"/>
            <w:rPr>
              <w:lang w:val="es-ES"/>
            </w:rPr>
          </w:pPr>
          <w:r>
            <w:t>2.2.6</w:t>
          </w:r>
          <w:r w:rsidRPr="008C23ED">
            <w:t>.1.3. Diseño</w:t>
          </w:r>
          <w:r>
            <w:ptab w:relativeTo="margin" w:alignment="right" w:leader="dot"/>
          </w:r>
          <w:r>
            <w:rPr>
              <w:lang w:val="es-ES"/>
            </w:rPr>
            <w:t>20</w:t>
          </w:r>
        </w:p>
        <w:p w14:paraId="674E5300" w14:textId="58435C1D"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Pr>
              <w:lang w:val="es-ES"/>
            </w:rPr>
            <w:t>29</w:t>
          </w:r>
        </w:p>
        <w:p w14:paraId="42D32807" w14:textId="4767F183" w:rsidR="00C333CC" w:rsidRPr="008C23ED" w:rsidRDefault="00C333CC" w:rsidP="00C333CC">
          <w:pPr>
            <w:pStyle w:val="TDC2"/>
            <w:ind w:left="948" w:firstLine="468"/>
            <w:rPr>
              <w:lang w:val="es-ES"/>
            </w:rPr>
          </w:pPr>
          <w:r>
            <w:t>2.2.6</w:t>
          </w:r>
          <w:r w:rsidRPr="008C23ED">
            <w:t>.2. Desarrollo</w:t>
          </w:r>
          <w:r>
            <w:ptab w:relativeTo="margin" w:alignment="right" w:leader="dot"/>
          </w:r>
          <w:r>
            <w:rPr>
              <w:lang w:val="es-ES"/>
            </w:rPr>
            <w:t>18</w:t>
          </w:r>
        </w:p>
        <w:p w14:paraId="39B36624" w14:textId="2EEC9E9E" w:rsidR="00C333CC" w:rsidRDefault="00C333CC" w:rsidP="00C333CC">
          <w:pPr>
            <w:pStyle w:val="TDC2"/>
            <w:ind w:left="948" w:firstLine="468"/>
            <w:rPr>
              <w:lang w:val="es-ES"/>
            </w:rPr>
          </w:pPr>
          <w:r>
            <w:t>2.2.6</w:t>
          </w:r>
          <w:r w:rsidRPr="008C23ED">
            <w:t>.3. Cambios en la Planificación del Sprint</w:t>
          </w:r>
          <w:r>
            <w:ptab w:relativeTo="margin" w:alignment="right" w:leader="dot"/>
          </w:r>
          <w:r>
            <w:rPr>
              <w:lang w:val="es-ES"/>
            </w:rPr>
            <w:t>20</w:t>
          </w:r>
        </w:p>
        <w:p w14:paraId="32624580" w14:textId="23AD63DA" w:rsidR="00C333CC" w:rsidRDefault="00C333CC" w:rsidP="00C333CC">
          <w:pPr>
            <w:pStyle w:val="TDC2"/>
            <w:ind w:left="948" w:firstLine="468"/>
            <w:rPr>
              <w:lang w:val="es-ES"/>
            </w:rPr>
          </w:pPr>
          <w:r>
            <w:t>2.2.6</w:t>
          </w:r>
          <w:r w:rsidRPr="008C23ED">
            <w:t>.4. Desvíos en el Plan Original</w:t>
          </w:r>
          <w:r>
            <w:ptab w:relativeTo="margin" w:alignment="right" w:leader="dot"/>
          </w:r>
          <w:r>
            <w:rPr>
              <w:lang w:val="es-ES"/>
            </w:rPr>
            <w:t>21</w:t>
          </w:r>
        </w:p>
        <w:p w14:paraId="7F1111D8" w14:textId="05C4A8D4" w:rsidR="00C333CC" w:rsidRDefault="00C333CC" w:rsidP="00C333CC">
          <w:pPr>
            <w:pStyle w:val="TDC2"/>
            <w:ind w:left="948" w:firstLine="468"/>
            <w:rPr>
              <w:lang w:val="es-ES"/>
            </w:rPr>
          </w:pPr>
          <w:r>
            <w:t>2.2.6</w:t>
          </w:r>
          <w:r w:rsidRPr="008C23ED">
            <w:t>.5. Cumplimiento de Objetivos</w:t>
          </w:r>
          <w:r>
            <w:ptab w:relativeTo="margin" w:alignment="right" w:leader="dot"/>
          </w:r>
          <w:r>
            <w:rPr>
              <w:lang w:val="es-ES"/>
            </w:rPr>
            <w:t>21</w:t>
          </w:r>
        </w:p>
        <w:p w14:paraId="4CE67D36" w14:textId="0FE314F7"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415E5044" w14:textId="30766B15" w:rsidR="00C333CC" w:rsidRDefault="00C333CC" w:rsidP="00C333CC">
          <w:pPr>
            <w:pStyle w:val="TDC2"/>
            <w:ind w:left="948" w:firstLine="468"/>
            <w:rPr>
              <w:lang w:val="es-ES"/>
            </w:rPr>
          </w:pPr>
          <w:r>
            <w:t>2.2.6</w:t>
          </w:r>
          <w:r w:rsidRPr="008C23ED">
            <w:t>.7. Conclusiones</w:t>
          </w:r>
          <w:r>
            <w:ptab w:relativeTo="margin" w:alignment="right" w:leader="dot"/>
          </w:r>
          <w:r>
            <w:rPr>
              <w:lang w:val="es-ES"/>
            </w:rPr>
            <w:t>21</w:t>
          </w:r>
        </w:p>
        <w:p w14:paraId="104192AF" w14:textId="7B0A9D5E" w:rsidR="007105F6" w:rsidRPr="00386B6E" w:rsidRDefault="007105F6" w:rsidP="007105F6">
          <w:pPr>
            <w:pStyle w:val="TDC2"/>
            <w:ind w:firstLine="468"/>
            <w:rPr>
              <w:lang w:val="es-ES"/>
            </w:rPr>
          </w:pPr>
          <w:r>
            <w:t>2.2.7. Sprint 8</w:t>
          </w:r>
          <w:r>
            <w:ptab w:relativeTo="margin" w:alignment="right" w:leader="dot"/>
          </w:r>
          <w:r>
            <w:rPr>
              <w:lang w:val="es-ES"/>
            </w:rPr>
            <w:t>18</w:t>
          </w:r>
        </w:p>
        <w:p w14:paraId="3EA4EC43" w14:textId="27D9C6C4" w:rsidR="007105F6" w:rsidRDefault="007105F6" w:rsidP="007105F6">
          <w:pPr>
            <w:pStyle w:val="TDC2"/>
            <w:ind w:left="948" w:firstLine="468"/>
            <w:rPr>
              <w:lang w:val="es-ES"/>
            </w:rPr>
          </w:pPr>
          <w:r>
            <w:t>2.2.7</w:t>
          </w:r>
          <w:r w:rsidRPr="008C23ED">
            <w:t>.1. Análisis</w:t>
          </w:r>
          <w:r>
            <w:ptab w:relativeTo="margin" w:alignment="right" w:leader="dot"/>
          </w:r>
          <w:r>
            <w:rPr>
              <w:lang w:val="es-ES"/>
            </w:rPr>
            <w:t>18</w:t>
          </w:r>
        </w:p>
        <w:p w14:paraId="58089204" w14:textId="1CFC0F2C" w:rsidR="007105F6" w:rsidRDefault="007105F6" w:rsidP="007105F6">
          <w:pPr>
            <w:pStyle w:val="TDC2"/>
            <w:ind w:left="1656" w:firstLine="468"/>
            <w:rPr>
              <w:lang w:val="es-ES"/>
            </w:rPr>
          </w:pPr>
          <w:r>
            <w:t>2.2.7</w:t>
          </w:r>
          <w:r w:rsidRPr="008C23ED">
            <w:t>.1.1. Requerimientos</w:t>
          </w:r>
          <w:r>
            <w:ptab w:relativeTo="margin" w:alignment="right" w:leader="dot"/>
          </w:r>
          <w:r>
            <w:rPr>
              <w:lang w:val="es-ES"/>
            </w:rPr>
            <w:t>19</w:t>
          </w:r>
        </w:p>
        <w:p w14:paraId="5BD68ED3" w14:textId="135B6207" w:rsidR="007105F6" w:rsidRDefault="007105F6" w:rsidP="007105F6">
          <w:pPr>
            <w:pStyle w:val="TDC2"/>
            <w:ind w:left="1656" w:firstLine="468"/>
            <w:rPr>
              <w:lang w:val="es-ES"/>
            </w:rPr>
          </w:pPr>
          <w:r>
            <w:t>2.2.7</w:t>
          </w:r>
          <w:r w:rsidRPr="008C23ED">
            <w:t>.1.2. Objetivos</w:t>
          </w:r>
          <w:r>
            <w:ptab w:relativeTo="margin" w:alignment="right" w:leader="dot"/>
          </w:r>
          <w:r>
            <w:rPr>
              <w:lang w:val="es-ES"/>
            </w:rPr>
            <w:t>19</w:t>
          </w:r>
        </w:p>
        <w:p w14:paraId="513219A8" w14:textId="293996FA" w:rsidR="007105F6" w:rsidRDefault="007105F6" w:rsidP="007105F6">
          <w:pPr>
            <w:pStyle w:val="TDC2"/>
            <w:ind w:left="1656" w:firstLine="468"/>
            <w:rPr>
              <w:lang w:val="es-ES"/>
            </w:rPr>
          </w:pPr>
          <w:r>
            <w:t>2.2.7</w:t>
          </w:r>
          <w:r w:rsidRPr="008C23ED">
            <w:t>.1.3. Diseño</w:t>
          </w:r>
          <w:r>
            <w:ptab w:relativeTo="margin" w:alignment="right" w:leader="dot"/>
          </w:r>
          <w:r>
            <w:rPr>
              <w:lang w:val="es-ES"/>
            </w:rPr>
            <w:t>20</w:t>
          </w:r>
        </w:p>
        <w:p w14:paraId="0A0F162E" w14:textId="08CE6AFC"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Pr>
              <w:lang w:val="es-ES"/>
            </w:rPr>
            <w:t>29</w:t>
          </w:r>
        </w:p>
        <w:p w14:paraId="7FD29582" w14:textId="2649DEB0" w:rsidR="007105F6" w:rsidRPr="008C23ED" w:rsidRDefault="007105F6" w:rsidP="007105F6">
          <w:pPr>
            <w:pStyle w:val="TDC2"/>
            <w:ind w:left="948" w:firstLine="468"/>
            <w:rPr>
              <w:lang w:val="es-ES"/>
            </w:rPr>
          </w:pPr>
          <w:r>
            <w:t>2.2.7</w:t>
          </w:r>
          <w:r w:rsidRPr="008C23ED">
            <w:t>.2. Desarrollo</w:t>
          </w:r>
          <w:r>
            <w:ptab w:relativeTo="margin" w:alignment="right" w:leader="dot"/>
          </w:r>
          <w:r>
            <w:rPr>
              <w:lang w:val="es-ES"/>
            </w:rPr>
            <w:t>18</w:t>
          </w:r>
        </w:p>
        <w:p w14:paraId="4CBEA246" w14:textId="667DB10E" w:rsidR="007105F6" w:rsidRDefault="007105F6" w:rsidP="007105F6">
          <w:pPr>
            <w:pStyle w:val="TDC2"/>
            <w:ind w:left="948" w:firstLine="468"/>
            <w:rPr>
              <w:lang w:val="es-ES"/>
            </w:rPr>
          </w:pPr>
          <w:r>
            <w:t>2.2.7</w:t>
          </w:r>
          <w:r w:rsidRPr="008C23ED">
            <w:t>.3. Cambios en la Planificación del Sprint</w:t>
          </w:r>
          <w:r>
            <w:ptab w:relativeTo="margin" w:alignment="right" w:leader="dot"/>
          </w:r>
          <w:r>
            <w:rPr>
              <w:lang w:val="es-ES"/>
            </w:rPr>
            <w:t>20</w:t>
          </w:r>
        </w:p>
        <w:p w14:paraId="48642F9F" w14:textId="0E4949A3" w:rsidR="007105F6" w:rsidRDefault="007105F6" w:rsidP="007105F6">
          <w:pPr>
            <w:pStyle w:val="TDC2"/>
            <w:ind w:left="948" w:firstLine="468"/>
            <w:rPr>
              <w:lang w:val="es-ES"/>
            </w:rPr>
          </w:pPr>
          <w:r>
            <w:t>2.2.7</w:t>
          </w:r>
          <w:r w:rsidRPr="008C23ED">
            <w:t>.4. Desvíos en el Plan Original</w:t>
          </w:r>
          <w:r>
            <w:ptab w:relativeTo="margin" w:alignment="right" w:leader="dot"/>
          </w:r>
          <w:r>
            <w:rPr>
              <w:lang w:val="es-ES"/>
            </w:rPr>
            <w:t>21</w:t>
          </w:r>
        </w:p>
        <w:p w14:paraId="4683B895" w14:textId="3FA4C2FB" w:rsidR="007105F6" w:rsidRDefault="007105F6" w:rsidP="007105F6">
          <w:pPr>
            <w:pStyle w:val="TDC2"/>
            <w:ind w:left="948" w:firstLine="468"/>
            <w:rPr>
              <w:lang w:val="es-ES"/>
            </w:rPr>
          </w:pPr>
          <w:r>
            <w:t>2.2.7</w:t>
          </w:r>
          <w:r w:rsidRPr="008C23ED">
            <w:t>.5. Cumplimiento de Objetivos</w:t>
          </w:r>
          <w:r>
            <w:ptab w:relativeTo="margin" w:alignment="right" w:leader="dot"/>
          </w:r>
          <w:r>
            <w:rPr>
              <w:lang w:val="es-ES"/>
            </w:rPr>
            <w:t>21</w:t>
          </w:r>
        </w:p>
        <w:p w14:paraId="464D1374" w14:textId="3CCDC3CE" w:rsidR="007105F6" w:rsidRDefault="007105F6" w:rsidP="007105F6">
          <w:pPr>
            <w:pStyle w:val="TDC2"/>
            <w:ind w:left="948" w:firstLine="468"/>
            <w:rPr>
              <w:lang w:val="es-ES"/>
            </w:rPr>
          </w:pPr>
          <w:r>
            <w:t>2.2.7</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15F0357D" w14:textId="3114C391" w:rsidR="007105F6" w:rsidRDefault="007105F6" w:rsidP="007105F6">
          <w:pPr>
            <w:pStyle w:val="TDC2"/>
            <w:ind w:left="948" w:firstLine="468"/>
            <w:rPr>
              <w:lang w:val="es-ES"/>
            </w:rPr>
          </w:pPr>
          <w:r>
            <w:t>2.2.7</w:t>
          </w:r>
          <w:r w:rsidRPr="008C23ED">
            <w:t>.7. Conclusiones</w:t>
          </w:r>
          <w:r>
            <w:ptab w:relativeTo="margin" w:alignment="right" w:leader="dot"/>
          </w:r>
          <w:r>
            <w:rPr>
              <w:lang w:val="es-ES"/>
            </w:rPr>
            <w:t>21</w:t>
          </w:r>
        </w:p>
        <w:p w14:paraId="3834C59F" w14:textId="304272FD" w:rsidR="008C23ED" w:rsidRDefault="00281FCD" w:rsidP="008C23ED">
          <w:pPr>
            <w:pStyle w:val="TDC2"/>
            <w:rPr>
              <w:lang w:val="es-ES"/>
            </w:rPr>
          </w:pPr>
          <w:r w:rsidRPr="00281FCD">
            <w:t>2.3. Conclusiones del proyecto</w:t>
          </w:r>
          <w:r w:rsidR="008C23ED">
            <w:ptab w:relativeTo="margin" w:alignment="right" w:leader="dot"/>
          </w:r>
          <w:r w:rsidR="008C23ED">
            <w:rPr>
              <w:lang w:val="es-ES"/>
            </w:rPr>
            <w:t>22</w:t>
          </w:r>
        </w:p>
        <w:p w14:paraId="5B8E451E" w14:textId="77777777" w:rsidR="008C23ED" w:rsidRDefault="008C23ED" w:rsidP="008C23ED">
          <w:pPr>
            <w:pStyle w:val="TDC2"/>
            <w:rPr>
              <w:lang w:val="es-ES"/>
            </w:rPr>
          </w:pPr>
          <w:r>
            <w:t xml:space="preserve">1.12. Plan de Proyecto </w:t>
          </w:r>
          <w:r>
            <w:ptab w:relativeTo="margin" w:alignment="right" w:leader="dot"/>
          </w:r>
          <w:r>
            <w:rPr>
              <w:lang w:val="es-ES"/>
            </w:rPr>
            <w:t>24</w:t>
          </w:r>
        </w:p>
        <w:p w14:paraId="7BFE805D" w14:textId="77777777" w:rsidR="008C23ED" w:rsidRDefault="008C23ED" w:rsidP="008C23ED">
          <w:pPr>
            <w:pStyle w:val="TDC2"/>
            <w:ind w:firstLine="468"/>
            <w:rPr>
              <w:lang w:val="es-ES"/>
            </w:rPr>
          </w:pPr>
          <w:r>
            <w:t xml:space="preserve">1.12.1. Definición del Proceso </w:t>
          </w:r>
          <w:r>
            <w:ptab w:relativeTo="margin" w:alignment="right" w:leader="dot"/>
          </w:r>
          <w:r>
            <w:rPr>
              <w:lang w:val="es-ES"/>
            </w:rPr>
            <w:t>25</w:t>
          </w:r>
        </w:p>
        <w:p w14:paraId="6D8F6246" w14:textId="77777777" w:rsidR="008C23ED" w:rsidRDefault="008C23ED" w:rsidP="008C23ED">
          <w:pPr>
            <w:pStyle w:val="TDC2"/>
            <w:ind w:left="948" w:firstLine="468"/>
            <w:rPr>
              <w:lang w:val="es-ES"/>
            </w:rPr>
          </w:pPr>
          <w:r>
            <w:t xml:space="preserve">1.12.1.1. Metodología </w:t>
          </w:r>
          <w:r>
            <w:ptab w:relativeTo="margin" w:alignment="right" w:leader="dot"/>
          </w:r>
          <w:r>
            <w:rPr>
              <w:lang w:val="es-ES"/>
            </w:rPr>
            <w:t>25</w:t>
          </w:r>
        </w:p>
        <w:p w14:paraId="4F9E58E3" w14:textId="57BAC9F8" w:rsidR="00B832FB" w:rsidRPr="004D5B01" w:rsidRDefault="00B832FB" w:rsidP="00B832FB">
          <w:pPr>
            <w:pStyle w:val="TDC1"/>
            <w:rPr>
              <w:b/>
              <w:bCs/>
              <w:lang w:val="es-ES"/>
            </w:rPr>
          </w:pPr>
          <w:r>
            <w:rPr>
              <w:b/>
              <w:bCs/>
            </w:rPr>
            <w:t>3. Glosario</w:t>
          </w:r>
          <w:r>
            <w:ptab w:relativeTo="margin" w:alignment="right" w:leader="dot"/>
          </w:r>
          <w:r w:rsidR="00A41E30">
            <w:rPr>
              <w:b/>
              <w:bCs/>
              <w:lang w:val="es-ES"/>
            </w:rPr>
            <w:t>60</w:t>
          </w:r>
        </w:p>
        <w:p w14:paraId="08C4D2F0" w14:textId="552E7FF0" w:rsidR="00B832FB" w:rsidRPr="004D5B01" w:rsidRDefault="00B832FB" w:rsidP="00B832FB">
          <w:pPr>
            <w:pStyle w:val="TDC1"/>
            <w:rPr>
              <w:b/>
              <w:bCs/>
              <w:lang w:val="es-ES"/>
            </w:rPr>
          </w:pPr>
          <w:r>
            <w:rPr>
              <w:b/>
              <w:bCs/>
            </w:rPr>
            <w:t xml:space="preserve">4. Referencias Bibliográficas </w:t>
          </w:r>
          <w:r>
            <w:ptab w:relativeTo="margin" w:alignment="right" w:leader="dot"/>
          </w:r>
          <w:r w:rsidR="00A41E30">
            <w:rPr>
              <w:b/>
              <w:bCs/>
              <w:lang w:val="es-ES"/>
            </w:rPr>
            <w:t>62</w:t>
          </w:r>
        </w:p>
        <w:p w14:paraId="01DCE5D5" w14:textId="7B0BC3DD" w:rsidR="00B832FB" w:rsidRDefault="00B832FB" w:rsidP="00B832FB">
          <w:pPr>
            <w:pStyle w:val="TDC1"/>
            <w:rPr>
              <w:b/>
              <w:bCs/>
              <w:lang w:val="es-ES"/>
            </w:rPr>
          </w:pPr>
          <w:r>
            <w:rPr>
              <w:b/>
              <w:bCs/>
            </w:rPr>
            <w:t xml:space="preserve">5. Bibliografía </w:t>
          </w:r>
          <w:r>
            <w:ptab w:relativeTo="margin" w:alignment="right" w:leader="dot"/>
          </w:r>
          <w:r w:rsidR="00A41E30">
            <w:rPr>
              <w:b/>
              <w:bCs/>
              <w:lang w:val="es-ES"/>
            </w:rPr>
            <w:t>63</w:t>
          </w:r>
        </w:p>
        <w:p w14:paraId="1269C90A" w14:textId="6E9E9267" w:rsidR="00B832FB" w:rsidRDefault="00B832FB" w:rsidP="00B832FB">
          <w:pPr>
            <w:pStyle w:val="TDC1"/>
            <w:rPr>
              <w:b/>
              <w:bCs/>
              <w:lang w:val="es-ES"/>
            </w:rPr>
          </w:pPr>
          <w:r>
            <w:rPr>
              <w:b/>
              <w:bCs/>
            </w:rPr>
            <w:t xml:space="preserve">6. Anexos </w:t>
          </w:r>
          <w:r>
            <w:ptab w:relativeTo="margin" w:alignment="right" w:leader="dot"/>
          </w:r>
          <w:r w:rsidR="00A41E30">
            <w:rPr>
              <w:b/>
              <w:bCs/>
              <w:lang w:val="es-ES"/>
            </w:rPr>
            <w:t>64</w:t>
          </w:r>
        </w:p>
        <w:p w14:paraId="47EE259A" w14:textId="788D0308" w:rsidR="00B832FB" w:rsidRDefault="00281FCD" w:rsidP="00B832FB">
          <w:pPr>
            <w:pStyle w:val="TDC2"/>
            <w:rPr>
              <w:lang w:val="es-ES"/>
            </w:rPr>
          </w:pPr>
          <w:r w:rsidRPr="00281FCD">
            <w:t>6.1. MER</w:t>
          </w:r>
          <w:r w:rsidR="00B832FB">
            <w:ptab w:relativeTo="margin" w:alignment="right" w:leader="dot"/>
          </w:r>
          <w:r w:rsidR="00A41E30">
            <w:rPr>
              <w:lang w:val="es-ES"/>
            </w:rPr>
            <w:t>64</w:t>
          </w:r>
        </w:p>
        <w:p w14:paraId="162568FA" w14:textId="111481D6" w:rsidR="00B832FB" w:rsidRDefault="00281FCD" w:rsidP="00B832FB">
          <w:pPr>
            <w:pStyle w:val="TDC2"/>
            <w:rPr>
              <w:lang w:val="es-ES"/>
            </w:rPr>
          </w:pPr>
          <w:r w:rsidRPr="00281FCD">
            <w:t>6.2. UML</w:t>
          </w:r>
          <w:r w:rsidR="00B832FB">
            <w:ptab w:relativeTo="margin" w:alignment="right" w:leader="dot"/>
          </w:r>
          <w:r w:rsidR="00A41E30">
            <w:rPr>
              <w:lang w:val="es-ES"/>
            </w:rPr>
            <w:t>64</w:t>
          </w:r>
        </w:p>
        <w:p w14:paraId="3B01FE3C" w14:textId="721719FD" w:rsidR="00A12570" w:rsidRDefault="00A12570" w:rsidP="00A12570">
          <w:pPr>
            <w:pStyle w:val="TDC2"/>
            <w:rPr>
              <w:lang w:val="es-ES"/>
            </w:rPr>
          </w:pPr>
          <w:r w:rsidRPr="00A12570">
            <w:t xml:space="preserve">6.3. Mapa de código </w:t>
          </w:r>
          <w:r>
            <w:ptab w:relativeTo="margin" w:alignment="right" w:leader="dot"/>
          </w:r>
          <w:r>
            <w:rPr>
              <w:lang w:val="es-ES"/>
            </w:rPr>
            <w:t>64</w:t>
          </w:r>
        </w:p>
        <w:p w14:paraId="3D424BC2" w14:textId="33459C8F" w:rsidR="00A12570" w:rsidRPr="00A12570" w:rsidRDefault="00A12570" w:rsidP="009C071A">
          <w:pPr>
            <w:pStyle w:val="TDC2"/>
            <w:rPr>
              <w:lang w:val="es-ES"/>
            </w:rPr>
          </w:pPr>
          <w:r w:rsidRPr="00A12570">
            <w:lastRenderedPageBreak/>
            <w:t>6.4. Manuales de Usuario</w:t>
          </w:r>
          <w:r>
            <w:ptab w:relativeTo="margin" w:alignment="right" w:leader="dot"/>
          </w:r>
          <w:r>
            <w:rPr>
              <w:lang w:val="es-ES"/>
            </w:rPr>
            <w:t>64</w:t>
          </w:r>
        </w:p>
        <w:p w14:paraId="3439051B" w14:textId="4D8DE9A3"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A41E30">
            <w:rPr>
              <w:lang w:val="es-ES"/>
            </w:rPr>
            <w:t>64</w:t>
          </w:r>
        </w:p>
        <w:p w14:paraId="0A859ED3" w14:textId="37E380B4" w:rsidR="00B832FB" w:rsidRDefault="009C071A" w:rsidP="00B832FB">
          <w:pPr>
            <w:pStyle w:val="TDC2"/>
            <w:ind w:firstLine="468"/>
            <w:rPr>
              <w:lang w:val="es-ES"/>
            </w:rPr>
          </w:pPr>
          <w:r w:rsidRPr="009C071A">
            <w:t>6.4.2 Manual usuario cliente</w:t>
          </w:r>
          <w:r w:rsidR="00B832FB">
            <w:ptab w:relativeTo="margin" w:alignment="right" w:leader="dot"/>
          </w:r>
          <w:r w:rsidR="00A41E30">
            <w:rPr>
              <w:lang w:val="es-ES"/>
            </w:rPr>
            <w:t>64</w:t>
          </w:r>
        </w:p>
        <w:p w14:paraId="00A50293" w14:textId="0A3DEC68" w:rsidR="009C071A" w:rsidRPr="00A12570" w:rsidRDefault="009C071A" w:rsidP="009C071A">
          <w:pPr>
            <w:pStyle w:val="TDC2"/>
            <w:rPr>
              <w:lang w:val="es-ES"/>
            </w:rPr>
          </w:pPr>
          <w:r w:rsidRPr="009C071A">
            <w:t xml:space="preserve">6.5. Manual de </w:t>
          </w:r>
          <w:proofErr w:type="spellStart"/>
          <w:r w:rsidRPr="009C071A">
            <w:t>Deployment</w:t>
          </w:r>
          <w:proofErr w:type="spellEnd"/>
          <w:r>
            <w:ptab w:relativeTo="margin" w:alignment="right" w:leader="dot"/>
          </w:r>
          <w:r>
            <w:rPr>
              <w:lang w:val="es-ES"/>
            </w:rPr>
            <w:t>64</w:t>
          </w:r>
        </w:p>
        <w:p w14:paraId="39DD8106" w14:textId="1497427B" w:rsidR="009C071A" w:rsidRPr="00A12570" w:rsidRDefault="009C071A" w:rsidP="009C071A">
          <w:pPr>
            <w:pStyle w:val="TDC2"/>
            <w:rPr>
              <w:lang w:val="es-ES"/>
            </w:rPr>
          </w:pPr>
          <w:r w:rsidRPr="009C071A">
            <w:t>6.6. Encuestas</w:t>
          </w:r>
          <w:r>
            <w:ptab w:relativeTo="margin" w:alignment="right" w:leader="dot"/>
          </w:r>
          <w:r>
            <w:rPr>
              <w:lang w:val="es-ES"/>
            </w:rPr>
            <w:t>64</w:t>
          </w:r>
        </w:p>
        <w:p w14:paraId="1690D448" w14:textId="7C32F4ED" w:rsidR="004D5B01" w:rsidRPr="00386B6E" w:rsidRDefault="009C071A" w:rsidP="009C071A">
          <w:pPr>
            <w:pStyle w:val="TDC2"/>
            <w:rPr>
              <w:lang w:val="es-ES"/>
            </w:rPr>
          </w:pPr>
          <w:r w:rsidRPr="009C071A">
            <w:t>6.7. Términos y condiciones</w:t>
          </w:r>
          <w:r>
            <w:ptab w:relativeTo="margin" w:alignment="right" w:leader="dot"/>
          </w:r>
          <w:r>
            <w:rPr>
              <w:lang w:val="es-ES"/>
            </w:rPr>
            <w:t>64</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Pr>
          <w:b/>
          <w:sz w:val="32"/>
          <w:szCs w:val="32"/>
        </w:rPr>
        <w:lastRenderedPageBreak/>
        <w:t>1. A</w:t>
      </w:r>
      <w:r w:rsidR="00BE2C5C" w:rsidRPr="00E14642">
        <w:rPr>
          <w:b/>
          <w:sz w:val="32"/>
          <w:szCs w:val="32"/>
        </w:rPr>
        <w:t>nteproyecto</w:t>
      </w:r>
      <w:bookmarkEnd w:id="25"/>
      <w:bookmarkEnd w:id="26"/>
      <w:bookmarkEnd w:id="27"/>
      <w:bookmarkEnd w:id="28"/>
      <w:bookmarkEnd w:id="29"/>
    </w:p>
    <w:p w14:paraId="35E16658" w14:textId="30562961" w:rsidR="00E14642" w:rsidRPr="00F22F8D" w:rsidRDefault="00E14642" w:rsidP="00DE4FEE">
      <w:pPr>
        <w:rPr>
          <w:b/>
          <w:sz w:val="28"/>
          <w:szCs w:val="28"/>
        </w:rPr>
      </w:pPr>
      <w:bookmarkStart w:id="33" w:name="Numerados_1_1"/>
      <w:bookmarkEnd w:id="30"/>
      <w:r w:rsidRPr="00F22F8D">
        <w:rPr>
          <w:b/>
          <w:sz w:val="28"/>
          <w:szCs w:val="28"/>
        </w:rPr>
        <w:t>1.1. Introducción</w:t>
      </w:r>
    </w:p>
    <w:bookmarkEnd w:id="33"/>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4" w:name="Numerados_1_2"/>
      <w:r>
        <w:rPr>
          <w:b/>
          <w:sz w:val="28"/>
          <w:szCs w:val="28"/>
        </w:rPr>
        <w:t>1.2</w:t>
      </w:r>
      <w:r w:rsidRPr="00F22F8D">
        <w:rPr>
          <w:b/>
          <w:sz w:val="28"/>
          <w:szCs w:val="28"/>
        </w:rPr>
        <w:t xml:space="preserve">. </w:t>
      </w:r>
      <w:r>
        <w:rPr>
          <w:b/>
          <w:sz w:val="28"/>
          <w:szCs w:val="28"/>
        </w:rPr>
        <w:t>Presentación del Cliente</w:t>
      </w:r>
    </w:p>
    <w:bookmarkEnd w:id="34"/>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1"/>
      <w:bookmarkEnd w:id="32"/>
    </w:p>
    <w:p w14:paraId="7090A018" w14:textId="605770B7" w:rsidR="00E7384F" w:rsidRPr="00F22F8D" w:rsidRDefault="00E7384F" w:rsidP="00DE4FEE">
      <w:pPr>
        <w:rPr>
          <w:b/>
          <w:sz w:val="28"/>
          <w:szCs w:val="28"/>
        </w:rPr>
      </w:pPr>
      <w:bookmarkStart w:id="35" w:name="Numerados_1_3"/>
      <w:bookmarkStart w:id="36" w:name="_Toc447566484"/>
      <w:r>
        <w:rPr>
          <w:b/>
          <w:sz w:val="28"/>
          <w:szCs w:val="28"/>
        </w:rPr>
        <w:t>1.3</w:t>
      </w:r>
      <w:r w:rsidRPr="00F22F8D">
        <w:rPr>
          <w:b/>
          <w:sz w:val="28"/>
          <w:szCs w:val="28"/>
        </w:rPr>
        <w:t xml:space="preserve">. </w:t>
      </w:r>
      <w:r>
        <w:rPr>
          <w:b/>
          <w:sz w:val="28"/>
          <w:szCs w:val="28"/>
        </w:rPr>
        <w:t>Presentación del Problema</w:t>
      </w:r>
    </w:p>
    <w:bookmarkEnd w:id="35"/>
    <w:p w14:paraId="5742A77C" w14:textId="7D8D97D8" w:rsidR="00B34007" w:rsidRPr="00FA7D51"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158C157E" w14:textId="5624C747" w:rsidR="00E7384F" w:rsidRPr="00F22F8D" w:rsidRDefault="00E7384F" w:rsidP="00DE4FEE">
      <w:pPr>
        <w:rPr>
          <w:b/>
          <w:sz w:val="28"/>
          <w:szCs w:val="28"/>
        </w:rPr>
      </w:pPr>
      <w:bookmarkStart w:id="37" w:name="Numerados_1_4"/>
      <w:r>
        <w:rPr>
          <w:b/>
          <w:sz w:val="28"/>
          <w:szCs w:val="28"/>
        </w:rPr>
        <w:t>1.4</w:t>
      </w:r>
      <w:r w:rsidRPr="00F22F8D">
        <w:rPr>
          <w:b/>
          <w:sz w:val="28"/>
          <w:szCs w:val="28"/>
        </w:rPr>
        <w:t xml:space="preserve">. </w:t>
      </w:r>
      <w:r>
        <w:rPr>
          <w:b/>
          <w:sz w:val="28"/>
          <w:szCs w:val="28"/>
        </w:rPr>
        <w:t>Lista de Necesidades</w:t>
      </w:r>
    </w:p>
    <w:bookmarkEnd w:id="37"/>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lastRenderedPageBreak/>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8" w:name="Numerados_1_5"/>
      <w:r>
        <w:rPr>
          <w:b/>
          <w:sz w:val="28"/>
          <w:szCs w:val="28"/>
        </w:rPr>
        <w:t>1.5</w:t>
      </w:r>
      <w:r w:rsidRPr="00F22F8D">
        <w:rPr>
          <w:b/>
          <w:sz w:val="28"/>
          <w:szCs w:val="28"/>
        </w:rPr>
        <w:t xml:space="preserve">. </w:t>
      </w:r>
      <w:r>
        <w:rPr>
          <w:b/>
          <w:sz w:val="28"/>
          <w:szCs w:val="28"/>
        </w:rPr>
        <w:t>Actores Involucrados</w:t>
      </w:r>
    </w:p>
    <w:bookmarkEnd w:id="38"/>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39" w:name="Numerados_1_6"/>
      <w:r>
        <w:rPr>
          <w:b/>
          <w:sz w:val="28"/>
          <w:szCs w:val="28"/>
        </w:rPr>
        <w:t>1.6</w:t>
      </w:r>
      <w:r w:rsidRPr="00F22F8D">
        <w:rPr>
          <w:b/>
          <w:sz w:val="28"/>
          <w:szCs w:val="28"/>
        </w:rPr>
        <w:t xml:space="preserve">. </w:t>
      </w:r>
      <w:r>
        <w:rPr>
          <w:b/>
          <w:sz w:val="28"/>
          <w:szCs w:val="28"/>
        </w:rPr>
        <w:t>Objetivos</w:t>
      </w:r>
    </w:p>
    <w:bookmarkEnd w:id="39"/>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lastRenderedPageBreak/>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0" w:name="Numerados_1_7"/>
      <w:r>
        <w:rPr>
          <w:b/>
          <w:sz w:val="28"/>
          <w:szCs w:val="28"/>
        </w:rPr>
        <w:t>1.7</w:t>
      </w:r>
      <w:r w:rsidRPr="00F22F8D">
        <w:rPr>
          <w:b/>
          <w:sz w:val="28"/>
          <w:szCs w:val="28"/>
        </w:rPr>
        <w:t xml:space="preserve">. </w:t>
      </w:r>
      <w:r>
        <w:rPr>
          <w:b/>
          <w:sz w:val="28"/>
          <w:szCs w:val="28"/>
        </w:rPr>
        <w:t>Lista de Requerimientos</w:t>
      </w:r>
    </w:p>
    <w:bookmarkEnd w:id="40"/>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lastRenderedPageBreak/>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5F3EF5C6" w14:textId="77777777" w:rsidR="00AA2F21" w:rsidRDefault="00AA2F21">
      <w:pPr>
        <w:spacing w:after="200" w:line="276" w:lineRule="auto"/>
        <w:jc w:val="left"/>
        <w:rPr>
          <w:b/>
        </w:rPr>
      </w:pPr>
      <w:r>
        <w:rPr>
          <w:b/>
        </w:rPr>
        <w:br w:type="page"/>
      </w:r>
    </w:p>
    <w:p w14:paraId="61E580C5" w14:textId="53903B47" w:rsidR="00C83531" w:rsidRPr="006E5D82" w:rsidRDefault="00C83531" w:rsidP="00FA7D51">
      <w:pPr>
        <w:rPr>
          <w:b/>
        </w:rPr>
      </w:pPr>
      <w:r w:rsidRPr="006E5D82">
        <w:rPr>
          <w:b/>
        </w:rPr>
        <w:lastRenderedPageBreak/>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75C68BB" w14:textId="77777777" w:rsidR="00AA2F21" w:rsidRDefault="00AA2F21">
      <w:pPr>
        <w:spacing w:after="200" w:line="276" w:lineRule="auto"/>
        <w:jc w:val="left"/>
        <w:rPr>
          <w:b/>
        </w:rPr>
      </w:pPr>
      <w:r>
        <w:rPr>
          <w:b/>
        </w:rPr>
        <w:br w:type="page"/>
      </w:r>
    </w:p>
    <w:p w14:paraId="51C9A961" w14:textId="0D6784C0" w:rsidR="00EF6795" w:rsidRPr="006E5D82" w:rsidRDefault="00EF6795" w:rsidP="00FA7D51">
      <w:pPr>
        <w:rPr>
          <w:b/>
        </w:rPr>
      </w:pPr>
      <w:r w:rsidRPr="006E5D82">
        <w:rPr>
          <w:b/>
        </w:rPr>
        <w:lastRenderedPageBreak/>
        <w:t>RF</w:t>
      </w:r>
      <w:r w:rsidR="002160B4" w:rsidRPr="006E5D82">
        <w:rPr>
          <w:b/>
        </w:rPr>
        <w:t xml:space="preserve"> </w:t>
      </w:r>
      <w:r w:rsidRPr="006E5D82">
        <w:rPr>
          <w:b/>
        </w:rPr>
        <w:t xml:space="preserve">13.1 </w:t>
      </w:r>
      <w:r w:rsidR="002160B4" w:rsidRPr="006E5D82">
        <w:rPr>
          <w:b/>
        </w:rPr>
        <w:t xml:space="preserve">- </w:t>
      </w:r>
      <w:r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Pr="001856C9" w:rsidRDefault="00EA51B7" w:rsidP="001856C9">
      <w:r w:rsidRPr="000F6E62">
        <w:t>Se cumplirá con la Ley Nro. 18.331 referente a la protección de datos personales.</w:t>
      </w:r>
    </w:p>
    <w:p w14:paraId="2C74FE3A" w14:textId="7F843BB2" w:rsidR="00E7384F" w:rsidRPr="00F22F8D" w:rsidRDefault="00E7384F" w:rsidP="009D71E7">
      <w:pPr>
        <w:rPr>
          <w:b/>
          <w:sz w:val="28"/>
          <w:szCs w:val="28"/>
        </w:rPr>
      </w:pPr>
      <w:bookmarkStart w:id="41" w:name="Numerados_1_8"/>
      <w:r>
        <w:rPr>
          <w:b/>
          <w:sz w:val="28"/>
          <w:szCs w:val="28"/>
        </w:rPr>
        <w:t>1.8</w:t>
      </w:r>
      <w:r w:rsidRPr="00F22F8D">
        <w:rPr>
          <w:b/>
          <w:sz w:val="28"/>
          <w:szCs w:val="28"/>
        </w:rPr>
        <w:t xml:space="preserve">. </w:t>
      </w:r>
      <w:r>
        <w:rPr>
          <w:b/>
          <w:sz w:val="28"/>
          <w:szCs w:val="28"/>
        </w:rPr>
        <w:t>Descripción del Entorno</w:t>
      </w:r>
    </w:p>
    <w:bookmarkEnd w:id="41"/>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8">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Descripcin"/>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2" w:name="Numerados_1_9"/>
      <w:r>
        <w:rPr>
          <w:b/>
          <w:sz w:val="28"/>
          <w:szCs w:val="28"/>
        </w:rPr>
        <w:t>1.9</w:t>
      </w:r>
      <w:r w:rsidRPr="00F22F8D">
        <w:rPr>
          <w:b/>
          <w:sz w:val="28"/>
          <w:szCs w:val="28"/>
        </w:rPr>
        <w:t xml:space="preserve">. </w:t>
      </w:r>
      <w:r>
        <w:rPr>
          <w:b/>
          <w:sz w:val="28"/>
          <w:szCs w:val="28"/>
        </w:rPr>
        <w:t>Alcances y Limitaciones</w:t>
      </w:r>
    </w:p>
    <w:bookmarkEnd w:id="42"/>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48BED180" w:rsidR="00DD3C5A" w:rsidRDefault="00E208ED" w:rsidP="00FA7D51">
      <w:r>
        <w:t>Visto que 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t>surgiendo a posterior la idea de poder</w:t>
      </w:r>
      <w:r w:rsidR="00FD5F18">
        <w:t xml:space="preserve"> investigar </w:t>
      </w:r>
      <w:r>
        <w:t>e incorporar Angular 4, tecnología que es nueva</w:t>
      </w:r>
      <w:r w:rsidR="000A4BE8">
        <w:t xml:space="preserve"> para e</w:t>
      </w:r>
      <w:r>
        <w:t>l equipo de trabajo</w:t>
      </w:r>
      <w:r w:rsidR="003F22CE">
        <w:t xml:space="preserve">; </w:t>
      </w:r>
      <w:r>
        <w:t xml:space="preserve">es por esto que </w:t>
      </w:r>
      <w:r w:rsidR="003F22CE">
        <w:t>con</w:t>
      </w:r>
      <w:r>
        <w:t>tamos con diversas alternativas</w:t>
      </w:r>
      <w:r w:rsidR="003F22CE">
        <w:t xml:space="preserve"> </w:t>
      </w:r>
      <w:r>
        <w:t>de desarrollo las cuales</w:t>
      </w:r>
      <w:r w:rsidR="003F22CE">
        <w:t xml:space="preserve"> se </w:t>
      </w:r>
      <w:r>
        <w:t>detallan</w:t>
      </w:r>
      <w:r w:rsidR="003F22CE">
        <w:t xml:space="preserve"> a continuación</w:t>
      </w:r>
      <w:r w:rsidR="00844108">
        <w:t>.</w:t>
      </w:r>
    </w:p>
    <w:p w14:paraId="6722F12B" w14:textId="60995ABD" w:rsidR="00E7384F" w:rsidRDefault="00E7384F" w:rsidP="009D71E7">
      <w:pPr>
        <w:rPr>
          <w:b/>
          <w:sz w:val="28"/>
          <w:szCs w:val="28"/>
        </w:rPr>
      </w:pPr>
      <w:bookmarkStart w:id="43"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4" w:name="Numerados_1_10_1"/>
      <w:bookmarkEnd w:id="43"/>
      <w:r w:rsidRPr="00F22F8D">
        <w:rPr>
          <w:b/>
          <w:sz w:val="28"/>
          <w:szCs w:val="28"/>
        </w:rPr>
        <w:t>1.</w:t>
      </w:r>
      <w:r>
        <w:rPr>
          <w:b/>
          <w:sz w:val="28"/>
          <w:szCs w:val="28"/>
        </w:rPr>
        <w:t>10.</w:t>
      </w:r>
      <w:r w:rsidRPr="00F22F8D">
        <w:rPr>
          <w:b/>
          <w:sz w:val="28"/>
          <w:szCs w:val="28"/>
        </w:rPr>
        <w:t>1. Introducción</w:t>
      </w:r>
    </w:p>
    <w:bookmarkEnd w:id="44"/>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5" w:name="_Toc481525454"/>
      <w:bookmarkStart w:id="46"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7"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8" w:name="_Toc481527580"/>
      <w:bookmarkStart w:id="49" w:name="_Toc481528116"/>
      <w:bookmarkStart w:id="50" w:name="_Toc481614479"/>
    </w:p>
    <w:p w14:paraId="3D014E39" w14:textId="30A1BE2B" w:rsidR="00E7384F" w:rsidRDefault="00E7384F" w:rsidP="009D71E7">
      <w:bookmarkStart w:id="51" w:name="Numerados_1_10_2_1"/>
      <w:bookmarkEnd w:id="47"/>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5"/>
    <w:bookmarkEnd w:id="46"/>
    <w:bookmarkEnd w:id="48"/>
    <w:bookmarkEnd w:id="49"/>
    <w:bookmarkEnd w:id="50"/>
    <w:bookmarkEnd w:id="51"/>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2"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2"/>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w:t>
      </w:r>
      <w:proofErr w:type="spellStart"/>
      <w:r>
        <w:t>app</w:t>
      </w:r>
      <w:proofErr w:type="spellEnd"/>
      <w:r>
        <w:t xml:space="preserve">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9">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Descripcin"/>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3"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3"/>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4"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4"/>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5"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5"/>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6"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6"/>
    <w:p w14:paraId="67DAAF14" w14:textId="7143BF06"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que su información será proporcionada a los otros usuarios registrados en el sistema, </w:t>
      </w:r>
      <w:r w:rsidR="008344F9">
        <w:rPr>
          <w:szCs w:val="24"/>
        </w:rPr>
        <w:t xml:space="preserve">en determinadas ocasiones (las cuales serán enumeradas) y será únicamente </w:t>
      </w:r>
      <w:r w:rsidRPr="00FC5185">
        <w:rPr>
          <w:szCs w:val="24"/>
        </w:rPr>
        <w:t xml:space="preserve">con </w:t>
      </w:r>
      <w:r w:rsidR="00BD1E7C" w:rsidRPr="00FC5185">
        <w:rPr>
          <w:szCs w:val="24"/>
        </w:rPr>
        <w:t>la finalidad</w:t>
      </w:r>
      <w:r w:rsidRPr="00FC5185">
        <w:rPr>
          <w:szCs w:val="24"/>
        </w:rPr>
        <w:t xml:space="preserve"> de comunicación entre ellos</w:t>
      </w:r>
      <w:r w:rsidR="00BD1E7C" w:rsidRPr="00FC5185">
        <w:rPr>
          <w:szCs w:val="24"/>
        </w:rPr>
        <w:t xml:space="preserve"> </w:t>
      </w:r>
      <w:r w:rsidR="008344F9">
        <w:rPr>
          <w:szCs w:val="24"/>
        </w:rPr>
        <w:t>cuando sea</w:t>
      </w:r>
      <w:r w:rsidR="00BD1E7C" w:rsidRPr="00FC5185">
        <w:rPr>
          <w:szCs w:val="24"/>
        </w:rPr>
        <w:t xml:space="preserve"> necesario</w:t>
      </w:r>
      <w:r w:rsidR="00DB65EF" w:rsidRPr="00FC5185">
        <w:rPr>
          <w:szCs w:val="24"/>
        </w:rPr>
        <w:t>.</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7"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7"/>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4" w:name="Numerados_1_10_3_1"/>
      <w:bookmarkEnd w:id="58"/>
      <w:bookmarkEnd w:id="59"/>
      <w:bookmarkEnd w:id="60"/>
      <w:bookmarkEnd w:id="61"/>
      <w:bookmarkEnd w:id="62"/>
      <w:bookmarkEnd w:id="63"/>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4"/>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76FC6528"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F64D9" w:rsidRPr="00FC5185">
        <w:rPr>
          <w:szCs w:val="24"/>
        </w:rPr>
        <w:t xml:space="preserve"> los servicios webs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5"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5"/>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9">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Descripcin"/>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6"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6"/>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7"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7"/>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8"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8"/>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(GITHUB)</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Descripcin"/>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4A15700D" w:rsidR="0029042E" w:rsidRPr="008A29B9" w:rsidRDefault="008A29B9" w:rsidP="00FC5185">
      <w:pPr>
        <w:rPr>
          <w:rFonts w:cs="Arial"/>
          <w:b/>
          <w:szCs w:val="24"/>
        </w:rPr>
      </w:pPr>
      <w:r w:rsidRPr="008A29B9">
        <w:rPr>
          <w:rFonts w:cs="Arial"/>
          <w:b/>
          <w:szCs w:val="24"/>
        </w:rPr>
        <w:t xml:space="preserve">R </w:t>
      </w:r>
      <w:r w:rsidR="0029042E" w:rsidRPr="008A29B9">
        <w:rPr>
          <w:rFonts w:cs="Arial"/>
          <w:b/>
          <w:szCs w:val="24"/>
        </w:rPr>
        <w:t>1</w:t>
      </w:r>
      <w:r w:rsidRPr="008A29B9">
        <w:rPr>
          <w:rFonts w:cs="Arial"/>
          <w:b/>
          <w:szCs w:val="24"/>
        </w:rPr>
        <w:t xml:space="preserve"> -</w:t>
      </w:r>
      <w:r w:rsidR="0029042E" w:rsidRPr="008A29B9">
        <w:rPr>
          <w:rFonts w:cs="Arial"/>
          <w:b/>
          <w:szCs w:val="24"/>
        </w:rPr>
        <w:t xml:space="preserve"> Errores en la estimación de tiempo en los requerimientos del sistema</w:t>
      </w:r>
      <w:r>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D855B0D" w14:textId="0381EFFB" w:rsidR="006C2C61" w:rsidRPr="00FC5185" w:rsidRDefault="004D2829" w:rsidP="00FC5185">
      <w:pPr>
        <w:rPr>
          <w:rFonts w:cs="Arial"/>
          <w:szCs w:val="24"/>
        </w:rPr>
      </w:pPr>
      <w:r w:rsidRPr="00FC5185">
        <w:rPr>
          <w:rFonts w:cs="Arial"/>
          <w:szCs w:val="24"/>
        </w:rPr>
        <w:t xml:space="preserve">Estos son: </w:t>
      </w:r>
    </w:p>
    <w:p w14:paraId="2AE031AD" w14:textId="2F2A15D1" w:rsidR="004D2829" w:rsidRPr="00FC5185" w:rsidRDefault="004D2829" w:rsidP="008A29B9">
      <w:pPr>
        <w:ind w:firstLine="708"/>
        <w:rPr>
          <w:rFonts w:cs="Arial"/>
          <w:szCs w:val="24"/>
        </w:rPr>
      </w:pPr>
      <w:r w:rsidRPr="00FC5185">
        <w:rPr>
          <w:rFonts w:cs="Arial"/>
          <w:szCs w:val="24"/>
        </w:rPr>
        <w:lastRenderedPageBreak/>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7C93B862" w:rsidR="00DA0F4E" w:rsidRPr="008A29B9" w:rsidRDefault="008A29B9" w:rsidP="00FC5185">
      <w:pPr>
        <w:rPr>
          <w:rFonts w:cs="Arial"/>
          <w:b/>
          <w:szCs w:val="24"/>
        </w:rPr>
      </w:pPr>
      <w:r w:rsidRPr="008A29B9">
        <w:rPr>
          <w:rFonts w:cs="Arial"/>
          <w:b/>
          <w:szCs w:val="24"/>
        </w:rPr>
        <w:t xml:space="preserve">R </w:t>
      </w:r>
      <w:r w:rsidR="00DA0F4E" w:rsidRPr="008A29B9">
        <w:rPr>
          <w:rFonts w:cs="Arial"/>
          <w:b/>
          <w:szCs w:val="24"/>
        </w:rPr>
        <w:t>2</w:t>
      </w:r>
      <w:r w:rsidRPr="008A29B9">
        <w:rPr>
          <w:rFonts w:cs="Arial"/>
          <w:b/>
          <w:szCs w:val="24"/>
        </w:rPr>
        <w:t xml:space="preserve"> -</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0D2EA55" w:rsidR="008E5650" w:rsidRPr="008A29B9" w:rsidRDefault="008A29B9" w:rsidP="00FC5185">
      <w:pPr>
        <w:rPr>
          <w:rFonts w:cs="Arial"/>
          <w:b/>
          <w:szCs w:val="24"/>
        </w:rPr>
      </w:pPr>
      <w:r w:rsidRPr="008A29B9">
        <w:rPr>
          <w:rFonts w:cs="Arial"/>
          <w:b/>
          <w:szCs w:val="24"/>
        </w:rPr>
        <w:t xml:space="preserve">R </w:t>
      </w:r>
      <w:r w:rsidR="008E5650" w:rsidRPr="008A29B9">
        <w:rPr>
          <w:rFonts w:cs="Arial"/>
          <w:b/>
          <w:szCs w:val="24"/>
        </w:rPr>
        <w:t>3</w:t>
      </w:r>
      <w:r w:rsidRPr="008A29B9">
        <w:rPr>
          <w:rFonts w:cs="Arial"/>
          <w:b/>
          <w:szCs w:val="24"/>
        </w:rPr>
        <w:t xml:space="preserve"> -</w:t>
      </w:r>
      <w:r w:rsidR="008E5650" w:rsidRPr="008A29B9">
        <w:rPr>
          <w:rFonts w:cs="Arial"/>
          <w:b/>
          <w:szCs w:val="24"/>
        </w:rPr>
        <w:t xml:space="preserve"> Disconformidad con entregable por parte de los usuarios</w:t>
      </w:r>
      <w:r>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B2B8D26" w:rsidR="0008036B" w:rsidRPr="008A29B9" w:rsidRDefault="008A29B9" w:rsidP="00FC5185">
      <w:pPr>
        <w:rPr>
          <w:rFonts w:cs="Arial"/>
          <w:b/>
          <w:szCs w:val="24"/>
        </w:rPr>
      </w:pPr>
      <w:r w:rsidRPr="008A29B9">
        <w:rPr>
          <w:rFonts w:cs="Arial"/>
          <w:b/>
          <w:szCs w:val="24"/>
        </w:rPr>
        <w:t xml:space="preserve">R </w:t>
      </w:r>
      <w:r w:rsidR="0008036B" w:rsidRPr="008A29B9">
        <w:rPr>
          <w:rFonts w:cs="Arial"/>
          <w:b/>
          <w:szCs w:val="24"/>
        </w:rPr>
        <w:t>4</w:t>
      </w:r>
      <w:r w:rsidRPr="008A29B9">
        <w:rPr>
          <w:rFonts w:cs="Arial"/>
          <w:b/>
          <w:szCs w:val="24"/>
        </w:rPr>
        <w:t xml:space="preserve"> -</w:t>
      </w:r>
      <w:r w:rsidR="0008036B" w:rsidRPr="008A29B9">
        <w:rPr>
          <w:rFonts w:cs="Arial"/>
          <w:b/>
          <w:szCs w:val="24"/>
        </w:rPr>
        <w:t xml:space="preserve"> Inexperiencia en la gestión del proyecto</w:t>
      </w:r>
      <w:r>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62BCC94" w14:textId="77777777" w:rsidR="0008036B" w:rsidRPr="008A29B9" w:rsidRDefault="0008036B" w:rsidP="00FC5185">
      <w:pPr>
        <w:rPr>
          <w:rFonts w:cs="Arial"/>
          <w:szCs w:val="24"/>
          <w:u w:val="single"/>
        </w:rPr>
      </w:pPr>
      <w:r w:rsidRPr="008A29B9">
        <w:rPr>
          <w:rFonts w:cs="Arial"/>
          <w:szCs w:val="24"/>
          <w:u w:val="single"/>
        </w:rPr>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w:t>
      </w:r>
      <w:r w:rsidRPr="00FC5185">
        <w:rPr>
          <w:rFonts w:cs="Arial"/>
          <w:szCs w:val="24"/>
        </w:rPr>
        <w:lastRenderedPageBreak/>
        <w:t xml:space="preserve">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3DFC8EA" w:rsidR="00C5398B" w:rsidRPr="008A29B9" w:rsidRDefault="008A29B9" w:rsidP="00FC5185">
      <w:pPr>
        <w:rPr>
          <w:rFonts w:cs="Arial"/>
          <w:b/>
          <w:szCs w:val="24"/>
        </w:rPr>
      </w:pPr>
      <w:r w:rsidRPr="008A29B9">
        <w:rPr>
          <w:rFonts w:cs="Arial"/>
          <w:b/>
          <w:szCs w:val="24"/>
        </w:rPr>
        <w:t xml:space="preserve">R </w:t>
      </w:r>
      <w:r w:rsidR="00C5398B" w:rsidRPr="008A29B9">
        <w:rPr>
          <w:rFonts w:cs="Arial"/>
          <w:b/>
          <w:szCs w:val="24"/>
        </w:rPr>
        <w:t>5</w:t>
      </w:r>
      <w:r w:rsidRPr="008A29B9">
        <w:rPr>
          <w:rFonts w:cs="Arial"/>
          <w:b/>
          <w:szCs w:val="24"/>
        </w:rPr>
        <w:t xml:space="preserve"> -</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7B5D42FC" w:rsidR="00C5398B" w:rsidRPr="008A29B9" w:rsidRDefault="008A29B9" w:rsidP="00FC5185">
      <w:pPr>
        <w:rPr>
          <w:rFonts w:cs="Arial"/>
          <w:b/>
          <w:szCs w:val="24"/>
        </w:rPr>
      </w:pPr>
      <w:r w:rsidRPr="008A29B9">
        <w:rPr>
          <w:rFonts w:cs="Arial"/>
          <w:b/>
          <w:szCs w:val="24"/>
        </w:rPr>
        <w:t xml:space="preserve">R </w:t>
      </w:r>
      <w:r w:rsidR="00C5398B" w:rsidRPr="008A29B9">
        <w:rPr>
          <w:rFonts w:cs="Arial"/>
          <w:b/>
          <w:szCs w:val="24"/>
        </w:rPr>
        <w:t>6</w:t>
      </w:r>
      <w:r w:rsidRPr="008A29B9">
        <w:rPr>
          <w:rFonts w:cs="Arial"/>
          <w:b/>
          <w:szCs w:val="24"/>
        </w:rPr>
        <w:t xml:space="preserve"> -</w:t>
      </w:r>
      <w:r w:rsidR="00C5398B" w:rsidRPr="008A29B9">
        <w:rPr>
          <w:rFonts w:cs="Arial"/>
          <w:b/>
          <w:szCs w:val="24"/>
        </w:rPr>
        <w:t xml:space="preserve"> Deserción de uno de los integ</w:t>
      </w:r>
      <w:r>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3185E405" w:rsidR="00C5398B" w:rsidRPr="008A29B9" w:rsidRDefault="008A29B9" w:rsidP="00FC5185">
      <w:pPr>
        <w:rPr>
          <w:rFonts w:cs="Arial"/>
          <w:b/>
          <w:szCs w:val="24"/>
        </w:rPr>
      </w:pPr>
      <w:r w:rsidRPr="008A29B9">
        <w:rPr>
          <w:rFonts w:cs="Arial"/>
          <w:b/>
          <w:szCs w:val="24"/>
        </w:rPr>
        <w:t xml:space="preserve">R </w:t>
      </w:r>
      <w:r w:rsidR="00C5398B" w:rsidRPr="008A29B9">
        <w:rPr>
          <w:rFonts w:cs="Arial"/>
          <w:b/>
          <w:szCs w:val="24"/>
        </w:rPr>
        <w:t>7</w:t>
      </w:r>
      <w:r w:rsidRPr="008A29B9">
        <w:rPr>
          <w:rFonts w:cs="Arial"/>
          <w:b/>
          <w:szCs w:val="24"/>
        </w:rPr>
        <w:t xml:space="preserve"> -</w:t>
      </w:r>
      <w:r w:rsidR="00C5398B" w:rsidRPr="008A29B9">
        <w:rPr>
          <w:rFonts w:cs="Arial"/>
          <w:b/>
          <w:szCs w:val="24"/>
        </w:rPr>
        <w:t xml:space="preserve"> Enfermedad o incapacidad de trabajar por parte de los integrantes del equipo de desarrollo</w:t>
      </w:r>
      <w:r>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37C1DE56" w14:textId="337884A8" w:rsidR="002011EA" w:rsidRPr="008A29B9" w:rsidRDefault="008A29B9" w:rsidP="00FC5185">
      <w:pPr>
        <w:rPr>
          <w:rFonts w:cs="Arial"/>
          <w:b/>
          <w:szCs w:val="24"/>
        </w:rPr>
      </w:pPr>
      <w:r w:rsidRPr="008A29B9">
        <w:rPr>
          <w:rFonts w:cs="Arial"/>
          <w:b/>
          <w:szCs w:val="24"/>
        </w:rPr>
        <w:t xml:space="preserve">R </w:t>
      </w:r>
      <w:r w:rsidR="002011EA" w:rsidRPr="008A29B9">
        <w:rPr>
          <w:rFonts w:cs="Arial"/>
          <w:b/>
          <w:szCs w:val="24"/>
        </w:rPr>
        <w:t>8</w:t>
      </w:r>
      <w:r w:rsidRPr="008A29B9">
        <w:rPr>
          <w:rFonts w:cs="Arial"/>
          <w:b/>
          <w:szCs w:val="24"/>
        </w:rPr>
        <w:t xml:space="preserve"> -</w:t>
      </w:r>
      <w:r w:rsidR="002011EA" w:rsidRPr="008A29B9">
        <w:rPr>
          <w:rFonts w:cs="Arial"/>
          <w:b/>
          <w:szCs w:val="24"/>
        </w:rPr>
        <w:t xml:space="preserve"> Problema con el repositorio de datos (</w:t>
      </w:r>
      <w:proofErr w:type="spellStart"/>
      <w:r w:rsidR="002011EA" w:rsidRPr="008A29B9">
        <w:rPr>
          <w:rFonts w:cs="Arial"/>
          <w:b/>
          <w:szCs w:val="24"/>
        </w:rPr>
        <w:t>Github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lastRenderedPageBreak/>
        <w:t>Realizaremos respaldos diarios de lo realizado en una unidad física.</w:t>
      </w:r>
    </w:p>
    <w:p w14:paraId="725C0330" w14:textId="64179A58" w:rsidR="00C63735" w:rsidRDefault="00C63735" w:rsidP="009D71E7">
      <w:pPr>
        <w:rPr>
          <w:b/>
          <w:sz w:val="28"/>
          <w:szCs w:val="28"/>
        </w:rPr>
      </w:pPr>
      <w:bookmarkStart w:id="69"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69"/>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788910DC" w14:textId="32DD9B3A" w:rsidR="00C63735" w:rsidRDefault="00C63735" w:rsidP="009D71E7">
      <w:pPr>
        <w:rPr>
          <w:b/>
          <w:sz w:val="28"/>
          <w:szCs w:val="28"/>
        </w:rPr>
      </w:pPr>
      <w:bookmarkStart w:id="75"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6" w:name="Numerados_1_12_1_1"/>
      <w:bookmarkEnd w:id="70"/>
      <w:bookmarkEnd w:id="71"/>
      <w:bookmarkEnd w:id="72"/>
      <w:bookmarkEnd w:id="73"/>
      <w:bookmarkEnd w:id="74"/>
      <w:bookmarkEnd w:id="75"/>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6"/>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7"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7"/>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Descripcin"/>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8" w:name="Numerados_1_12_1_3"/>
      <w:r w:rsidRPr="00F22F8D">
        <w:rPr>
          <w:b/>
          <w:sz w:val="28"/>
          <w:szCs w:val="28"/>
        </w:rPr>
        <w:t>1.1</w:t>
      </w:r>
      <w:r>
        <w:rPr>
          <w:b/>
          <w:sz w:val="28"/>
          <w:szCs w:val="28"/>
        </w:rPr>
        <w:t>2.1.3. Incrementos o Iteraciones Definidas</w:t>
      </w:r>
    </w:p>
    <w:bookmarkEnd w:id="78"/>
    <w:p w14:paraId="111BDD27" w14:textId="77777777" w:rsidR="00B56942" w:rsidRPr="00FC5185" w:rsidRDefault="005A51E1" w:rsidP="00FC5185">
      <w:pPr>
        <w:rPr>
          <w:rFonts w:cs="Arial"/>
          <w:szCs w:val="24"/>
        </w:rPr>
      </w:pPr>
      <w:r w:rsidRPr="00FC5185">
        <w:rPr>
          <w:rFonts w:cs="Arial"/>
          <w:szCs w:val="24"/>
        </w:rPr>
        <w:lastRenderedPageBreak/>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60D87872" w14:textId="1B9A39A7" w:rsidR="00C63735" w:rsidRDefault="00C63735" w:rsidP="009D71E7">
      <w:pPr>
        <w:rPr>
          <w:b/>
          <w:sz w:val="28"/>
          <w:szCs w:val="28"/>
        </w:rPr>
      </w:pPr>
      <w:bookmarkStart w:id="79" w:name="Numerados_1_12_1_4"/>
      <w:r w:rsidRPr="00F22F8D">
        <w:rPr>
          <w:b/>
          <w:sz w:val="28"/>
          <w:szCs w:val="28"/>
        </w:rPr>
        <w:t>1.1</w:t>
      </w:r>
      <w:r>
        <w:rPr>
          <w:b/>
          <w:sz w:val="28"/>
          <w:szCs w:val="28"/>
        </w:rPr>
        <w:t>2.1.4</w:t>
      </w:r>
      <w:r w:rsidRPr="00F22F8D">
        <w:rPr>
          <w:b/>
          <w:sz w:val="28"/>
          <w:szCs w:val="28"/>
        </w:rPr>
        <w:t xml:space="preserve">. </w:t>
      </w:r>
      <w:r>
        <w:rPr>
          <w:b/>
          <w:sz w:val="28"/>
          <w:szCs w:val="28"/>
        </w:rPr>
        <w:t>Integrantes y Roles</w:t>
      </w:r>
    </w:p>
    <w:bookmarkEnd w:id="79"/>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lastRenderedPageBreak/>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0"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0"/>
    <w:p w14:paraId="100D5F87" w14:textId="3ABA6D9E" w:rsidR="003B106B" w:rsidRPr="00FC5185" w:rsidRDefault="003B106B" w:rsidP="00FC5185">
      <w:pPr>
        <w:rPr>
          <w:rFonts w:cs="Arial"/>
          <w:szCs w:val="24"/>
        </w:rPr>
      </w:pPr>
      <w:r w:rsidRPr="00FC5185">
        <w:rPr>
          <w:rFonts w:cs="Arial"/>
          <w:szCs w:val="24"/>
        </w:rPr>
        <w:lastRenderedPageBreak/>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1"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1"/>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2"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2"/>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lastRenderedPageBreak/>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3"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3"/>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contemplando la mayor variedad de casos posibles (casos borde, datos 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4"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4"/>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w:t>
      </w:r>
      <w:r w:rsidR="003F473D">
        <w:rPr>
          <w:rFonts w:cs="Arial"/>
          <w:szCs w:val="24"/>
        </w:rPr>
        <w:lastRenderedPageBreak/>
        <w:t>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5"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5"/>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7342051D" w14:textId="37AE69A3" w:rsidR="00175A90" w:rsidRDefault="00175A90" w:rsidP="009D71E7">
      <w:pPr>
        <w:rPr>
          <w:b/>
          <w:sz w:val="28"/>
          <w:szCs w:val="28"/>
        </w:rPr>
      </w:pPr>
      <w:bookmarkStart w:id="93"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6"/>
      <w:bookmarkEnd w:id="87"/>
      <w:bookmarkEnd w:id="88"/>
      <w:bookmarkEnd w:id="89"/>
      <w:bookmarkEnd w:id="90"/>
      <w:bookmarkEnd w:id="91"/>
      <w:bookmarkEnd w:id="92"/>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3"/>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RF-6.1 Asociar Servicio </w:t>
            </w:r>
            <w:proofErr w:type="spellStart"/>
            <w:r w:rsidRPr="00AA3073">
              <w:rPr>
                <w:rFonts w:ascii="Calibri" w:eastAsia="Times New Roman" w:hAnsi="Calibri" w:cs="Calibri"/>
                <w:color w:val="000000"/>
                <w:sz w:val="22"/>
                <w:lang w:eastAsia="es-UY"/>
              </w:rPr>
              <w:t>a</w:t>
            </w:r>
            <w:proofErr w:type="spellEnd"/>
            <w:r w:rsidRPr="00AA3073">
              <w:rPr>
                <w:rFonts w:ascii="Calibri" w:eastAsia="Times New Roman" w:hAnsi="Calibri" w:cs="Calibri"/>
                <w:color w:val="000000"/>
                <w:sz w:val="22"/>
                <w:lang w:eastAsia="es-UY"/>
              </w:rPr>
              <w:t xml:space="preserve">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RF-6.4 Habilitar/Deshabilitar Servicio </w:t>
            </w:r>
            <w:proofErr w:type="spellStart"/>
            <w:r w:rsidRPr="00AA3073">
              <w:rPr>
                <w:rFonts w:ascii="Calibri" w:eastAsia="Times New Roman" w:hAnsi="Calibri" w:cs="Calibri"/>
                <w:color w:val="000000"/>
                <w:sz w:val="22"/>
                <w:lang w:eastAsia="es-UY"/>
              </w:rPr>
              <w:t>a</w:t>
            </w:r>
            <w:proofErr w:type="spellEnd"/>
            <w:r w:rsidRPr="00AA3073">
              <w:rPr>
                <w:rFonts w:ascii="Calibri" w:eastAsia="Times New Roman" w:hAnsi="Calibri" w:cs="Calibri"/>
                <w:color w:val="000000"/>
                <w:sz w:val="22"/>
                <w:lang w:eastAsia="es-UY"/>
              </w:rPr>
              <w:t xml:space="preserve">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Descripcin"/>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Descripcin"/>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Descripcin"/>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Descripcin"/>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Descripcin"/>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Descripcin"/>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lastRenderedPageBreak/>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4" w:name="Numerados_1_13"/>
      <w:r>
        <w:rPr>
          <w:b/>
          <w:sz w:val="28"/>
          <w:szCs w:val="28"/>
        </w:rPr>
        <w:t>1.13</w:t>
      </w:r>
      <w:r w:rsidRPr="00F22F8D">
        <w:rPr>
          <w:b/>
          <w:sz w:val="28"/>
          <w:szCs w:val="28"/>
        </w:rPr>
        <w:t xml:space="preserve">. </w:t>
      </w:r>
      <w:r>
        <w:rPr>
          <w:b/>
          <w:sz w:val="28"/>
          <w:szCs w:val="28"/>
        </w:rPr>
        <w:t>Compromiso de Trabajo</w:t>
      </w:r>
    </w:p>
    <w:bookmarkEnd w:id="94"/>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2"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7">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Descripcin"/>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77777777" w:rsidR="00EA45CB" w:rsidRDefault="00EA45CB">
      <w:pPr>
        <w:spacing w:after="200" w:line="276" w:lineRule="auto"/>
        <w:jc w:val="left"/>
        <w:rPr>
          <w:b/>
          <w:noProof/>
          <w:sz w:val="28"/>
          <w:szCs w:val="28"/>
          <w:lang w:eastAsia="es-UY"/>
        </w:rPr>
      </w:pPr>
      <w:r>
        <w:rPr>
          <w:b/>
          <w:noProof/>
          <w:sz w:val="28"/>
          <w:szCs w:val="28"/>
          <w:lang w:eastAsia="es-UY"/>
        </w:rPr>
        <w:br w:type="page"/>
      </w:r>
    </w:p>
    <w:p w14:paraId="139B0EE9" w14:textId="5C2448A9"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77777777" w:rsidR="00F160C8" w:rsidRDefault="00F160C8">
      <w:pPr>
        <w:spacing w:after="200" w:line="276" w:lineRule="auto"/>
        <w:jc w:val="left"/>
        <w:rPr>
          <w:rFonts w:eastAsiaTheme="majorEastAsia" w:cstheme="majorBidi"/>
          <w:b/>
          <w:bCs/>
          <w:sz w:val="28"/>
          <w:szCs w:val="28"/>
        </w:rPr>
      </w:pPr>
      <w:r>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2FB74F67" w:rsidR="007258A0" w:rsidRPr="007258A0" w:rsidRDefault="007258A0" w:rsidP="00B23453">
      <w:r>
        <w:t xml:space="preserve">Cabe destacar que la encriptación de la contraseña se realizará con MD5 debido a que los integrantes del equipo ya cuentan con experiencia en el tema.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3E55AC29" w:rsidR="00C537D6" w:rsidRDefault="00C537D6" w:rsidP="00C537D6">
      <w:r w:rsidRPr="00FA7D51">
        <w:t>Listado con todos los clientes del sistema ordenados alfabéticamente. Sera visible solo para usuario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El súper administrador será encargado de dar de alta en el sistema a los usuarios administradores. Datos de ingreso: nombre, apellido, nombre de usuario, correo electrónico, contraseña, teléfono</w:t>
      </w:r>
      <w:r>
        <w:t>, dirección.</w:t>
      </w:r>
      <w:r w:rsidRPr="00FA7D51">
        <w:t xml:space="preserve"> El sistema deberá </w:t>
      </w:r>
      <w:r w:rsidRPr="00FA7D51">
        <w:lastRenderedPageBreak/>
        <w:t>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EF42B5">
        <w:trPr>
          <w:trHeight w:val="300"/>
        </w:trPr>
        <w:tc>
          <w:tcPr>
            <w:tcW w:w="1476" w:type="dxa"/>
            <w:noWrap/>
            <w:hideMark/>
          </w:tcPr>
          <w:p w14:paraId="13883DAB" w14:textId="77777777" w:rsidR="00740802" w:rsidRPr="00740802" w:rsidRDefault="00740802" w:rsidP="00E60CB4">
            <w:pPr>
              <w:jc w:val="left"/>
              <w:rPr>
                <w:b/>
                <w:bCs/>
              </w:rPr>
            </w:pPr>
            <w:r w:rsidRPr="00740802">
              <w:rPr>
                <w:b/>
                <w:bCs/>
              </w:rPr>
              <w:t>Funcionali</w:t>
            </w:r>
            <w:r w:rsidRPr="00740802">
              <w:rPr>
                <w:b/>
                <w:bCs/>
              </w:rPr>
              <w:lastRenderedPageBreak/>
              <w:t>dad</w:t>
            </w:r>
          </w:p>
        </w:tc>
        <w:tc>
          <w:tcPr>
            <w:tcW w:w="2888" w:type="dxa"/>
            <w:noWrap/>
            <w:hideMark/>
          </w:tcPr>
          <w:p w14:paraId="6CB27939" w14:textId="77777777" w:rsidR="00740802" w:rsidRPr="00740802" w:rsidRDefault="00740802" w:rsidP="00E60CB4">
            <w:pPr>
              <w:jc w:val="left"/>
              <w:rPr>
                <w:b/>
                <w:bCs/>
              </w:rPr>
            </w:pPr>
            <w:r w:rsidRPr="00740802">
              <w:rPr>
                <w:b/>
                <w:bCs/>
              </w:rPr>
              <w:lastRenderedPageBreak/>
              <w:t xml:space="preserve">Nombre de la URL </w:t>
            </w:r>
            <w:r w:rsidRPr="00740802">
              <w:rPr>
                <w:b/>
                <w:bCs/>
              </w:rPr>
              <w:lastRenderedPageBreak/>
              <w:t>(Angular)</w:t>
            </w:r>
          </w:p>
        </w:tc>
        <w:tc>
          <w:tcPr>
            <w:tcW w:w="1468" w:type="dxa"/>
            <w:noWrap/>
            <w:hideMark/>
          </w:tcPr>
          <w:p w14:paraId="15E17114" w14:textId="4111BEBB" w:rsidR="00740802" w:rsidRPr="00740802" w:rsidRDefault="000D757E" w:rsidP="00E60CB4">
            <w:pPr>
              <w:jc w:val="left"/>
              <w:rPr>
                <w:b/>
                <w:bCs/>
              </w:rPr>
            </w:pPr>
            <w:r>
              <w:rPr>
                <w:b/>
                <w:bCs/>
              </w:rPr>
              <w:lastRenderedPageBreak/>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EF42B5">
        <w:trPr>
          <w:trHeight w:val="288"/>
        </w:trPr>
        <w:tc>
          <w:tcPr>
            <w:tcW w:w="1476" w:type="dxa"/>
            <w:noWrap/>
            <w:hideMark/>
          </w:tcPr>
          <w:p w14:paraId="29CE24E5" w14:textId="77777777" w:rsidR="00740802" w:rsidRPr="00740802" w:rsidRDefault="00740802" w:rsidP="00E60CB4">
            <w:pPr>
              <w:jc w:val="left"/>
            </w:pPr>
            <w:r w:rsidRPr="00740802">
              <w:lastRenderedPageBreak/>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EF42B5">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EF42B5">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EF42B5">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EF42B5">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EF42B5">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EF42B5">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EF42B5">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EF42B5">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EF42B5">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EF42B5">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EF42B5">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EF42B5">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EF42B5">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EF42B5">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EF42B5">
        <w:trPr>
          <w:trHeight w:val="288"/>
        </w:trPr>
        <w:tc>
          <w:tcPr>
            <w:tcW w:w="1476" w:type="dxa"/>
            <w:noWrap/>
            <w:hideMark/>
          </w:tcPr>
          <w:p w14:paraId="04CE4F97" w14:textId="77777777" w:rsidR="000F02FC" w:rsidRPr="00740802" w:rsidRDefault="000F02FC" w:rsidP="000F02FC">
            <w:pPr>
              <w:jc w:val="left"/>
            </w:pPr>
            <w:r w:rsidRPr="00740802">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7777777" w:rsidR="000F02FC" w:rsidRPr="00740802" w:rsidRDefault="000F02FC" w:rsidP="000F02FC">
            <w:pPr>
              <w:jc w:val="left"/>
            </w:pPr>
            <w:proofErr w:type="spellStart"/>
            <w:r w:rsidRPr="00740802">
              <w:t>Click</w:t>
            </w:r>
            <w:proofErr w:type="spellEnd"/>
            <w:r w:rsidRPr="00740802">
              <w:t xml:space="preserve"> en el link de olvidó su contraseña</w:t>
            </w:r>
            <w:r w:rsidRPr="00740802">
              <w:lastRenderedPageBreak/>
              <w:t>.</w:t>
            </w:r>
          </w:p>
        </w:tc>
        <w:tc>
          <w:tcPr>
            <w:tcW w:w="2888" w:type="dxa"/>
            <w:noWrap/>
            <w:hideMark/>
          </w:tcPr>
          <w:p w14:paraId="13025586" w14:textId="1FEBD506" w:rsidR="000F02FC" w:rsidRPr="00740802" w:rsidRDefault="000F02FC" w:rsidP="000F02FC">
            <w:pPr>
              <w:jc w:val="left"/>
            </w:pPr>
            <w:r w:rsidRPr="00740802">
              <w:lastRenderedPageBreak/>
              <w:t>OK. Redirección a olvido-</w:t>
            </w:r>
            <w:proofErr w:type="spellStart"/>
            <w:r w:rsidRPr="00740802">
              <w:t>password</w:t>
            </w:r>
            <w:proofErr w:type="spellEnd"/>
          </w:p>
        </w:tc>
      </w:tr>
      <w:tr w:rsidR="000F02FC" w:rsidRPr="00740802" w14:paraId="34DD08AC" w14:textId="77777777" w:rsidTr="00EF42B5">
        <w:trPr>
          <w:trHeight w:val="288"/>
        </w:trPr>
        <w:tc>
          <w:tcPr>
            <w:tcW w:w="1476" w:type="dxa"/>
            <w:noWrap/>
            <w:hideMark/>
          </w:tcPr>
          <w:p w14:paraId="66943A6E" w14:textId="77777777" w:rsidR="000F02FC" w:rsidRPr="00740802" w:rsidRDefault="000F02FC" w:rsidP="000F02FC">
            <w:pPr>
              <w:jc w:val="left"/>
            </w:pPr>
            <w:r w:rsidRPr="00740802">
              <w:lastRenderedPageBreak/>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EF42B5">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EF42B5">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EF42B5">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EF42B5">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EF42B5">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77777777" w:rsidR="000F02FC" w:rsidRPr="00740802" w:rsidRDefault="000F02FC" w:rsidP="000F02FC">
            <w:pPr>
              <w:jc w:val="left"/>
            </w:pPr>
            <w:proofErr w:type="spellStart"/>
            <w:r w:rsidRPr="00740802">
              <w:t>Click</w:t>
            </w:r>
            <w:proofErr w:type="spellEnd"/>
            <w:r w:rsidRPr="00740802">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EF42B5">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EF42B5">
        <w:trPr>
          <w:trHeight w:val="288"/>
        </w:trPr>
        <w:tc>
          <w:tcPr>
            <w:tcW w:w="1476" w:type="dxa"/>
            <w:noWrap/>
            <w:hideMark/>
          </w:tcPr>
          <w:p w14:paraId="215F6777" w14:textId="77777777" w:rsidR="000F02FC" w:rsidRPr="00740802" w:rsidRDefault="000F02FC" w:rsidP="000F02FC">
            <w:pPr>
              <w:jc w:val="left"/>
            </w:pPr>
            <w:r w:rsidRPr="00740802">
              <w:t xml:space="preserve">Cambiar </w:t>
            </w:r>
            <w:r w:rsidRPr="00740802">
              <w:lastRenderedPageBreak/>
              <w:t>contraseña</w:t>
            </w:r>
          </w:p>
        </w:tc>
        <w:tc>
          <w:tcPr>
            <w:tcW w:w="2888" w:type="dxa"/>
            <w:noWrap/>
            <w:hideMark/>
          </w:tcPr>
          <w:p w14:paraId="64110C6E" w14:textId="04A67642" w:rsidR="000F02FC" w:rsidRPr="00740802" w:rsidRDefault="00773A99" w:rsidP="000F02FC">
            <w:pPr>
              <w:jc w:val="left"/>
            </w:pPr>
            <w:r>
              <w:lastRenderedPageBreak/>
              <w:t>mi-cuenta</w:t>
            </w:r>
            <w:r w:rsidRPr="00740802">
              <w:t>/cambiar-</w:t>
            </w:r>
            <w:proofErr w:type="spellStart"/>
            <w:r w:rsidRPr="00740802">
              <w:lastRenderedPageBreak/>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lastRenderedPageBreak/>
              <w:t xml:space="preserve">Contraseña anterior </w:t>
            </w:r>
            <w:r w:rsidRPr="00740802">
              <w:lastRenderedPageBreak/>
              <w:t>incorrecta.</w:t>
            </w:r>
          </w:p>
        </w:tc>
        <w:tc>
          <w:tcPr>
            <w:tcW w:w="2888" w:type="dxa"/>
            <w:noWrap/>
            <w:hideMark/>
          </w:tcPr>
          <w:p w14:paraId="6EE006E7" w14:textId="5D16CF93" w:rsidR="000F02FC" w:rsidRPr="00740802" w:rsidRDefault="00773A99" w:rsidP="000F02FC">
            <w:pPr>
              <w:jc w:val="left"/>
            </w:pPr>
            <w:r>
              <w:lastRenderedPageBreak/>
              <w:t>Mensaje</w:t>
            </w:r>
            <w:r w:rsidR="00176124">
              <w:t xml:space="preserve"> correspondiente</w:t>
            </w:r>
            <w:r w:rsidR="000F02FC" w:rsidRPr="00740802">
              <w:t xml:space="preserve"> </w:t>
            </w:r>
            <w:r w:rsidR="000F02FC" w:rsidRPr="00740802">
              <w:lastRenderedPageBreak/>
              <w:t>indicando que hay un error en la contraseña anterior.</w:t>
            </w:r>
          </w:p>
        </w:tc>
      </w:tr>
      <w:tr w:rsidR="000F02FC" w:rsidRPr="00740802" w14:paraId="6295E898" w14:textId="77777777" w:rsidTr="00EF42B5">
        <w:trPr>
          <w:trHeight w:val="288"/>
        </w:trPr>
        <w:tc>
          <w:tcPr>
            <w:tcW w:w="1476" w:type="dxa"/>
            <w:noWrap/>
            <w:hideMark/>
          </w:tcPr>
          <w:p w14:paraId="78B1982E" w14:textId="77777777" w:rsidR="000F02FC" w:rsidRPr="00740802" w:rsidRDefault="000F02FC" w:rsidP="000F02FC">
            <w:pPr>
              <w:jc w:val="left"/>
            </w:pPr>
            <w:r w:rsidRPr="00740802">
              <w:lastRenderedPageBreak/>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EF42B5">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EF42B5">
        <w:trPr>
          <w:trHeight w:val="288"/>
        </w:trPr>
        <w:tc>
          <w:tcPr>
            <w:tcW w:w="1476" w:type="dxa"/>
            <w:noWrap/>
          </w:tcPr>
          <w:p w14:paraId="27D19F92" w14:textId="7201CF6B" w:rsidR="00176124" w:rsidRPr="00740802" w:rsidRDefault="00176124" w:rsidP="00176124">
            <w:pPr>
              <w:jc w:val="left"/>
            </w:pPr>
            <w:r w:rsidRPr="00740802">
              <w:t>Cambiar contraseña</w:t>
            </w:r>
          </w:p>
        </w:tc>
        <w:tc>
          <w:tcPr>
            <w:tcW w:w="2888" w:type="dxa"/>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noWrap/>
          </w:tcPr>
          <w:p w14:paraId="452A54DE" w14:textId="310E4DEF" w:rsidR="00176124" w:rsidRPr="00740802" w:rsidRDefault="00176124" w:rsidP="00176124">
            <w:pPr>
              <w:jc w:val="left"/>
            </w:pPr>
            <w:r w:rsidRPr="00740802">
              <w:t xml:space="preserve">Contraseña nueva </w:t>
            </w:r>
            <w:r>
              <w:t>igual a la anterior</w:t>
            </w:r>
          </w:p>
        </w:tc>
        <w:tc>
          <w:tcPr>
            <w:tcW w:w="2888" w:type="dxa"/>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EF42B5">
        <w:trPr>
          <w:trHeight w:val="288"/>
        </w:trPr>
        <w:tc>
          <w:tcPr>
            <w:tcW w:w="1476" w:type="dxa"/>
            <w:noWrap/>
            <w:hideMark/>
          </w:tcPr>
          <w:p w14:paraId="546ECD8A" w14:textId="77777777" w:rsidR="00176124" w:rsidRPr="00740802" w:rsidRDefault="00176124" w:rsidP="00176124">
            <w:pPr>
              <w:jc w:val="left"/>
            </w:pPr>
            <w:r w:rsidRPr="00740802">
              <w:t>Cambiar contraseña</w:t>
            </w:r>
          </w:p>
        </w:tc>
        <w:tc>
          <w:tcPr>
            <w:tcW w:w="2888" w:type="dxa"/>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noWrap/>
            <w:hideMark/>
          </w:tcPr>
          <w:p w14:paraId="7C20FDDC" w14:textId="77777777" w:rsidR="00176124" w:rsidRPr="00740802" w:rsidRDefault="00176124" w:rsidP="00176124">
            <w:pPr>
              <w:jc w:val="left"/>
            </w:pPr>
            <w:r w:rsidRPr="00740802">
              <w:t>Datos correctos.</w:t>
            </w:r>
          </w:p>
        </w:tc>
        <w:tc>
          <w:tcPr>
            <w:tcW w:w="2888" w:type="dxa"/>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EF42B5">
        <w:trPr>
          <w:trHeight w:val="300"/>
        </w:trPr>
        <w:tc>
          <w:tcPr>
            <w:tcW w:w="1476" w:type="dxa"/>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noWrap/>
            <w:hideMark/>
          </w:tcPr>
          <w:p w14:paraId="379D2B38" w14:textId="77777777" w:rsidR="00176124" w:rsidRPr="00740802" w:rsidRDefault="00176124" w:rsidP="00176124">
            <w:pPr>
              <w:jc w:val="left"/>
            </w:pPr>
            <w:r w:rsidRPr="00740802">
              <w:t> </w:t>
            </w:r>
          </w:p>
        </w:tc>
        <w:tc>
          <w:tcPr>
            <w:tcW w:w="1468" w:type="dxa"/>
            <w:noWrap/>
            <w:hideMark/>
          </w:tcPr>
          <w:p w14:paraId="238FD611" w14:textId="77777777" w:rsidR="00176124" w:rsidRPr="00740802" w:rsidRDefault="00176124" w:rsidP="00176124">
            <w:pPr>
              <w:jc w:val="left"/>
            </w:pPr>
            <w:r w:rsidRPr="00740802">
              <w:t> </w:t>
            </w:r>
          </w:p>
        </w:tc>
        <w:tc>
          <w:tcPr>
            <w:tcW w:w="2888" w:type="dxa"/>
            <w:noWrap/>
            <w:hideMark/>
          </w:tcPr>
          <w:p w14:paraId="60141208" w14:textId="77777777" w:rsidR="00176124" w:rsidRPr="00740802" w:rsidRDefault="00176124" w:rsidP="00176124">
            <w:pPr>
              <w:jc w:val="left"/>
            </w:pPr>
            <w:r w:rsidRPr="00740802">
              <w:t> </w:t>
            </w:r>
          </w:p>
        </w:tc>
      </w:tr>
      <w:tr w:rsidR="00176124" w:rsidRPr="00740802" w14:paraId="70F9F7C4" w14:textId="77777777" w:rsidTr="00EF42B5">
        <w:trPr>
          <w:trHeight w:val="300"/>
        </w:trPr>
        <w:tc>
          <w:tcPr>
            <w:tcW w:w="1476" w:type="dxa"/>
            <w:noWrap/>
            <w:hideMark/>
          </w:tcPr>
          <w:p w14:paraId="35348242" w14:textId="77777777" w:rsidR="00176124" w:rsidRPr="00740802" w:rsidRDefault="00176124" w:rsidP="00176124">
            <w:pPr>
              <w:jc w:val="left"/>
              <w:rPr>
                <w:b/>
                <w:bCs/>
              </w:rPr>
            </w:pPr>
            <w:r w:rsidRPr="00740802">
              <w:rPr>
                <w:b/>
                <w:bCs/>
              </w:rPr>
              <w:t>Funcionalidad</w:t>
            </w:r>
          </w:p>
        </w:tc>
        <w:tc>
          <w:tcPr>
            <w:tcW w:w="2888" w:type="dxa"/>
            <w:noWrap/>
            <w:hideMark/>
          </w:tcPr>
          <w:p w14:paraId="3A75DF17" w14:textId="77777777" w:rsidR="00176124" w:rsidRPr="00740802" w:rsidRDefault="00176124" w:rsidP="00176124">
            <w:pPr>
              <w:jc w:val="left"/>
              <w:rPr>
                <w:b/>
                <w:bCs/>
              </w:rPr>
            </w:pPr>
            <w:r w:rsidRPr="00740802">
              <w:rPr>
                <w:b/>
                <w:bCs/>
              </w:rPr>
              <w:t>Nombre de la URL (.NET)</w:t>
            </w:r>
          </w:p>
        </w:tc>
        <w:tc>
          <w:tcPr>
            <w:tcW w:w="1468" w:type="dxa"/>
            <w:noWrap/>
            <w:hideMark/>
          </w:tcPr>
          <w:p w14:paraId="56FC4946" w14:textId="331F62C8" w:rsidR="00176124" w:rsidRPr="00740802" w:rsidRDefault="00176124" w:rsidP="00176124">
            <w:pPr>
              <w:jc w:val="left"/>
              <w:rPr>
                <w:b/>
                <w:bCs/>
              </w:rPr>
            </w:pPr>
            <w:r>
              <w:rPr>
                <w:b/>
                <w:bCs/>
              </w:rPr>
              <w:t>Ingreso</w:t>
            </w:r>
          </w:p>
        </w:tc>
        <w:tc>
          <w:tcPr>
            <w:tcW w:w="2888" w:type="dxa"/>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EF42B5">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EF42B5">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EF42B5">
        <w:trPr>
          <w:trHeight w:val="288"/>
        </w:trPr>
        <w:tc>
          <w:tcPr>
            <w:tcW w:w="1476" w:type="dxa"/>
            <w:noWrap/>
            <w:hideMark/>
          </w:tcPr>
          <w:p w14:paraId="09966DBD" w14:textId="637EDB1B" w:rsidR="00176124" w:rsidRPr="00740802" w:rsidRDefault="00176124" w:rsidP="00176124">
            <w:pPr>
              <w:jc w:val="left"/>
            </w:pPr>
            <w:r w:rsidRPr="00740802">
              <w:t xml:space="preserve">Ingresar usuario Súper </w:t>
            </w:r>
            <w:r w:rsidRPr="00740802">
              <w:lastRenderedPageBreak/>
              <w:t>Admin</w:t>
            </w:r>
            <w:r>
              <w:t>istrador</w:t>
            </w:r>
          </w:p>
        </w:tc>
        <w:tc>
          <w:tcPr>
            <w:tcW w:w="2888" w:type="dxa"/>
            <w:noWrap/>
            <w:hideMark/>
          </w:tcPr>
          <w:p w14:paraId="6AFCA354" w14:textId="77777777" w:rsidR="00176124" w:rsidRPr="00740802" w:rsidRDefault="00176124" w:rsidP="00176124">
            <w:pPr>
              <w:jc w:val="left"/>
            </w:pPr>
            <w:r w:rsidRPr="00740802">
              <w:lastRenderedPageBreak/>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w:t>
            </w:r>
            <w:r w:rsidR="006B330A">
              <w:lastRenderedPageBreak/>
              <w:t>or</w:t>
            </w:r>
            <w:r w:rsidRPr="00740802">
              <w:t xml:space="preserve"> registrado. </w:t>
            </w:r>
          </w:p>
        </w:tc>
        <w:tc>
          <w:tcPr>
            <w:tcW w:w="2888" w:type="dxa"/>
            <w:noWrap/>
            <w:hideMark/>
          </w:tcPr>
          <w:p w14:paraId="612E8061" w14:textId="47392F44" w:rsidR="00176124" w:rsidRPr="00740802" w:rsidRDefault="00176124" w:rsidP="00176124">
            <w:pPr>
              <w:jc w:val="left"/>
            </w:pPr>
            <w:r w:rsidRPr="00740802">
              <w:lastRenderedPageBreak/>
              <w:t>OK. Ingreso al sistema.</w:t>
            </w:r>
            <w:r w:rsidR="006B330A">
              <w:t xml:space="preserve"> No visualiza perfil de usuario, visualiza </w:t>
            </w:r>
            <w:r w:rsidR="006B330A">
              <w:lastRenderedPageBreak/>
              <w:t>gestión de administradores.</w:t>
            </w:r>
          </w:p>
        </w:tc>
      </w:tr>
      <w:tr w:rsidR="00176124" w:rsidRPr="00740802" w14:paraId="003D6969" w14:textId="77777777" w:rsidTr="00EF42B5">
        <w:trPr>
          <w:trHeight w:val="288"/>
        </w:trPr>
        <w:tc>
          <w:tcPr>
            <w:tcW w:w="1476" w:type="dxa"/>
            <w:noWrap/>
            <w:hideMark/>
          </w:tcPr>
          <w:p w14:paraId="2A381F97" w14:textId="77777777" w:rsidR="00176124" w:rsidRPr="00740802" w:rsidRDefault="00176124" w:rsidP="00176124">
            <w:pPr>
              <w:jc w:val="left"/>
            </w:pPr>
            <w:r w:rsidRPr="00740802">
              <w:lastRenderedPageBreak/>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EF42B5">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EF42B5">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EF42B5">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EF42B5">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EF42B5">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EF42B5">
        <w:trPr>
          <w:trHeight w:val="288"/>
        </w:trPr>
        <w:tc>
          <w:tcPr>
            <w:tcW w:w="1476" w:type="dxa"/>
            <w:noWrap/>
            <w:hideMark/>
          </w:tcPr>
          <w:p w14:paraId="16852EBB" w14:textId="77777777" w:rsidR="00176124" w:rsidRPr="00740802" w:rsidRDefault="00176124" w:rsidP="00176124">
            <w:pPr>
              <w:jc w:val="left"/>
            </w:pPr>
            <w:r w:rsidRPr="00740802">
              <w:t>Nueva contraseña</w:t>
            </w:r>
          </w:p>
        </w:tc>
        <w:tc>
          <w:tcPr>
            <w:tcW w:w="2888" w:type="dxa"/>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EF42B5">
        <w:trPr>
          <w:trHeight w:val="288"/>
        </w:trPr>
        <w:tc>
          <w:tcPr>
            <w:tcW w:w="1476" w:type="dxa"/>
            <w:noWrap/>
            <w:hideMark/>
          </w:tcPr>
          <w:p w14:paraId="1E68FC12" w14:textId="77777777" w:rsidR="00176124" w:rsidRPr="00740802" w:rsidRDefault="00176124" w:rsidP="00176124">
            <w:pPr>
              <w:jc w:val="left"/>
            </w:pPr>
            <w:r w:rsidRPr="00740802">
              <w:t>Inhabilitar/habilitar administrador</w:t>
            </w:r>
          </w:p>
        </w:tc>
        <w:tc>
          <w:tcPr>
            <w:tcW w:w="2888" w:type="dxa"/>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176124" w:rsidRPr="00740802" w14:paraId="2F6E7D96" w14:textId="77777777" w:rsidTr="00EF42B5">
        <w:trPr>
          <w:trHeight w:val="288"/>
        </w:trPr>
        <w:tc>
          <w:tcPr>
            <w:tcW w:w="1476" w:type="dxa"/>
            <w:noWrap/>
            <w:hideMark/>
          </w:tcPr>
          <w:p w14:paraId="3EF95B92" w14:textId="77777777" w:rsidR="00176124" w:rsidRPr="00740802" w:rsidRDefault="00176124" w:rsidP="00176124">
            <w:pPr>
              <w:jc w:val="left"/>
            </w:pPr>
            <w:r w:rsidRPr="00740802">
              <w:t>Editar datos administrador</w:t>
            </w:r>
          </w:p>
        </w:tc>
        <w:tc>
          <w:tcPr>
            <w:tcW w:w="2888" w:type="dxa"/>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w:t>
            </w:r>
            <w:r w:rsidR="000E7615">
              <w:lastRenderedPageBreak/>
              <w:t xml:space="preserve">administradores. </w:t>
            </w:r>
            <w:r w:rsidRPr="00740802">
              <w:t xml:space="preserve">Datos </w:t>
            </w:r>
            <w:r w:rsidR="000E7615" w:rsidRPr="00740802">
              <w:t>vacíos</w:t>
            </w:r>
            <w:r w:rsidRPr="00740802">
              <w:t>.</w:t>
            </w:r>
          </w:p>
        </w:tc>
        <w:tc>
          <w:tcPr>
            <w:tcW w:w="2888" w:type="dxa"/>
            <w:noWrap/>
            <w:hideMark/>
          </w:tcPr>
          <w:p w14:paraId="7B16A96C" w14:textId="71022ED9" w:rsidR="00176124" w:rsidRPr="00740802" w:rsidRDefault="000E7615" w:rsidP="00176124">
            <w:pPr>
              <w:jc w:val="left"/>
            </w:pPr>
            <w:r>
              <w:lastRenderedPageBreak/>
              <w:t>Mensaje</w:t>
            </w:r>
            <w:r w:rsidR="00176124" w:rsidRPr="00740802">
              <w:t xml:space="preserve"> correspondiente indicando que los datos no son correctos.</w:t>
            </w:r>
          </w:p>
        </w:tc>
      </w:tr>
      <w:tr w:rsidR="00176124" w:rsidRPr="00740802" w14:paraId="1B4998F8" w14:textId="77777777" w:rsidTr="00EF42B5">
        <w:trPr>
          <w:trHeight w:val="288"/>
        </w:trPr>
        <w:tc>
          <w:tcPr>
            <w:tcW w:w="1476" w:type="dxa"/>
            <w:noWrap/>
            <w:hideMark/>
          </w:tcPr>
          <w:p w14:paraId="3CD4A5F4" w14:textId="77777777" w:rsidR="00176124" w:rsidRPr="00740802" w:rsidRDefault="00176124" w:rsidP="00176124">
            <w:pPr>
              <w:jc w:val="left"/>
            </w:pPr>
            <w:r w:rsidRPr="00740802">
              <w:lastRenderedPageBreak/>
              <w:t>Editar datos administrador</w:t>
            </w:r>
          </w:p>
        </w:tc>
        <w:tc>
          <w:tcPr>
            <w:tcW w:w="2888" w:type="dxa"/>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2E3EE7BA" w14:textId="7A06D105" w:rsidR="00176124" w:rsidRPr="00740802" w:rsidRDefault="00176124" w:rsidP="00176124">
            <w:pPr>
              <w:jc w:val="left"/>
            </w:pPr>
            <w:r w:rsidRPr="00740802">
              <w:t xml:space="preserve">Datos erróneos. </w:t>
            </w:r>
          </w:p>
        </w:tc>
        <w:tc>
          <w:tcPr>
            <w:tcW w:w="2888" w:type="dxa"/>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EF42B5">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EF42B5">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EF42B5">
        <w:trPr>
          <w:trHeight w:val="288"/>
        </w:trPr>
        <w:tc>
          <w:tcPr>
            <w:tcW w:w="1476" w:type="dxa"/>
            <w:noWrap/>
            <w:hideMark/>
          </w:tcPr>
          <w:p w14:paraId="6965E5EF" w14:textId="205E75A6" w:rsidR="00176124" w:rsidRPr="00740802" w:rsidRDefault="00176124" w:rsidP="00176124">
            <w:pPr>
              <w:jc w:val="left"/>
            </w:pPr>
            <w:r w:rsidRPr="00740802">
              <w:t>Cambiar contraseña Admin</w:t>
            </w:r>
            <w:r>
              <w:t>istrador</w:t>
            </w:r>
          </w:p>
        </w:tc>
        <w:tc>
          <w:tcPr>
            <w:tcW w:w="2888" w:type="dxa"/>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EF42B5">
        <w:trPr>
          <w:trHeight w:val="288"/>
        </w:trPr>
        <w:tc>
          <w:tcPr>
            <w:tcW w:w="1476" w:type="dxa"/>
            <w:noWrap/>
            <w:hideMark/>
          </w:tcPr>
          <w:p w14:paraId="3EE679E5" w14:textId="7DF18588" w:rsidR="00176124" w:rsidRPr="00740802" w:rsidRDefault="00176124" w:rsidP="00176124">
            <w:pPr>
              <w:jc w:val="left"/>
            </w:pPr>
            <w:r w:rsidRPr="00740802">
              <w:t>Cambiar contraseña Admin</w:t>
            </w:r>
            <w:r>
              <w:t>istrador</w:t>
            </w:r>
          </w:p>
        </w:tc>
        <w:tc>
          <w:tcPr>
            <w:tcW w:w="2888" w:type="dxa"/>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4A9ADE93" w14:textId="77777777" w:rsidR="00176124" w:rsidRPr="00740802" w:rsidRDefault="00176124" w:rsidP="00176124">
            <w:pPr>
              <w:jc w:val="left"/>
            </w:pPr>
            <w:r w:rsidRPr="00740802">
              <w:t>Contraseña anterior incorrecta.</w:t>
            </w:r>
          </w:p>
        </w:tc>
        <w:tc>
          <w:tcPr>
            <w:tcW w:w="2888" w:type="dxa"/>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176124" w:rsidRPr="00740802" w14:paraId="0F82A5FC" w14:textId="77777777" w:rsidTr="00EF42B5">
        <w:trPr>
          <w:trHeight w:val="288"/>
        </w:trPr>
        <w:tc>
          <w:tcPr>
            <w:tcW w:w="1476" w:type="dxa"/>
            <w:noWrap/>
            <w:hideMark/>
          </w:tcPr>
          <w:p w14:paraId="7717940F" w14:textId="55AB315E" w:rsidR="00176124" w:rsidRPr="00740802" w:rsidRDefault="00176124" w:rsidP="00176124">
            <w:pPr>
              <w:jc w:val="left"/>
            </w:pPr>
            <w:r w:rsidRPr="00740802">
              <w:t>Cambiar contraseña Admin</w:t>
            </w:r>
            <w:r>
              <w:t>istrador</w:t>
            </w:r>
          </w:p>
        </w:tc>
        <w:tc>
          <w:tcPr>
            <w:tcW w:w="2888" w:type="dxa"/>
            <w:noWrap/>
            <w:hideMark/>
          </w:tcPr>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0680CA0F" w14:textId="77777777" w:rsidR="00176124" w:rsidRPr="00740802" w:rsidRDefault="00176124" w:rsidP="00176124">
            <w:pPr>
              <w:jc w:val="left"/>
            </w:pPr>
            <w:r w:rsidRPr="00740802">
              <w:t>Contraseña nueva con menos de 8 caracteres.</w:t>
            </w:r>
          </w:p>
        </w:tc>
        <w:tc>
          <w:tcPr>
            <w:tcW w:w="2888" w:type="dxa"/>
            <w:noWrap/>
            <w:hideMark/>
          </w:tcPr>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EF42B5">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EF42B5">
        <w:trPr>
          <w:trHeight w:val="288"/>
        </w:trPr>
        <w:tc>
          <w:tcPr>
            <w:tcW w:w="1476" w:type="dxa"/>
            <w:noWrap/>
            <w:hideMark/>
          </w:tcPr>
          <w:p w14:paraId="726EA114" w14:textId="2AA7ABA1" w:rsidR="00176124" w:rsidRPr="00740802" w:rsidRDefault="00176124" w:rsidP="00176124">
            <w:pPr>
              <w:jc w:val="left"/>
            </w:pPr>
            <w:r w:rsidRPr="00740802">
              <w:t xml:space="preserve">Cambiar </w:t>
            </w:r>
            <w:r w:rsidRPr="00740802">
              <w:lastRenderedPageBreak/>
              <w:t>contraseña Admin</w:t>
            </w:r>
            <w:r>
              <w:t>istrador</w:t>
            </w:r>
          </w:p>
        </w:tc>
        <w:tc>
          <w:tcPr>
            <w:tcW w:w="2888" w:type="dxa"/>
            <w:noWrap/>
            <w:hideMark/>
          </w:tcPr>
          <w:p w14:paraId="19267C8C" w14:textId="77777777" w:rsidR="00176124" w:rsidRPr="00740802" w:rsidRDefault="00176124" w:rsidP="00176124">
            <w:pPr>
              <w:jc w:val="left"/>
            </w:pPr>
            <w:r w:rsidRPr="00740802">
              <w:lastRenderedPageBreak/>
              <w:t>~/Administrador/</w:t>
            </w:r>
            <w:proofErr w:type="spellStart"/>
            <w:r w:rsidRPr="00740802">
              <w:t>Cambiar</w:t>
            </w:r>
            <w:r w:rsidRPr="00740802">
              <w:lastRenderedPageBreak/>
              <w:t>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lastRenderedPageBreak/>
              <w:t xml:space="preserve">Datos </w:t>
            </w:r>
            <w:r w:rsidRPr="00740802">
              <w:lastRenderedPageBreak/>
              <w:t>correctos.</w:t>
            </w:r>
          </w:p>
        </w:tc>
        <w:tc>
          <w:tcPr>
            <w:tcW w:w="2888" w:type="dxa"/>
            <w:noWrap/>
            <w:hideMark/>
          </w:tcPr>
          <w:p w14:paraId="22BF48FC" w14:textId="01FD968D" w:rsidR="00176124" w:rsidRPr="00740802" w:rsidRDefault="00176124" w:rsidP="00176124">
            <w:pPr>
              <w:jc w:val="left"/>
            </w:pPr>
            <w:r w:rsidRPr="00740802">
              <w:lastRenderedPageBreak/>
              <w:t>OK.</w:t>
            </w:r>
            <w:r w:rsidR="00CD1359">
              <w:t xml:space="preserve"> Cambios realizados </w:t>
            </w:r>
            <w:r w:rsidR="00CD1359">
              <w:lastRenderedPageBreak/>
              <w:t>correctamente.</w:t>
            </w:r>
          </w:p>
        </w:tc>
      </w:tr>
      <w:tr w:rsidR="00176124" w:rsidRPr="00740802" w14:paraId="2F25B781" w14:textId="77777777" w:rsidTr="00EF42B5">
        <w:trPr>
          <w:trHeight w:val="288"/>
        </w:trPr>
        <w:tc>
          <w:tcPr>
            <w:tcW w:w="1476" w:type="dxa"/>
            <w:noWrap/>
            <w:hideMark/>
          </w:tcPr>
          <w:p w14:paraId="367ACBC7" w14:textId="77777777" w:rsidR="00176124" w:rsidRPr="00740802" w:rsidRDefault="00176124" w:rsidP="00176124">
            <w:pPr>
              <w:jc w:val="left"/>
            </w:pPr>
            <w:r w:rsidRPr="00740802">
              <w:lastRenderedPageBreak/>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EF42B5">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EF42B5">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EF42B5">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EF42B5">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EF42B5">
        <w:trPr>
          <w:trHeight w:val="288"/>
        </w:trPr>
        <w:tc>
          <w:tcPr>
            <w:tcW w:w="1476" w:type="dxa"/>
            <w:noWrap/>
            <w:hideMark/>
          </w:tcPr>
          <w:p w14:paraId="0416CEE0" w14:textId="77777777" w:rsidR="00176124" w:rsidRPr="00740802" w:rsidRDefault="00176124" w:rsidP="00176124">
            <w:pPr>
              <w:jc w:val="left"/>
            </w:pPr>
            <w:r w:rsidRPr="00740802">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EF42B5">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EF42B5">
        <w:trPr>
          <w:trHeight w:val="288"/>
        </w:trPr>
        <w:tc>
          <w:tcPr>
            <w:tcW w:w="1476" w:type="dxa"/>
            <w:noWrap/>
            <w:hideMark/>
          </w:tcPr>
          <w:p w14:paraId="7104AF80" w14:textId="77777777" w:rsidR="00176124" w:rsidRPr="00740802" w:rsidRDefault="00176124" w:rsidP="00176124">
            <w:pPr>
              <w:jc w:val="left"/>
            </w:pPr>
            <w:r w:rsidRPr="00740802">
              <w:t xml:space="preserve">Alta </w:t>
            </w:r>
            <w:r w:rsidRPr="00740802">
              <w:lastRenderedPageBreak/>
              <w:t>administrador</w:t>
            </w:r>
          </w:p>
        </w:tc>
        <w:tc>
          <w:tcPr>
            <w:tcW w:w="2888" w:type="dxa"/>
            <w:noWrap/>
            <w:hideMark/>
          </w:tcPr>
          <w:p w14:paraId="5BCDA6F4" w14:textId="77777777" w:rsidR="00176124" w:rsidRPr="00740802" w:rsidRDefault="00176124" w:rsidP="00176124">
            <w:pPr>
              <w:jc w:val="left"/>
            </w:pPr>
            <w:r w:rsidRPr="00740802">
              <w:lastRenderedPageBreak/>
              <w:t>~/Administrador/</w:t>
            </w:r>
            <w:proofErr w:type="spellStart"/>
            <w:r w:rsidRPr="00740802">
              <w:t>AltaAdm</w:t>
            </w:r>
            <w:r w:rsidRPr="00740802">
              <w:lastRenderedPageBreak/>
              <w:t>in</w:t>
            </w:r>
            <w:proofErr w:type="spellEnd"/>
          </w:p>
        </w:tc>
        <w:tc>
          <w:tcPr>
            <w:tcW w:w="1468" w:type="dxa"/>
            <w:noWrap/>
            <w:hideMark/>
          </w:tcPr>
          <w:p w14:paraId="7B8AB661" w14:textId="28332797" w:rsidR="00176124" w:rsidRPr="00740802" w:rsidRDefault="00176124" w:rsidP="00176124">
            <w:pPr>
              <w:jc w:val="left"/>
            </w:pPr>
            <w:r w:rsidRPr="00740802">
              <w:lastRenderedPageBreak/>
              <w:t xml:space="preserve">Nombre y </w:t>
            </w:r>
            <w:r w:rsidRPr="00740802">
              <w:lastRenderedPageBreak/>
              <w:t>Apellido con menos de 2 caracteres.</w:t>
            </w:r>
          </w:p>
        </w:tc>
        <w:tc>
          <w:tcPr>
            <w:tcW w:w="2888" w:type="dxa"/>
            <w:noWrap/>
            <w:hideMark/>
          </w:tcPr>
          <w:p w14:paraId="13839BFB" w14:textId="7153C227" w:rsidR="00176124" w:rsidRPr="00740802" w:rsidRDefault="00EF42B5" w:rsidP="00EF42B5">
            <w:pPr>
              <w:jc w:val="left"/>
            </w:pPr>
            <w:r w:rsidRPr="00740802">
              <w:lastRenderedPageBreak/>
              <w:t xml:space="preserve">Mensaje enviado por la </w:t>
            </w:r>
            <w:r w:rsidRPr="00740802">
              <w:lastRenderedPageBreak/>
              <w:t xml:space="preserve">capa de lógica indicando </w:t>
            </w:r>
            <w:r>
              <w:t>donde se produce el error</w:t>
            </w:r>
            <w:r w:rsidRPr="00740802">
              <w:t>.</w:t>
            </w:r>
          </w:p>
        </w:tc>
      </w:tr>
      <w:tr w:rsidR="00176124" w:rsidRPr="00740802" w14:paraId="16D4E077" w14:textId="77777777" w:rsidTr="00EF42B5">
        <w:trPr>
          <w:trHeight w:val="288"/>
        </w:trPr>
        <w:tc>
          <w:tcPr>
            <w:tcW w:w="1476" w:type="dxa"/>
            <w:noWrap/>
            <w:hideMark/>
          </w:tcPr>
          <w:p w14:paraId="1510E812" w14:textId="77777777" w:rsidR="00176124" w:rsidRPr="00740802" w:rsidRDefault="00176124" w:rsidP="00176124">
            <w:pPr>
              <w:jc w:val="left"/>
            </w:pPr>
            <w:r w:rsidRPr="00740802">
              <w:lastRenderedPageBreak/>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EF42B5">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EF42B5">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EF42B5">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EF42B5">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EF42B5">
        <w:trPr>
          <w:trHeight w:val="288"/>
        </w:trPr>
        <w:tc>
          <w:tcPr>
            <w:tcW w:w="1476" w:type="dxa"/>
            <w:noWrap/>
            <w:hideMark/>
          </w:tcPr>
          <w:p w14:paraId="35CEFFDE" w14:textId="77777777" w:rsidR="00176124" w:rsidRPr="00740802" w:rsidRDefault="00176124" w:rsidP="00176124">
            <w:pPr>
              <w:jc w:val="left"/>
            </w:pPr>
            <w:r w:rsidRPr="00740802">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EF42B5">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EF42B5">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EF42B5">
        <w:trPr>
          <w:trHeight w:val="288"/>
        </w:trPr>
        <w:tc>
          <w:tcPr>
            <w:tcW w:w="1476" w:type="dxa"/>
            <w:noWrap/>
          </w:tcPr>
          <w:p w14:paraId="7AAF01DA" w14:textId="472CF308" w:rsidR="003E578E" w:rsidRPr="00740802" w:rsidRDefault="003E578E" w:rsidP="003E578E">
            <w:pPr>
              <w:jc w:val="left"/>
            </w:pPr>
            <w:r w:rsidRPr="00740802">
              <w:t xml:space="preserve">Cambiar contraseña </w:t>
            </w:r>
            <w:r>
              <w:lastRenderedPageBreak/>
              <w:t>administrador</w:t>
            </w:r>
          </w:p>
        </w:tc>
        <w:tc>
          <w:tcPr>
            <w:tcW w:w="2888" w:type="dxa"/>
            <w:noWrap/>
          </w:tcPr>
          <w:p w14:paraId="26E6F358" w14:textId="2A5CB5A5" w:rsidR="003E578E" w:rsidRPr="00740802" w:rsidRDefault="003E578E" w:rsidP="003E578E">
            <w:pPr>
              <w:jc w:val="left"/>
            </w:pPr>
            <w:r w:rsidRPr="00740802">
              <w:lastRenderedPageBreak/>
              <w:t>~/</w:t>
            </w:r>
            <w:r>
              <w:t>Administrador</w:t>
            </w:r>
            <w:r w:rsidRPr="00740802">
              <w:t>/</w:t>
            </w:r>
            <w:proofErr w:type="spellStart"/>
            <w:r w:rsidRPr="00740802">
              <w:t>NuevoPass</w:t>
            </w:r>
            <w:proofErr w:type="spellEnd"/>
            <w:r w:rsidRPr="00740802">
              <w:t>/</w:t>
            </w:r>
            <w:proofErr w:type="spellStart"/>
            <w:r>
              <w:t>idAdmin</w:t>
            </w:r>
            <w:proofErr w:type="spellEnd"/>
            <w:r>
              <w:t xml:space="preserve"> (solo súper </w:t>
            </w:r>
            <w:r>
              <w:lastRenderedPageBreak/>
              <w:t>administrador)</w:t>
            </w:r>
          </w:p>
        </w:tc>
        <w:tc>
          <w:tcPr>
            <w:tcW w:w="1468" w:type="dxa"/>
            <w:noWrap/>
          </w:tcPr>
          <w:p w14:paraId="05124739" w14:textId="7DB1D38E" w:rsidR="003E578E" w:rsidRPr="00740802" w:rsidRDefault="003E578E" w:rsidP="003E578E">
            <w:pPr>
              <w:jc w:val="left"/>
            </w:pPr>
            <w:r>
              <w:lastRenderedPageBreak/>
              <w:t>Contraseña</w:t>
            </w:r>
            <w:r w:rsidRPr="00740802">
              <w:t xml:space="preserve"> con menos </w:t>
            </w:r>
            <w:r w:rsidRPr="00740802">
              <w:lastRenderedPageBreak/>
              <w:t>de 8 caracteres.</w:t>
            </w:r>
          </w:p>
        </w:tc>
        <w:tc>
          <w:tcPr>
            <w:tcW w:w="2888" w:type="dxa"/>
            <w:noWrap/>
          </w:tcPr>
          <w:p w14:paraId="2942F76D" w14:textId="2A0DDD68" w:rsidR="003E578E" w:rsidRPr="00740802" w:rsidRDefault="003E578E" w:rsidP="003E578E">
            <w:pPr>
              <w:jc w:val="left"/>
            </w:pPr>
            <w:r>
              <w:lastRenderedPageBreak/>
              <w:t>Mensaje</w:t>
            </w:r>
            <w:r w:rsidRPr="00740802">
              <w:t xml:space="preserve"> indicando que la contraseña no es </w:t>
            </w:r>
            <w:r w:rsidRPr="00740802">
              <w:lastRenderedPageBreak/>
              <w:t>correcta.</w:t>
            </w:r>
          </w:p>
        </w:tc>
      </w:tr>
      <w:tr w:rsidR="003E578E" w:rsidRPr="00740802" w14:paraId="0DD812CF" w14:textId="77777777" w:rsidTr="00EF42B5">
        <w:trPr>
          <w:trHeight w:val="288"/>
        </w:trPr>
        <w:tc>
          <w:tcPr>
            <w:tcW w:w="1476" w:type="dxa"/>
            <w:noWrap/>
          </w:tcPr>
          <w:p w14:paraId="1BB8A893" w14:textId="668957DB" w:rsidR="003E578E" w:rsidRPr="00740802" w:rsidRDefault="003E578E" w:rsidP="003E578E">
            <w:pPr>
              <w:jc w:val="left"/>
            </w:pPr>
            <w:r w:rsidRPr="00740802">
              <w:lastRenderedPageBreak/>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EF42B5">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18">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Descripcin"/>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5C1E27A6"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5"/>
      <w:bookmarkEnd w:id="96"/>
      <w:bookmarkEnd w:id="97"/>
      <w:bookmarkEnd w:id="98"/>
      <w:bookmarkEnd w:id="99"/>
      <w:bookmarkEnd w:id="100"/>
      <w:bookmarkEnd w:id="101"/>
      <w:bookmarkEnd w:id="102"/>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3"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9356D7">
        <w:trPr>
          <w:trHeight w:val="288"/>
        </w:trPr>
        <w:tc>
          <w:tcPr>
            <w:tcW w:w="1722" w:type="dxa"/>
            <w:noWrap/>
            <w:hideMark/>
          </w:tcPr>
          <w:p w14:paraId="5E9DCCB1" w14:textId="77777777" w:rsidR="00F85CED" w:rsidRPr="009165D6" w:rsidRDefault="00F85CED" w:rsidP="00F85CED">
            <w:pPr>
              <w:jc w:val="left"/>
            </w:pPr>
            <w:r w:rsidRPr="009165D6">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 xml:space="preserve">rrespondiente indicando error en el </w:t>
            </w:r>
            <w:r>
              <w:lastRenderedPageBreak/>
              <w:t>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lastRenderedPageBreak/>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3DE28CDC" w14:textId="77777777" w:rsidR="009356D7" w:rsidRPr="009165D6" w:rsidRDefault="009356D7" w:rsidP="009356D7">
            <w:pPr>
              <w:jc w:val="left"/>
            </w:pPr>
            <w:r w:rsidRPr="009165D6">
              <w:t>Editar pregunta</w:t>
            </w:r>
          </w:p>
        </w:tc>
        <w:tc>
          <w:tcPr>
            <w:tcW w:w="2617" w:type="dxa"/>
            <w:noWrap/>
            <w:hideMark/>
          </w:tcPr>
          <w:p w14:paraId="37429B8E"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115662F1" w14:textId="77777777" w:rsidR="009356D7" w:rsidRPr="009165D6" w:rsidRDefault="009356D7" w:rsidP="009356D7">
            <w:pPr>
              <w:jc w:val="left"/>
            </w:pPr>
            <w:r w:rsidRPr="009165D6">
              <w:t>Pregunta con menos de 3 caracteres.</w:t>
            </w:r>
          </w:p>
        </w:tc>
        <w:tc>
          <w:tcPr>
            <w:tcW w:w="2668" w:type="dxa"/>
            <w:noWrap/>
            <w:hideMark/>
          </w:tcPr>
          <w:p w14:paraId="3A1E6E8D" w14:textId="5A0C2A12" w:rsidR="009356D7" w:rsidRPr="009165D6" w:rsidRDefault="009356D7" w:rsidP="009356D7">
            <w:pPr>
              <w:jc w:val="left"/>
            </w:pPr>
            <w:r>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Descripcin"/>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19">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Descripcin"/>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2851D020" w14:textId="77777777" w:rsidR="00B64789" w:rsidRDefault="00B64789" w:rsidP="00B64789">
      <w:pPr>
        <w:rPr>
          <w:lang w:val="es-ES_tradnl" w:eastAsia="es-UY"/>
        </w:rPr>
      </w:pPr>
    </w:p>
    <w:p w14:paraId="65AA152B" w14:textId="77777777" w:rsidR="00B64789" w:rsidRDefault="00B64789" w:rsidP="00B64789">
      <w:pPr>
        <w:rPr>
          <w:lang w:val="es-ES_tradnl" w:eastAsia="es-UY"/>
        </w:rPr>
      </w:pP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RF-6.1 Asociar Servicio </w:t>
            </w:r>
            <w:proofErr w:type="spellStart"/>
            <w:r w:rsidRPr="0071449F">
              <w:rPr>
                <w:rFonts w:ascii="Calibri" w:eastAsia="Times New Roman" w:hAnsi="Calibri" w:cs="Calibri"/>
                <w:color w:val="000000"/>
                <w:sz w:val="22"/>
                <w:lang w:eastAsia="es-UY"/>
              </w:rPr>
              <w:t>a</w:t>
            </w:r>
            <w:proofErr w:type="spellEnd"/>
            <w:r w:rsidRPr="0071449F">
              <w:rPr>
                <w:rFonts w:ascii="Calibri" w:eastAsia="Times New Roman" w:hAnsi="Calibri" w:cs="Calibri"/>
                <w:color w:val="000000"/>
                <w:sz w:val="22"/>
                <w:lang w:eastAsia="es-UY"/>
              </w:rPr>
              <w:t xml:space="preserve">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RF-6.4 Habilitar/Deshabilitar Servicio </w:t>
            </w:r>
            <w:proofErr w:type="spellStart"/>
            <w:r w:rsidRPr="0071449F">
              <w:rPr>
                <w:rFonts w:ascii="Calibri" w:eastAsia="Times New Roman" w:hAnsi="Calibri" w:cs="Calibri"/>
                <w:color w:val="000000"/>
                <w:sz w:val="22"/>
                <w:lang w:eastAsia="es-UY"/>
              </w:rPr>
              <w:t>a</w:t>
            </w:r>
            <w:proofErr w:type="spellEnd"/>
            <w:r w:rsidRPr="0071449F">
              <w:rPr>
                <w:rFonts w:ascii="Calibri" w:eastAsia="Times New Roman" w:hAnsi="Calibri" w:cs="Calibri"/>
                <w:color w:val="000000"/>
                <w:sz w:val="22"/>
                <w:lang w:eastAsia="es-UY"/>
              </w:rPr>
              <w:t xml:space="preserve">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7A1A3A70" w14:textId="085EE3A4" w:rsidR="00401C50" w:rsidRPr="006E5D82" w:rsidRDefault="00401C50" w:rsidP="00401C50">
      <w:pPr>
        <w:rPr>
          <w:b/>
        </w:rPr>
      </w:pPr>
      <w:r>
        <w:rPr>
          <w:b/>
        </w:rPr>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lastRenderedPageBreak/>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Ofrecer 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50AC9016" w14:textId="02E31CC3"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t xml:space="preserve">Ofrecer </w:t>
            </w:r>
            <w:r w:rsidRPr="000F6CE6">
              <w:rPr>
                <w:szCs w:val="24"/>
              </w:rPr>
              <w:lastRenderedPageBreak/>
              <w:t>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/ofre</w:t>
            </w:r>
            <w:r w:rsidRPr="000F6CE6">
              <w:rPr>
                <w:szCs w:val="24"/>
              </w:rPr>
              <w:lastRenderedPageBreak/>
              <w:t>cer-servicio</w:t>
            </w:r>
          </w:p>
        </w:tc>
        <w:tc>
          <w:tcPr>
            <w:tcW w:w="1743" w:type="dxa"/>
            <w:noWrap/>
            <w:hideMark/>
          </w:tcPr>
          <w:p w14:paraId="29E9ECB1" w14:textId="77777777" w:rsidR="006D6E20" w:rsidRPr="000F6CE6" w:rsidRDefault="006D6E20" w:rsidP="006D6E20">
            <w:pPr>
              <w:jc w:val="left"/>
              <w:rPr>
                <w:szCs w:val="24"/>
              </w:rPr>
            </w:pPr>
            <w:r w:rsidRPr="000F6CE6">
              <w:rPr>
                <w:szCs w:val="24"/>
              </w:rPr>
              <w:lastRenderedPageBreak/>
              <w:t xml:space="preserve">Datos </w:t>
            </w:r>
            <w:r w:rsidRPr="000F6CE6">
              <w:rPr>
                <w:szCs w:val="24"/>
              </w:rPr>
              <w:lastRenderedPageBreak/>
              <w:t>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lastRenderedPageBreak/>
              <w:t xml:space="preserve">OK. </w:t>
            </w:r>
            <w:r>
              <w:rPr>
                <w:szCs w:val="24"/>
              </w:rPr>
              <w:t xml:space="preserve">Mensaje indicando que </w:t>
            </w:r>
            <w:r>
              <w:rPr>
                <w:szCs w:val="24"/>
              </w:rPr>
              <w:lastRenderedPageBreak/>
              <w:t>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Solicitar 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5D9178F4" w14:textId="03B81411" w:rsidR="006D6E20" w:rsidRPr="000F6CE6" w:rsidRDefault="006D6E20" w:rsidP="006D6E20">
            <w:pPr>
              <w:jc w:val="left"/>
              <w:rPr>
                <w:szCs w:val="24"/>
              </w:rPr>
            </w:pPr>
            <w:r w:rsidRPr="000F6CE6">
              <w:rPr>
                <w:szCs w:val="24"/>
              </w:rPr>
              <w:t xml:space="preserve">Servicio, Título y descripción </w:t>
            </w:r>
            <w:r w:rsidRPr="000F6CE6">
              <w:rPr>
                <w:szCs w:val="24"/>
              </w:rPr>
              <w:lastRenderedPageBreak/>
              <w:t>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indicando que debe seleccionar un servicio, ingresar un título. La </w:t>
            </w:r>
            <w:r w:rsidRPr="000F6CE6">
              <w:rPr>
                <w:szCs w:val="24"/>
              </w:rPr>
              <w:lastRenderedPageBreak/>
              <w:t>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w:t>
            </w:r>
            <w:r>
              <w:rPr>
                <w:szCs w:val="24"/>
              </w:rPr>
              <w:t>título de 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Listado de todas las publicaciones de un servicio 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Listado de todas las publicaciones del servicio seleccionado.</w:t>
            </w:r>
          </w:p>
        </w:tc>
        <w:tc>
          <w:tcPr>
            <w:tcW w:w="3365" w:type="dxa"/>
            <w:noWrap/>
            <w:hideMark/>
          </w:tcPr>
          <w:p w14:paraId="194630EB" w14:textId="5074A02B" w:rsidR="006D6E20" w:rsidRPr="000F6CE6" w:rsidRDefault="006D6E20" w:rsidP="00EB415C">
            <w:pPr>
              <w:jc w:val="left"/>
              <w:rPr>
                <w:szCs w:val="24"/>
              </w:rPr>
            </w:pPr>
            <w:r w:rsidRPr="000F6CE6">
              <w:rPr>
                <w:szCs w:val="24"/>
              </w:rPr>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r w:rsidRPr="000F6CE6">
              <w:rPr>
                <w:szCs w:val="24"/>
              </w:rPr>
              <w:lastRenderedPageBreak/>
              <w:t>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lastRenderedPageBreak/>
              <w:t>Click</w:t>
            </w:r>
            <w:proofErr w:type="spellEnd"/>
            <w:r w:rsidRPr="000F6CE6">
              <w:rPr>
                <w:szCs w:val="24"/>
              </w:rPr>
              <w:t xml:space="preserve"> en una </w:t>
            </w:r>
            <w:r w:rsidRPr="000F6CE6">
              <w:rPr>
                <w:szCs w:val="24"/>
              </w:rPr>
              <w:lastRenderedPageBreak/>
              <w:t>publicación.</w:t>
            </w:r>
          </w:p>
        </w:tc>
        <w:tc>
          <w:tcPr>
            <w:tcW w:w="3365" w:type="dxa"/>
            <w:noWrap/>
            <w:hideMark/>
          </w:tcPr>
          <w:p w14:paraId="77449D78"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w:t>
            </w:r>
            <w:r w:rsidRPr="000F6CE6">
              <w:rPr>
                <w:szCs w:val="24"/>
              </w:rPr>
              <w:lastRenderedPageBreak/>
              <w:t>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lastRenderedPageBreak/>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6A6F568E" w14:textId="614853C4"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Descripcin"/>
        <w:jc w:val="center"/>
        <w:rPr>
          <w:sz w:val="22"/>
        </w:rPr>
      </w:pPr>
      <w:r>
        <w:rPr>
          <w:noProof/>
          <w:sz w:val="22"/>
          <w:lang w:val="es-UY"/>
        </w:rPr>
        <w:lastRenderedPageBreak/>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Descripcin"/>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RF-8.4 Habilitar/Deshabilitar publicaciones 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lastRenderedPageBreak/>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1BC1D518" w14:textId="2C6F9A95" w:rsidR="009B70AD" w:rsidRPr="000222FB" w:rsidRDefault="00815020" w:rsidP="009D71E7">
      <w:pPr>
        <w:rPr>
          <w:b/>
          <w:sz w:val="28"/>
          <w:szCs w:val="28"/>
        </w:rPr>
      </w:pPr>
      <w:r>
        <w:rPr>
          <w:b/>
          <w:sz w:val="28"/>
          <w:szCs w:val="28"/>
        </w:rPr>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lastRenderedPageBreak/>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5F5064C" w14:textId="54DC340E" w:rsidR="00BE43B4" w:rsidRPr="006E5D82" w:rsidRDefault="00BE43B4" w:rsidP="00BE43B4">
      <w:pPr>
        <w:rPr>
          <w:b/>
        </w:rPr>
      </w:pPr>
      <w:r w:rsidRPr="006E5D82">
        <w:rPr>
          <w:b/>
        </w:rPr>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lastRenderedPageBreak/>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Editar datos cliente</w:t>
            </w:r>
          </w:p>
        </w:tc>
        <w:tc>
          <w:tcPr>
            <w:tcW w:w="2191" w:type="dxa"/>
            <w:noWrap/>
            <w:hideMark/>
          </w:tcPr>
          <w:p w14:paraId="6A56C71E" w14:textId="45F64A09" w:rsidR="00510B45" w:rsidRPr="00CD4A2B" w:rsidRDefault="00510B45" w:rsidP="00510B45">
            <w:pPr>
              <w:jc w:val="left"/>
              <w:rPr>
                <w:szCs w:val="24"/>
              </w:rPr>
            </w:pPr>
            <w:r>
              <w:rPr>
                <w:szCs w:val="24"/>
              </w:rPr>
              <w:t>mi-cuenta</w:t>
            </w:r>
            <w:r w:rsidRPr="00CD4A2B">
              <w:rPr>
                <w:szCs w:val="24"/>
              </w:rPr>
              <w:t>/perfil-usuario</w:t>
            </w:r>
          </w:p>
        </w:tc>
        <w:tc>
          <w:tcPr>
            <w:tcW w:w="1470" w:type="dxa"/>
            <w:noWrap/>
            <w:hideMark/>
          </w:tcPr>
          <w:p w14:paraId="1E21CA41" w14:textId="396E27E3" w:rsidR="00510B45" w:rsidRPr="00CD4A2B" w:rsidRDefault="00510B45" w:rsidP="00510B45">
            <w:pPr>
              <w:jc w:val="left"/>
              <w:rPr>
                <w:szCs w:val="24"/>
              </w:rPr>
            </w:pPr>
            <w:r>
              <w:rPr>
                <w:szCs w:val="24"/>
              </w:rPr>
              <w:t>Datos 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t>OK.</w:t>
            </w:r>
            <w:r>
              <w:rPr>
                <w:szCs w:val="24"/>
              </w:rPr>
              <w:t xml:space="preserve"> Al dar guardar imagen, se 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 xml:space="preserve">Listado datos del cliente </w:t>
            </w:r>
            <w:r w:rsidRPr="00CD4A2B">
              <w:rPr>
                <w:szCs w:val="24"/>
              </w:rPr>
              <w:lastRenderedPageBreak/>
              <w:t>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lastRenderedPageBreak/>
              <w:t>dashboard</w:t>
            </w:r>
            <w:proofErr w:type="spellEnd"/>
            <w:r w:rsidRPr="00CD4A2B">
              <w:rPr>
                <w:szCs w:val="24"/>
              </w:rPr>
              <w:t>/ver-publicación-ofrecida/</w:t>
            </w:r>
            <w:proofErr w:type="spellStart"/>
            <w:r w:rsidRPr="00CD4A2B">
              <w:rPr>
                <w:szCs w:val="24"/>
              </w:rPr>
              <w:t>idPublica</w:t>
            </w:r>
            <w:r w:rsidRPr="00CD4A2B">
              <w:rPr>
                <w:szCs w:val="24"/>
              </w:rPr>
              <w:lastRenderedPageBreak/>
              <w:t>cion</w:t>
            </w:r>
            <w:proofErr w:type="spellEnd"/>
          </w:p>
        </w:tc>
        <w:tc>
          <w:tcPr>
            <w:tcW w:w="1470" w:type="dxa"/>
            <w:noWrap/>
            <w:hideMark/>
          </w:tcPr>
          <w:p w14:paraId="2F2C8F84" w14:textId="6EA30804" w:rsidR="00510B45" w:rsidRPr="00CD4A2B" w:rsidRDefault="00317C2A" w:rsidP="00317C2A">
            <w:pPr>
              <w:jc w:val="left"/>
              <w:rPr>
                <w:szCs w:val="24"/>
              </w:rPr>
            </w:pPr>
            <w:r>
              <w:rPr>
                <w:szCs w:val="24"/>
              </w:rPr>
              <w:lastRenderedPageBreak/>
              <w:t>Muestra</w:t>
            </w:r>
            <w:r w:rsidR="00433023">
              <w:rPr>
                <w:szCs w:val="24"/>
              </w:rPr>
              <w:t xml:space="preserve"> imagen,</w:t>
            </w:r>
            <w:r>
              <w:rPr>
                <w:szCs w:val="24"/>
              </w:rPr>
              <w:t xml:space="preserve"> nombre, </w:t>
            </w:r>
            <w:r>
              <w:rPr>
                <w:szCs w:val="24"/>
              </w:rPr>
              <w:lastRenderedPageBreak/>
              <w:t>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lastRenderedPageBreak/>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lastRenderedPageBreak/>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publicación.</w:t>
            </w:r>
          </w:p>
        </w:tc>
        <w:tc>
          <w:tcPr>
            <w:tcW w:w="3467" w:type="dxa"/>
            <w:noWrap/>
            <w:hideMark/>
          </w:tcPr>
          <w:p w14:paraId="0CB49786" w14:textId="51493655" w:rsidR="00510B45" w:rsidRPr="00CD4A2B" w:rsidRDefault="00DF7F12" w:rsidP="00510B45">
            <w:pPr>
              <w:jc w:val="left"/>
              <w:rPr>
                <w:szCs w:val="24"/>
              </w:rPr>
            </w:pPr>
            <w:r>
              <w:rPr>
                <w:szCs w:val="24"/>
              </w:rPr>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lastRenderedPageBreak/>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letra.</w:t>
            </w:r>
          </w:p>
        </w:tc>
        <w:tc>
          <w:tcPr>
            <w:tcW w:w="3467" w:type="dxa"/>
            <w:noWrap/>
            <w:hideMark/>
          </w:tcPr>
          <w:p w14:paraId="500E4886" w14:textId="3D01159D"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lastRenderedPageBreak/>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Descripcin"/>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lastRenderedPageBreak/>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lastRenderedPageBreak/>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lastRenderedPageBreak/>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lastRenderedPageBreak/>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w:t>
            </w:r>
            <w:r w:rsidR="00EE3B99" w:rsidRPr="00EE3B99">
              <w:rPr>
                <w:szCs w:val="24"/>
              </w:rPr>
              <w:lastRenderedPageBreak/>
              <w:t>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lastRenderedPageBreak/>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3D48AB49"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 con la posibilidad de respondes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lastRenderedPageBreak/>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05807E99" w:rsidR="00B92C2F" w:rsidRDefault="00BF68FA" w:rsidP="00B92C2F">
      <w:pPr>
        <w:pStyle w:val="Descripcin"/>
        <w:jc w:val="center"/>
        <w:rPr>
          <w:sz w:val="22"/>
        </w:rPr>
      </w:pPr>
      <w:r>
        <w:rPr>
          <w:sz w:val="22"/>
        </w:rPr>
        <w:t>Fig. 17</w:t>
      </w:r>
      <w:r w:rsidR="00B92C2F" w:rsidRPr="00F1032C">
        <w:rPr>
          <w:sz w:val="22"/>
        </w:rPr>
        <w:t xml:space="preserve"> </w:t>
      </w:r>
      <w:r w:rsidR="00B92C2F">
        <w:rPr>
          <w:sz w:val="22"/>
        </w:rPr>
        <w:t>MER – Pila del sprint 6</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7AED1F1C" w14:textId="53A36027" w:rsidR="008F74CA" w:rsidRPr="00A3589A" w:rsidRDefault="00BF68FA" w:rsidP="00BF68FA">
      <w:pPr>
        <w:rPr>
          <w:b/>
          <w:sz w:val="28"/>
          <w:szCs w:val="28"/>
        </w:rPr>
      </w:pPr>
      <w:r>
        <w:rPr>
          <w:b/>
          <w:sz w:val="28"/>
          <w:szCs w:val="28"/>
        </w:rPr>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D690675" w14:textId="77777777" w:rsidR="008F74CA" w:rsidRDefault="008F74CA" w:rsidP="008F74CA">
      <w:pPr>
        <w:rPr>
          <w:szCs w:val="24"/>
        </w:rPr>
      </w:pPr>
    </w:p>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lastRenderedPageBreak/>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lastRenderedPageBreak/>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5F076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Correo electrónico valido.</w:t>
            </w:r>
          </w:p>
        </w:tc>
        <w:tc>
          <w:tcPr>
            <w:tcW w:w="2780" w:type="dxa"/>
            <w:noWrap/>
            <w:hideMark/>
          </w:tcPr>
          <w:p w14:paraId="2B079903" w14:textId="77777777" w:rsidR="00617589" w:rsidRPr="00617589" w:rsidRDefault="00617589" w:rsidP="00617589">
            <w:pPr>
              <w:jc w:val="left"/>
              <w:rPr>
                <w:szCs w:val="24"/>
              </w:rPr>
            </w:pPr>
            <w:r w:rsidRPr="00617589">
              <w:rPr>
                <w:szCs w:val="24"/>
              </w:rPr>
              <w:t>OK. Se envía por correo la nueva 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473EE470" w14:textId="77777777" w:rsidR="00617589" w:rsidRDefault="00617589" w:rsidP="003F6220">
      <w:pPr>
        <w:rPr>
          <w:szCs w:val="24"/>
        </w:rPr>
      </w:pPr>
    </w:p>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lastRenderedPageBreak/>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Descripcin"/>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25568592" w14:textId="5572FC3B" w:rsidR="00747DEA" w:rsidRDefault="00AD6678" w:rsidP="00AD6678">
      <w:pPr>
        <w:rPr>
          <w:b/>
          <w:sz w:val="28"/>
          <w:szCs w:val="28"/>
        </w:rPr>
      </w:pPr>
      <w:r>
        <w:rPr>
          <w:b/>
          <w:sz w:val="28"/>
          <w:szCs w:val="28"/>
        </w:rPr>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14789D5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1428CC59"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de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proofErr w:type="spellStart"/>
      <w:r w:rsidR="00191D80">
        <w:rPr>
          <w:szCs w:val="24"/>
        </w:rPr>
        <w:t>Gmail</w:t>
      </w:r>
      <w:proofErr w:type="spellEnd"/>
      <w:r w:rsidR="00191D80">
        <w:rPr>
          <w:szCs w:val="24"/>
        </w:rPr>
        <w:t xml:space="preserve">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mediante el cual aparentemente se podría enviar los 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2E31A8A9" w14:textId="66682A55" w:rsidR="0088756D" w:rsidRPr="0088756D" w:rsidRDefault="0088756D" w:rsidP="0088756D">
      <w:pPr>
        <w:rPr>
          <w:sz w:val="28"/>
          <w:szCs w:val="28"/>
        </w:rPr>
      </w:pPr>
    </w:p>
    <w:p w14:paraId="6CC6F078" w14:textId="77777777" w:rsidR="00EA34BF" w:rsidRPr="00CC13DA" w:rsidRDefault="00EA34BF" w:rsidP="00EA34BF">
      <w:pPr>
        <w:autoSpaceDE w:val="0"/>
        <w:autoSpaceDN w:val="0"/>
        <w:adjustRightInd w:val="0"/>
        <w:spacing w:after="0"/>
        <w:rPr>
          <w:szCs w:val="24"/>
        </w:rPr>
      </w:pPr>
    </w:p>
    <w:p w14:paraId="63DF3788" w14:textId="77777777" w:rsidR="00B64789" w:rsidRDefault="00B64789" w:rsidP="00385E81">
      <w:pPr>
        <w:rPr>
          <w:b/>
          <w:sz w:val="28"/>
          <w:szCs w:val="28"/>
        </w:rPr>
      </w:pPr>
    </w:p>
    <w:p w14:paraId="5D1845F6" w14:textId="368C9F71" w:rsidR="00BD4938" w:rsidRDefault="00385E81" w:rsidP="00385E81">
      <w:pPr>
        <w:rPr>
          <w:b/>
          <w:sz w:val="28"/>
          <w:szCs w:val="28"/>
        </w:rPr>
      </w:pPr>
      <w:r>
        <w:rPr>
          <w:b/>
          <w:sz w:val="28"/>
          <w:szCs w:val="28"/>
        </w:rPr>
        <w:lastRenderedPageBreak/>
        <w:t>2.3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77777777" w:rsidR="00BD4938" w:rsidRPr="000E75E0" w:rsidRDefault="00BD4938" w:rsidP="00BD4938">
      <w:pPr>
        <w:autoSpaceDE w:val="0"/>
        <w:autoSpaceDN w:val="0"/>
        <w:adjustRightInd w:val="0"/>
        <w:spacing w:after="0"/>
        <w:rPr>
          <w:b/>
          <w:szCs w:val="24"/>
          <w:u w:val="single"/>
        </w:rPr>
      </w:pPr>
      <w:r w:rsidRPr="000E75E0">
        <w:rPr>
          <w:b/>
          <w:szCs w:val="24"/>
          <w:u w:val="single"/>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lastRenderedPageBreak/>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51255491" w14:textId="77777777" w:rsidR="00BD4938" w:rsidRPr="000E75E0" w:rsidRDefault="00BD4938" w:rsidP="00BD4938">
      <w:pPr>
        <w:autoSpaceDE w:val="0"/>
        <w:autoSpaceDN w:val="0"/>
        <w:adjustRightInd w:val="0"/>
        <w:spacing w:after="0"/>
        <w:rPr>
          <w:b/>
          <w:szCs w:val="24"/>
          <w:u w:val="single"/>
        </w:rPr>
      </w:pPr>
      <w:r w:rsidRPr="000E75E0">
        <w:rPr>
          <w:b/>
          <w:szCs w:val="24"/>
          <w:u w:val="single"/>
        </w:rPr>
        <w:t>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Publicar todo tipo de servicios simples y el servicio complejo seleccionado por el grupo de trabajo; incrementando las ventas tanto de los trabajadores poco conocidos, así como de empresas fuertemente inmersas en el mercado.</w:t>
      </w:r>
    </w:p>
    <w:p w14:paraId="075271A9" w14:textId="77777777" w:rsidR="00BD4938" w:rsidRPr="00DA4947" w:rsidRDefault="00BD4938" w:rsidP="00BD4938">
      <w:r>
        <w:lastRenderedPageBreak/>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5EFF420E" w:rsidR="00244C33" w:rsidRPr="000E75E0" w:rsidRDefault="00244C33" w:rsidP="00BD4938">
      <w:pPr>
        <w:autoSpaceDE w:val="0"/>
        <w:autoSpaceDN w:val="0"/>
        <w:adjustRightInd w:val="0"/>
        <w:spacing w:after="0"/>
        <w:rPr>
          <w:b/>
          <w:szCs w:val="24"/>
          <w:u w:val="single"/>
        </w:rPr>
      </w:pPr>
      <w:r w:rsidRPr="000E75E0">
        <w:rPr>
          <w:b/>
          <w:szCs w:val="24"/>
          <w:u w:val="single"/>
        </w:rPr>
        <w:t>Requerimientos 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2953F749" w14:textId="77777777" w:rsidR="00BD4938" w:rsidRDefault="00BD4938" w:rsidP="00BD4938">
      <w:pPr>
        <w:rPr>
          <w:b/>
        </w:rPr>
      </w:pPr>
      <w:r w:rsidRPr="006E5D82">
        <w:rPr>
          <w:b/>
        </w:rPr>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Pr="00244C33"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0195F133" w14:textId="7052EA65" w:rsidR="00244C33" w:rsidRPr="000E75E0" w:rsidRDefault="00244C33" w:rsidP="00BD4938">
      <w:pPr>
        <w:rPr>
          <w:rFonts w:cs="Arial"/>
          <w:b/>
          <w:szCs w:val="24"/>
          <w:u w:val="single"/>
        </w:rPr>
      </w:pPr>
      <w:r w:rsidRPr="000E75E0">
        <w:rPr>
          <w:rFonts w:cs="Arial"/>
          <w:b/>
          <w:szCs w:val="24"/>
          <w:u w:val="single"/>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4DF9350C" w14:textId="77777777" w:rsidR="00BD4938" w:rsidRPr="001B6665"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05623DD1" w14:textId="77777777" w:rsidR="00B64789" w:rsidRDefault="00B64789" w:rsidP="00BD4938">
      <w:pPr>
        <w:rPr>
          <w:rFonts w:cs="Arial"/>
          <w:b/>
          <w:szCs w:val="24"/>
        </w:rPr>
      </w:pPr>
    </w:p>
    <w:p w14:paraId="6C74F68E" w14:textId="77777777" w:rsidR="00BD4938" w:rsidRDefault="00BD4938" w:rsidP="00BD4938">
      <w:pPr>
        <w:rPr>
          <w:rFonts w:cs="Arial"/>
          <w:b/>
          <w:szCs w:val="24"/>
        </w:rPr>
      </w:pPr>
      <w:r w:rsidRPr="008A29B9">
        <w:rPr>
          <w:rFonts w:cs="Arial"/>
          <w:b/>
          <w:szCs w:val="24"/>
        </w:rPr>
        <w:lastRenderedPageBreak/>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w:t>
      </w:r>
      <w:r>
        <w:rPr>
          <w:rFonts w:cs="Arial"/>
          <w:szCs w:val="24"/>
        </w:rPr>
        <w:lastRenderedPageBreak/>
        <w:t xml:space="preserve">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1E88EB54" w:rsidR="00244C33" w:rsidRPr="000E75E0" w:rsidRDefault="00244C33" w:rsidP="00BD4938">
      <w:pPr>
        <w:rPr>
          <w:rFonts w:cs="Arial"/>
          <w:b/>
          <w:szCs w:val="24"/>
          <w:u w:val="single"/>
        </w:rPr>
      </w:pPr>
      <w:r w:rsidRPr="000E75E0">
        <w:rPr>
          <w:rFonts w:cs="Arial"/>
          <w:b/>
          <w:szCs w:val="24"/>
          <w:u w:val="single"/>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70F3E258" w:rsidR="00283308" w:rsidRPr="000E75E0" w:rsidRDefault="00283308" w:rsidP="00BD4938">
      <w:pPr>
        <w:rPr>
          <w:rFonts w:cs="Arial"/>
          <w:b/>
          <w:szCs w:val="24"/>
          <w:u w:val="single"/>
        </w:rPr>
      </w:pPr>
      <w:r w:rsidRPr="000E75E0">
        <w:rPr>
          <w:rFonts w:cs="Arial"/>
          <w:b/>
          <w:szCs w:val="24"/>
          <w:u w:val="single"/>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7A9FC36B" w:rsidR="00244C33" w:rsidRPr="000E75E0" w:rsidRDefault="00244C33" w:rsidP="00BD4938">
      <w:pPr>
        <w:rPr>
          <w:rFonts w:cs="Arial"/>
          <w:b/>
          <w:szCs w:val="24"/>
          <w:u w:val="single"/>
        </w:rPr>
      </w:pPr>
      <w:r w:rsidRPr="000E75E0">
        <w:rPr>
          <w:rFonts w:cs="Arial"/>
          <w:b/>
          <w:szCs w:val="24"/>
          <w:u w:val="single"/>
        </w:rPr>
        <w:t>Uso de tecnología:</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t>mobile</w:t>
      </w:r>
      <w:proofErr w:type="spellEnd"/>
      <w:r>
        <w:t xml:space="preserve"> no nativa. La misma por dichas razones no pudo ser realizada, quedando para ser realizada en el futuro. </w:t>
      </w:r>
    </w:p>
    <w:p w14:paraId="0ED7FAB9" w14:textId="1C1D1911" w:rsidR="007C2E07" w:rsidRPr="000E75E0" w:rsidRDefault="007C2E07" w:rsidP="00244C33">
      <w:pPr>
        <w:rPr>
          <w:b/>
          <w:u w:val="single"/>
        </w:rPr>
      </w:pPr>
      <w:r w:rsidRPr="000E75E0">
        <w:rPr>
          <w:b/>
          <w:u w:val="single"/>
        </w:rPr>
        <w:t>Funcionalidades pendientes:</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1DAED57F" w:rsidR="007C2E07" w:rsidRDefault="007C2E07" w:rsidP="007C2E07">
      <w:pPr>
        <w:pStyle w:val="Prrafodelista"/>
        <w:numPr>
          <w:ilvl w:val="0"/>
          <w:numId w:val="48"/>
        </w:numPr>
      </w:pPr>
      <w:r>
        <w:t xml:space="preserve">Notificaciones. </w:t>
      </w:r>
    </w:p>
    <w:p w14:paraId="5AF9012C" w14:textId="6A0FC25B" w:rsidR="007C2E07" w:rsidRDefault="007C2E07" w:rsidP="007C2E07">
      <w:pPr>
        <w:pStyle w:val="Prrafodelista"/>
      </w:pPr>
      <w:r>
        <w:t>El sistema carece de notificaciones, debería informar cuando se acepta una solicitud o cuando se contacta a un cliente. También se podría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lastRenderedPageBreak/>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703986B5" w14:textId="5EAF939F" w:rsidR="007C2E07" w:rsidRPr="000E75E0" w:rsidRDefault="00BB5E74" w:rsidP="00BB5E74">
      <w:pPr>
        <w:rPr>
          <w:b/>
          <w:u w:val="single"/>
        </w:rPr>
      </w:pPr>
      <w:r w:rsidRPr="000E75E0">
        <w:rPr>
          <w:b/>
          <w:u w:val="single"/>
        </w:rPr>
        <w:t>Errores encontrados:</w:t>
      </w:r>
    </w:p>
    <w:p w14:paraId="2FDC7506" w14:textId="567C6430"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4A11A1">
        <w:t xml:space="preserve"> No se contaba con el tiempo suficiente para la solución de los mismos.</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2F98C205" w14:textId="63142D25" w:rsidR="00191343" w:rsidRDefault="00191343" w:rsidP="00191343">
      <w:pPr>
        <w:pStyle w:val="Prrafodelista"/>
        <w:numPr>
          <w:ilvl w:val="0"/>
          <w:numId w:val="48"/>
        </w:numPr>
      </w:pPr>
      <w:r>
        <w:t xml:space="preserve">No se guarda fecha y versionado de los términos y condiciones aceptados al registrarse. </w:t>
      </w:r>
    </w:p>
    <w:p w14:paraId="1814BFDB" w14:textId="60EC83ED" w:rsidR="00191343" w:rsidRPr="00BB5E74" w:rsidRDefault="00191343" w:rsidP="00191343">
      <w:pPr>
        <w:pStyle w:val="Prrafodelista"/>
      </w:pPr>
      <w:r>
        <w:t xml:space="preserve">Por el momento el control de aceptación de los términos y condiciones es únicamente controlado en el </w:t>
      </w:r>
      <w:proofErr w:type="spellStart"/>
      <w:r>
        <w:t>frontend</w:t>
      </w:r>
      <w:proofErr w:type="spellEnd"/>
      <w:r>
        <w:t>.</w:t>
      </w:r>
    </w:p>
    <w:p w14:paraId="47C66E4C" w14:textId="77777777" w:rsidR="00B64789" w:rsidRDefault="00B64789">
      <w:pPr>
        <w:spacing w:after="200" w:line="276" w:lineRule="auto"/>
        <w:jc w:val="left"/>
      </w:pPr>
      <w:r>
        <w:br w:type="page"/>
      </w:r>
    </w:p>
    <w:p w14:paraId="2642E4A5" w14:textId="24EA3380" w:rsidR="00175A90" w:rsidRPr="00E14642" w:rsidRDefault="00175A90" w:rsidP="008C2BC9">
      <w:pPr>
        <w:spacing w:after="200" w:line="276" w:lineRule="auto"/>
        <w:jc w:val="left"/>
        <w:rPr>
          <w:b/>
          <w:sz w:val="32"/>
          <w:szCs w:val="32"/>
        </w:rPr>
      </w:pPr>
      <w:r>
        <w:rPr>
          <w:b/>
          <w:sz w:val="32"/>
          <w:szCs w:val="32"/>
        </w:rPr>
        <w:lastRenderedPageBreak/>
        <w:t>3. Glosario</w:t>
      </w:r>
    </w:p>
    <w:bookmarkEnd w:id="103"/>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2"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3"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4"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5"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26"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27"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28"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29"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0"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1"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2"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3"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4"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5"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36"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37"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38"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39"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0"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1"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proofErr w:type="spellStart"/>
      <w:r w:rsidRPr="00B16AA6">
        <w:rPr>
          <w:sz w:val="20"/>
          <w:szCs w:val="20"/>
          <w:shd w:val="clear" w:color="auto" w:fill="FFFFFF"/>
          <w:lang w:val="en-US"/>
        </w:rPr>
        <w:t>Fuente</w:t>
      </w:r>
      <w:proofErr w:type="spellEnd"/>
      <w:r w:rsidRPr="00B16AA6">
        <w:rPr>
          <w:sz w:val="20"/>
          <w:szCs w:val="20"/>
          <w:shd w:val="clear" w:color="auto" w:fill="FFFFFF"/>
          <w:lang w:val="en-US"/>
        </w:rPr>
        <w:t>: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2"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3"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6"/>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4"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3068F9B4" w:rsidR="00175A90" w:rsidRPr="00E14642" w:rsidRDefault="00175A90" w:rsidP="00175A90">
      <w:pPr>
        <w:rPr>
          <w:b/>
          <w:sz w:val="32"/>
          <w:szCs w:val="32"/>
        </w:rPr>
      </w:pPr>
      <w:bookmarkStart w:id="104" w:name="Numerados_4"/>
      <w:r>
        <w:rPr>
          <w:b/>
          <w:sz w:val="32"/>
          <w:szCs w:val="32"/>
        </w:rPr>
        <w:lastRenderedPageBreak/>
        <w:t>4. Referencias Bibliográficas</w:t>
      </w:r>
    </w:p>
    <w:bookmarkEnd w:id="104"/>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222DB1A6" w:rsidR="00175A90" w:rsidRPr="00B16AA6" w:rsidRDefault="00175A90" w:rsidP="00175A90">
      <w:pPr>
        <w:rPr>
          <w:b/>
          <w:sz w:val="32"/>
          <w:szCs w:val="32"/>
          <w:lang w:val="en-US"/>
        </w:rPr>
      </w:pPr>
      <w:bookmarkStart w:id="105" w:name="Numerados_5"/>
      <w:r w:rsidRPr="00B16AA6">
        <w:rPr>
          <w:b/>
          <w:sz w:val="32"/>
          <w:szCs w:val="32"/>
          <w:lang w:val="en-US"/>
        </w:rPr>
        <w:lastRenderedPageBreak/>
        <w:t xml:space="preserve">5. </w:t>
      </w:r>
      <w:proofErr w:type="spellStart"/>
      <w:r w:rsidRPr="00B16AA6">
        <w:rPr>
          <w:b/>
          <w:sz w:val="32"/>
          <w:szCs w:val="32"/>
          <w:lang w:val="en-US"/>
        </w:rPr>
        <w:t>Bibliografía</w:t>
      </w:r>
      <w:proofErr w:type="spellEnd"/>
    </w:p>
    <w:bookmarkEnd w:id="105"/>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08C14E71" w:rsidR="00300EC3" w:rsidRDefault="00175A90" w:rsidP="00FC5185">
      <w:pPr>
        <w:rPr>
          <w:b/>
          <w:sz w:val="32"/>
          <w:szCs w:val="32"/>
        </w:rPr>
      </w:pPr>
      <w:bookmarkStart w:id="106" w:name="Numerados_6"/>
      <w:r>
        <w:rPr>
          <w:b/>
          <w:sz w:val="32"/>
          <w:szCs w:val="32"/>
        </w:rPr>
        <w:lastRenderedPageBreak/>
        <w:t>6. Anexos</w:t>
      </w:r>
    </w:p>
    <w:p w14:paraId="215BE2AC" w14:textId="40AAA36E" w:rsidR="0024494D" w:rsidRDefault="00AA22D9" w:rsidP="00385E81">
      <w:pPr>
        <w:rPr>
          <w:b/>
          <w:sz w:val="28"/>
          <w:szCs w:val="28"/>
        </w:rPr>
      </w:pPr>
      <w:r>
        <w:rPr>
          <w:b/>
          <w:sz w:val="28"/>
          <w:szCs w:val="28"/>
        </w:rPr>
        <w:t>6.1</w:t>
      </w:r>
      <w:r w:rsidRPr="00F22F8D">
        <w:rPr>
          <w:b/>
          <w:sz w:val="28"/>
          <w:szCs w:val="28"/>
        </w:rPr>
        <w:t xml:space="preserve">. </w:t>
      </w:r>
      <w:r w:rsidR="00C860FD">
        <w:rPr>
          <w:b/>
          <w:sz w:val="28"/>
          <w:szCs w:val="28"/>
        </w:rPr>
        <w:t>MER</w:t>
      </w:r>
    </w:p>
    <w:p w14:paraId="719A6CF3" w14:textId="0ADFA18C" w:rsidR="00574479" w:rsidRDefault="00574479">
      <w:pPr>
        <w:spacing w:after="200" w:line="276" w:lineRule="auto"/>
        <w:jc w:val="left"/>
        <w:rPr>
          <w:b/>
          <w:sz w:val="28"/>
          <w:szCs w:val="28"/>
        </w:rPr>
      </w:pPr>
      <w:r>
        <w:rPr>
          <w:b/>
          <w:sz w:val="28"/>
          <w:szCs w:val="28"/>
        </w:rPr>
        <w:br w:type="page"/>
      </w:r>
    </w:p>
    <w:p w14:paraId="40452AF6" w14:textId="77777777" w:rsidR="00574479" w:rsidRPr="00AA22D9" w:rsidRDefault="00574479" w:rsidP="00C860FD">
      <w:pPr>
        <w:ind w:firstLine="708"/>
        <w:rPr>
          <w:b/>
          <w:sz w:val="28"/>
          <w:szCs w:val="28"/>
        </w:rPr>
      </w:pPr>
    </w:p>
    <w:p w14:paraId="2D746A42" w14:textId="64D8C98C" w:rsidR="00AA22D9" w:rsidRDefault="00AA22D9" w:rsidP="00385E81">
      <w:pPr>
        <w:rPr>
          <w:b/>
          <w:sz w:val="28"/>
          <w:szCs w:val="28"/>
        </w:rPr>
      </w:pPr>
      <w:bookmarkStart w:id="107" w:name="_Toc481527616"/>
      <w:bookmarkStart w:id="108" w:name="_Toc481528152"/>
      <w:bookmarkStart w:id="109" w:name="_Toc481614513"/>
      <w:bookmarkStart w:id="110" w:name="_Toc481617416"/>
      <w:bookmarkStart w:id="111" w:name="_Toc481618356"/>
      <w:bookmarkStart w:id="112" w:name="Numerados_6_1"/>
      <w:bookmarkEnd w:id="106"/>
      <w:r>
        <w:rPr>
          <w:b/>
          <w:sz w:val="28"/>
          <w:szCs w:val="28"/>
        </w:rPr>
        <w:t>6.2</w:t>
      </w:r>
      <w:r w:rsidRPr="00F22F8D">
        <w:rPr>
          <w:b/>
          <w:sz w:val="28"/>
          <w:szCs w:val="28"/>
        </w:rPr>
        <w:t xml:space="preserve">. </w:t>
      </w:r>
      <w:r>
        <w:rPr>
          <w:b/>
          <w:sz w:val="28"/>
          <w:szCs w:val="28"/>
        </w:rPr>
        <w:t>UML</w:t>
      </w:r>
    </w:p>
    <w:p w14:paraId="50C6B344" w14:textId="4A1062F2" w:rsidR="00574479" w:rsidRDefault="00574479">
      <w:pPr>
        <w:spacing w:after="200" w:line="276" w:lineRule="auto"/>
        <w:jc w:val="left"/>
        <w:rPr>
          <w:b/>
          <w:sz w:val="28"/>
          <w:szCs w:val="28"/>
        </w:rPr>
      </w:pPr>
      <w:r>
        <w:rPr>
          <w:b/>
          <w:sz w:val="28"/>
          <w:szCs w:val="28"/>
        </w:rPr>
        <w:br w:type="page"/>
      </w:r>
    </w:p>
    <w:p w14:paraId="5F736056" w14:textId="6AC7B1B2" w:rsidR="00B5495A" w:rsidRDefault="00281FCD" w:rsidP="00385E81">
      <w:pPr>
        <w:rPr>
          <w:b/>
          <w:sz w:val="28"/>
          <w:szCs w:val="28"/>
        </w:rPr>
      </w:pPr>
      <w:r>
        <w:rPr>
          <w:b/>
          <w:sz w:val="28"/>
          <w:szCs w:val="28"/>
        </w:rPr>
        <w:lastRenderedPageBreak/>
        <w:t>6.3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2822750" w:rsidR="00175A90" w:rsidRDefault="00574479" w:rsidP="00B64789">
      <w:pPr>
        <w:spacing w:after="200" w:line="276" w:lineRule="auto"/>
        <w:jc w:val="left"/>
        <w:rPr>
          <w:b/>
          <w:sz w:val="28"/>
          <w:szCs w:val="28"/>
        </w:rPr>
      </w:pPr>
      <w:r>
        <w:rPr>
          <w:b/>
          <w:sz w:val="28"/>
          <w:szCs w:val="28"/>
        </w:rPr>
        <w:br w:type="page"/>
      </w:r>
      <w:r w:rsidR="00175A90">
        <w:rPr>
          <w:b/>
          <w:sz w:val="28"/>
          <w:szCs w:val="28"/>
        </w:rPr>
        <w:lastRenderedPageBreak/>
        <w:t>6</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5652DD10" w:rsidR="00C860FD" w:rsidRDefault="00281FCD" w:rsidP="00385E81">
      <w:pPr>
        <w:rPr>
          <w:b/>
          <w:sz w:val="28"/>
          <w:szCs w:val="28"/>
        </w:rPr>
      </w:pPr>
      <w:r>
        <w:rPr>
          <w:b/>
          <w:sz w:val="28"/>
          <w:szCs w:val="28"/>
        </w:rPr>
        <w:t>6.4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45"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46"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47"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3C920772" w14:textId="77777777" w:rsidR="00E9739D" w:rsidRPr="00385E81" w:rsidRDefault="00E9739D" w:rsidP="00E9739D">
      <w:pPr>
        <w:rPr>
          <w:szCs w:val="24"/>
        </w:rPr>
      </w:pPr>
      <w:r w:rsidRPr="00385E81">
        <w:rPr>
          <w:szCs w:val="24"/>
        </w:rPr>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lastRenderedPageBreak/>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48"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49"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0"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lastRenderedPageBreak/>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51"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5433EA89" w14:textId="77777777" w:rsidR="004415B3" w:rsidRPr="00385E81" w:rsidRDefault="004415B3" w:rsidP="004415B3">
      <w:pPr>
        <w:rPr>
          <w:b/>
          <w:szCs w:val="24"/>
          <w:lang w:val="en-US"/>
        </w:rPr>
      </w:pPr>
      <w:r w:rsidRPr="00385E81">
        <w:rPr>
          <w:b/>
          <w:szCs w:val="24"/>
          <w:lang w:val="en-US"/>
        </w:rPr>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lastRenderedPageBreak/>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0D69FC01" w:rsidR="00C60F0D" w:rsidRDefault="00281FCD" w:rsidP="00385E81">
      <w:pPr>
        <w:rPr>
          <w:b/>
          <w:sz w:val="28"/>
          <w:szCs w:val="28"/>
        </w:rPr>
      </w:pPr>
      <w:r>
        <w:rPr>
          <w:b/>
          <w:sz w:val="28"/>
          <w:szCs w:val="28"/>
        </w:rPr>
        <w:t>6.4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52"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212E67D7" w:rsidR="00300EC3" w:rsidRDefault="00281FCD" w:rsidP="00385E81">
      <w:pPr>
        <w:rPr>
          <w:b/>
          <w:sz w:val="28"/>
          <w:szCs w:val="28"/>
        </w:rPr>
      </w:pPr>
      <w:bookmarkStart w:id="113" w:name="_Toc481527617"/>
      <w:bookmarkStart w:id="114" w:name="_Toc481528153"/>
      <w:bookmarkStart w:id="115" w:name="_Toc481614514"/>
      <w:bookmarkStart w:id="116" w:name="_Toc481617417"/>
      <w:bookmarkStart w:id="117" w:name="_Toc481618357"/>
      <w:bookmarkStart w:id="118" w:name="Numerados_6_2"/>
      <w:bookmarkEnd w:id="107"/>
      <w:bookmarkEnd w:id="108"/>
      <w:bookmarkEnd w:id="109"/>
      <w:bookmarkEnd w:id="110"/>
      <w:bookmarkEnd w:id="111"/>
      <w:bookmarkEnd w:id="112"/>
      <w:r>
        <w:rPr>
          <w:b/>
          <w:sz w:val="28"/>
          <w:szCs w:val="28"/>
        </w:rPr>
        <w:t>6.5</w:t>
      </w:r>
      <w:r w:rsidR="00175A90" w:rsidRPr="00F22F8D">
        <w:rPr>
          <w:b/>
          <w:sz w:val="28"/>
          <w:szCs w:val="28"/>
        </w:rPr>
        <w:t xml:space="preserve">. </w:t>
      </w:r>
      <w:bookmarkStart w:id="119" w:name="Numerados_6_2_3"/>
      <w:bookmarkEnd w:id="113"/>
      <w:bookmarkEnd w:id="114"/>
      <w:bookmarkEnd w:id="115"/>
      <w:bookmarkEnd w:id="116"/>
      <w:bookmarkEnd w:id="117"/>
      <w:bookmarkEnd w:id="118"/>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230983" w:rsidRDefault="00230983" w:rsidP="00230983">
      <w:pPr>
        <w:rPr>
          <w:rFonts w:cstheme="minorHAnsi"/>
          <w:sz w:val="20"/>
          <w:szCs w:val="20"/>
          <w:lang w:val="en-US"/>
        </w:rPr>
      </w:pPr>
      <w:r w:rsidRPr="00230983">
        <w:rPr>
          <w:rFonts w:cstheme="minorHAnsi"/>
          <w:sz w:val="20"/>
          <w:szCs w:val="20"/>
          <w:lang w:val="en-US"/>
        </w:rPr>
        <w:t>&lt;</w:t>
      </w:r>
      <w:proofErr w:type="spellStart"/>
      <w:proofErr w:type="gramStart"/>
      <w:r w:rsidRPr="00230983">
        <w:rPr>
          <w:rFonts w:cstheme="minorHAnsi"/>
          <w:sz w:val="20"/>
          <w:szCs w:val="20"/>
          <w:lang w:val="en-US"/>
        </w:rPr>
        <w:t>httpProtocol</w:t>
      </w:r>
      <w:proofErr w:type="spellEnd"/>
      <w:proofErr w:type="gramEnd"/>
      <w:r w:rsidRPr="00230983">
        <w:rPr>
          <w:rFonts w:cstheme="minorHAnsi"/>
          <w:sz w:val="20"/>
          <w:szCs w:val="20"/>
          <w:lang w:val="en-US"/>
        </w:rPr>
        <w:t>&gt;</w:t>
      </w:r>
    </w:p>
    <w:p w14:paraId="6B7E0AC2"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w:t>
      </w:r>
      <w:proofErr w:type="spellStart"/>
      <w:proofErr w:type="gramStart"/>
      <w:r w:rsidRPr="00230983">
        <w:rPr>
          <w:rFonts w:cstheme="minorHAnsi"/>
          <w:sz w:val="20"/>
          <w:szCs w:val="20"/>
          <w:lang w:val="en-US"/>
        </w:rPr>
        <w:t>customHeaders</w:t>
      </w:r>
      <w:proofErr w:type="spellEnd"/>
      <w:proofErr w:type="gramEnd"/>
      <w:r w:rsidRPr="00230983">
        <w:rPr>
          <w:rFonts w:cstheme="minorHAnsi"/>
          <w:sz w:val="20"/>
          <w:szCs w:val="20"/>
          <w:lang w:val="en-US"/>
        </w:rPr>
        <w:t>&gt;</w:t>
      </w:r>
    </w:p>
    <w:p w14:paraId="5D6F9A87"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&lt;add name="Access-Control-Allow-Origin" value="*" /&gt;</w:t>
      </w:r>
    </w:p>
    <w:p w14:paraId="1D88162B"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&lt;add name="Access-Control-Allow-Headers" value="Content-Type, Accept, Authorization" /&gt;</w:t>
      </w:r>
    </w:p>
    <w:p w14:paraId="08C74365" w14:textId="77777777" w:rsidR="00230983" w:rsidRPr="00A416C3" w:rsidRDefault="00230983" w:rsidP="00230983">
      <w:pPr>
        <w:rPr>
          <w:rFonts w:cstheme="minorHAnsi"/>
          <w:sz w:val="20"/>
          <w:szCs w:val="20"/>
          <w:lang w:val="en-US"/>
        </w:rPr>
      </w:pPr>
      <w:r w:rsidRPr="00230983">
        <w:rPr>
          <w:rFonts w:cstheme="minorHAnsi"/>
          <w:sz w:val="20"/>
          <w:szCs w:val="20"/>
          <w:lang w:val="en-US"/>
        </w:rPr>
        <w:t xml:space="preserve">    </w:t>
      </w:r>
      <w:r w:rsidRPr="00A416C3">
        <w:rPr>
          <w:rFonts w:cstheme="minorHAnsi"/>
          <w:sz w:val="20"/>
          <w:szCs w:val="20"/>
          <w:lang w:val="en-US"/>
        </w:rPr>
        <w:t>&lt;add name="Access-Control-Allow-Methods" value="GET</w:t>
      </w:r>
      <w:proofErr w:type="gramStart"/>
      <w:r w:rsidRPr="00A416C3">
        <w:rPr>
          <w:rFonts w:cstheme="minorHAnsi"/>
          <w:sz w:val="20"/>
          <w:szCs w:val="20"/>
          <w:lang w:val="en-US"/>
        </w:rPr>
        <w:t>,POST,PUT,DELETE,OPTIONS</w:t>
      </w:r>
      <w:proofErr w:type="gramEnd"/>
      <w:r w:rsidRPr="00A416C3">
        <w:rPr>
          <w:rFonts w:cstheme="minorHAnsi"/>
          <w:sz w:val="20"/>
          <w:szCs w:val="20"/>
          <w:lang w:val="en-US"/>
        </w:rPr>
        <w:t>" /&gt;</w:t>
      </w:r>
    </w:p>
    <w:p w14:paraId="5F713003" w14:textId="77777777" w:rsidR="00230983" w:rsidRPr="002360EE" w:rsidRDefault="00230983" w:rsidP="00230983">
      <w:pPr>
        <w:rPr>
          <w:rFonts w:cstheme="minorHAnsi"/>
          <w:sz w:val="20"/>
          <w:szCs w:val="20"/>
        </w:rPr>
      </w:pPr>
      <w:r w:rsidRPr="00A416C3">
        <w:rPr>
          <w:rFonts w:cstheme="minorHAnsi"/>
          <w:sz w:val="20"/>
          <w:szCs w:val="20"/>
          <w:lang w:val="en-US"/>
        </w:rPr>
        <w:t xml:space="preserve">  </w:t>
      </w:r>
      <w:r w:rsidRPr="002360EE">
        <w:rPr>
          <w:rFonts w:cstheme="minorHAnsi"/>
          <w:sz w:val="20"/>
          <w:szCs w:val="20"/>
        </w:rPr>
        <w:t>&lt;/</w:t>
      </w:r>
      <w:proofErr w:type="spellStart"/>
      <w:proofErr w:type="gramStart"/>
      <w:r w:rsidRPr="002360EE">
        <w:rPr>
          <w:rFonts w:cstheme="minorHAnsi"/>
          <w:sz w:val="20"/>
          <w:szCs w:val="20"/>
        </w:rPr>
        <w:t>customHeaders</w:t>
      </w:r>
      <w:proofErr w:type="spellEnd"/>
      <w:proofErr w:type="gramEnd"/>
      <w:r w:rsidRPr="002360EE">
        <w:rPr>
          <w:rFonts w:cstheme="minorHAnsi"/>
          <w:sz w:val="20"/>
          <w:szCs w:val="20"/>
        </w:rPr>
        <w:t>&gt;</w:t>
      </w:r>
    </w:p>
    <w:p w14:paraId="144BD762" w14:textId="77777777" w:rsidR="00230983" w:rsidRPr="002360EE" w:rsidRDefault="00230983" w:rsidP="00230983">
      <w:pPr>
        <w:rPr>
          <w:rFonts w:cstheme="minorHAnsi"/>
          <w:sz w:val="20"/>
          <w:szCs w:val="20"/>
        </w:rPr>
      </w:pPr>
      <w:r w:rsidRPr="002360EE">
        <w:rPr>
          <w:rFonts w:cstheme="minorHAnsi"/>
          <w:sz w:val="20"/>
          <w:szCs w:val="20"/>
        </w:rPr>
        <w:t>&lt;/</w:t>
      </w:r>
      <w:proofErr w:type="spellStart"/>
      <w:proofErr w:type="gramStart"/>
      <w:r w:rsidRPr="002360EE">
        <w:rPr>
          <w:rFonts w:cstheme="minorHAnsi"/>
          <w:sz w:val="20"/>
          <w:szCs w:val="20"/>
        </w:rPr>
        <w:t>httpProtocol</w:t>
      </w:r>
      <w:proofErr w:type="spellEnd"/>
      <w:proofErr w:type="gramEnd"/>
      <w:r w:rsidRPr="002360EE">
        <w:rPr>
          <w:rFonts w:cstheme="minorHAnsi"/>
          <w:sz w:val="20"/>
          <w:szCs w:val="20"/>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57"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230983" w:rsidRDefault="00230983" w:rsidP="00230983">
      <w:pPr>
        <w:rPr>
          <w:rFonts w:cstheme="minorHAnsi"/>
          <w:sz w:val="20"/>
          <w:szCs w:val="20"/>
          <w:lang w:val="en-US"/>
        </w:rPr>
      </w:pPr>
      <w:r w:rsidRPr="00230983">
        <w:rPr>
          <w:rFonts w:cstheme="minorHAnsi"/>
          <w:sz w:val="20"/>
          <w:szCs w:val="20"/>
          <w:lang w:val="en-US"/>
        </w:rPr>
        <w:t>&lt;</w:t>
      </w:r>
      <w:proofErr w:type="spellStart"/>
      <w:r w:rsidRPr="00230983">
        <w:rPr>
          <w:rFonts w:cstheme="minorHAnsi"/>
          <w:sz w:val="20"/>
          <w:szCs w:val="20"/>
          <w:lang w:val="en-US"/>
        </w:rPr>
        <w:t>customErrors</w:t>
      </w:r>
      <w:proofErr w:type="spellEnd"/>
      <w:r w:rsidRPr="00230983">
        <w:rPr>
          <w:rFonts w:cstheme="minorHAnsi"/>
          <w:sz w:val="20"/>
          <w:szCs w:val="20"/>
          <w:lang w:val="en-US"/>
        </w:rPr>
        <w:t xml:space="preserve"> mode="Off" /&gt;</w:t>
      </w:r>
    </w:p>
    <w:p w14:paraId="5524C6A7" w14:textId="77777777" w:rsidR="00230983" w:rsidRPr="00230983" w:rsidRDefault="00230983" w:rsidP="00230983">
      <w:pPr>
        <w:rPr>
          <w:rFonts w:cstheme="minorHAnsi"/>
          <w:sz w:val="20"/>
          <w:szCs w:val="20"/>
          <w:lang w:val="en-US"/>
        </w:rPr>
      </w:pPr>
      <w:r w:rsidRPr="00230983">
        <w:rPr>
          <w:rFonts w:cstheme="minorHAnsi"/>
          <w:sz w:val="20"/>
          <w:szCs w:val="20"/>
          <w:lang w:val="en-US"/>
        </w:rPr>
        <w:t>&lt;</w:t>
      </w:r>
      <w:proofErr w:type="spellStart"/>
      <w:proofErr w:type="gramStart"/>
      <w:r w:rsidRPr="00230983">
        <w:rPr>
          <w:rFonts w:cstheme="minorHAnsi"/>
          <w:sz w:val="20"/>
          <w:szCs w:val="20"/>
          <w:lang w:val="en-US"/>
        </w:rPr>
        <w:t>httpRuntime</w:t>
      </w:r>
      <w:proofErr w:type="spellEnd"/>
      <w:proofErr w:type="gramEnd"/>
      <w:r w:rsidRPr="00230983">
        <w:rPr>
          <w:rFonts w:cstheme="minorHAnsi"/>
          <w:sz w:val="20"/>
          <w:szCs w:val="20"/>
          <w:lang w:val="en-US"/>
        </w:rPr>
        <w:t xml:space="preserve"> </w:t>
      </w:r>
      <w:proofErr w:type="spellStart"/>
      <w:r w:rsidRPr="00230983">
        <w:rPr>
          <w:rFonts w:cstheme="minorHAnsi"/>
          <w:sz w:val="20"/>
          <w:szCs w:val="20"/>
          <w:lang w:val="en-US"/>
        </w:rPr>
        <w:t>targetFramework</w:t>
      </w:r>
      <w:proofErr w:type="spellEnd"/>
      <w:r w:rsidRPr="00230983">
        <w:rPr>
          <w:rFonts w:cstheme="minorHAnsi"/>
          <w:sz w:val="20"/>
          <w:szCs w:val="20"/>
          <w:lang w:val="en-US"/>
        </w:rPr>
        <w:t>="4.5.2"/&gt; &lt;!—</w:t>
      </w:r>
      <w:proofErr w:type="spellStart"/>
      <w:r w:rsidRPr="00230983">
        <w:rPr>
          <w:rFonts w:cstheme="minorHAnsi"/>
          <w:sz w:val="20"/>
          <w:szCs w:val="20"/>
          <w:lang w:val="en-US"/>
        </w:rPr>
        <w:t>Cambiar</w:t>
      </w:r>
      <w:proofErr w:type="spellEnd"/>
      <w:r w:rsidRPr="00230983">
        <w:rPr>
          <w:rFonts w:cstheme="minorHAnsi"/>
          <w:sz w:val="20"/>
          <w:szCs w:val="20"/>
          <w:lang w:val="en-US"/>
        </w:rPr>
        <w:t xml:space="preserve"> </w:t>
      </w:r>
      <w:proofErr w:type="spellStart"/>
      <w:r w:rsidRPr="00230983">
        <w:rPr>
          <w:rFonts w:cstheme="minorHAnsi"/>
          <w:sz w:val="20"/>
          <w:szCs w:val="20"/>
          <w:lang w:val="en-US"/>
        </w:rPr>
        <w:t>por</w:t>
      </w:r>
      <w:proofErr w:type="spellEnd"/>
      <w:r w:rsidRPr="00230983">
        <w:rPr>
          <w:rFonts w:cstheme="minorHAnsi"/>
          <w:sz w:val="20"/>
          <w:szCs w:val="20"/>
          <w:lang w:val="en-US"/>
        </w:rPr>
        <w:t xml:space="preserve"> </w:t>
      </w:r>
      <w:proofErr w:type="spellStart"/>
      <w:r w:rsidRPr="00230983">
        <w:rPr>
          <w:rFonts w:cstheme="minorHAnsi"/>
          <w:sz w:val="20"/>
          <w:szCs w:val="20"/>
          <w:lang w:val="en-US"/>
        </w:rPr>
        <w:t>versión</w:t>
      </w:r>
      <w:proofErr w:type="spellEnd"/>
      <w:r w:rsidRPr="00230983">
        <w:rPr>
          <w:rFonts w:cstheme="minorHAnsi"/>
          <w:sz w:val="20"/>
          <w:szCs w:val="20"/>
          <w:lang w:val="en-US"/>
        </w:rPr>
        <w:t xml:space="preserve"> del </w:t>
      </w:r>
      <w:proofErr w:type="spellStart"/>
      <w:r w:rsidRPr="00230983">
        <w:rPr>
          <w:rFonts w:cstheme="minorHAnsi"/>
          <w:sz w:val="20"/>
          <w:szCs w:val="20"/>
          <w:lang w:val="en-US"/>
        </w:rPr>
        <w:t>FrameWork</w:t>
      </w:r>
      <w:proofErr w:type="spellEnd"/>
      <w:r w:rsidRPr="00230983">
        <w:rPr>
          <w:rFonts w:cstheme="minorHAnsi"/>
          <w:sz w:val="20"/>
          <w:szCs w:val="20"/>
          <w:lang w:val="en-US"/>
        </w:rPr>
        <w:t xml:space="preserve"> </w:t>
      </w:r>
      <w:proofErr w:type="spellStart"/>
      <w:r w:rsidRPr="00230983">
        <w:rPr>
          <w:rFonts w:cstheme="minorHAnsi"/>
          <w:sz w:val="20"/>
          <w:szCs w:val="20"/>
          <w:lang w:val="en-US"/>
        </w:rPr>
        <w:t>que</w:t>
      </w:r>
      <w:proofErr w:type="spellEnd"/>
      <w:r w:rsidRPr="00230983">
        <w:rPr>
          <w:rFonts w:cstheme="minorHAnsi"/>
          <w:sz w:val="20"/>
          <w:szCs w:val="20"/>
          <w:lang w:val="en-US"/>
        </w:rPr>
        <w:t xml:space="preserve"> </w:t>
      </w:r>
      <w:proofErr w:type="spellStart"/>
      <w:r w:rsidRPr="00230983">
        <w:rPr>
          <w:rFonts w:cstheme="minorHAnsi"/>
          <w:sz w:val="20"/>
          <w:szCs w:val="20"/>
          <w:lang w:val="en-US"/>
        </w:rPr>
        <w:t>corresponda</w:t>
      </w:r>
      <w:proofErr w:type="spellEnd"/>
      <w:r w:rsidRPr="00230983">
        <w:rPr>
          <w:rFonts w:cstheme="minorHAnsi"/>
          <w:sz w:val="20"/>
          <w:szCs w:val="20"/>
          <w:lang w:val="en-US"/>
        </w:rPr>
        <w:t xml:space="preserve"> --&gt;</w:t>
      </w:r>
    </w:p>
    <w:p w14:paraId="7EE5EAAD" w14:textId="77777777" w:rsidR="00230983" w:rsidRPr="00230983" w:rsidRDefault="00230983" w:rsidP="00230983">
      <w:pPr>
        <w:rPr>
          <w:rFonts w:cstheme="minorHAnsi"/>
          <w:sz w:val="20"/>
          <w:szCs w:val="20"/>
          <w:lang w:val="en-US"/>
        </w:rPr>
      </w:pPr>
      <w:r w:rsidRPr="00230983">
        <w:rPr>
          <w:rFonts w:cstheme="minorHAnsi"/>
          <w:sz w:val="20"/>
          <w:szCs w:val="20"/>
          <w:lang w:val="en-US"/>
        </w:rPr>
        <w:t>&lt;authentication mode="None" /&gt;</w:t>
      </w:r>
    </w:p>
    <w:p w14:paraId="5568F245" w14:textId="77777777" w:rsidR="00230983" w:rsidRPr="00230983" w:rsidRDefault="00230983" w:rsidP="00230983">
      <w:pPr>
        <w:rPr>
          <w:rFonts w:cstheme="minorHAnsi"/>
          <w:sz w:val="20"/>
          <w:szCs w:val="20"/>
          <w:lang w:val="en-US"/>
        </w:rPr>
      </w:pPr>
      <w:r w:rsidRPr="00230983">
        <w:rPr>
          <w:rFonts w:cstheme="minorHAnsi"/>
          <w:sz w:val="20"/>
          <w:szCs w:val="20"/>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230983" w:rsidRDefault="00230983" w:rsidP="00230983">
      <w:pPr>
        <w:rPr>
          <w:rFonts w:cstheme="minorHAnsi"/>
          <w:sz w:val="20"/>
          <w:szCs w:val="20"/>
          <w:lang w:val="en-US"/>
        </w:rPr>
      </w:pPr>
      <w:r w:rsidRPr="00230983">
        <w:rPr>
          <w:rFonts w:cstheme="minorHAnsi"/>
          <w:sz w:val="20"/>
          <w:szCs w:val="20"/>
          <w:lang w:val="en-US"/>
        </w:rPr>
        <w:t>&lt;</w:t>
      </w:r>
      <w:proofErr w:type="spellStart"/>
      <w:proofErr w:type="gramStart"/>
      <w:r w:rsidRPr="00230983">
        <w:rPr>
          <w:rFonts w:cstheme="minorHAnsi"/>
          <w:sz w:val="20"/>
          <w:szCs w:val="20"/>
          <w:lang w:val="en-US"/>
        </w:rPr>
        <w:t>httpProtocol</w:t>
      </w:r>
      <w:proofErr w:type="spellEnd"/>
      <w:proofErr w:type="gramEnd"/>
      <w:r w:rsidRPr="00230983">
        <w:rPr>
          <w:rFonts w:cstheme="minorHAnsi"/>
          <w:sz w:val="20"/>
          <w:szCs w:val="20"/>
          <w:lang w:val="en-US"/>
        </w:rPr>
        <w:t>&gt;</w:t>
      </w:r>
    </w:p>
    <w:p w14:paraId="0A115B5C"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w:t>
      </w:r>
      <w:proofErr w:type="spellStart"/>
      <w:proofErr w:type="gramStart"/>
      <w:r w:rsidRPr="00230983">
        <w:rPr>
          <w:rFonts w:cstheme="minorHAnsi"/>
          <w:sz w:val="20"/>
          <w:szCs w:val="20"/>
          <w:lang w:val="en-US"/>
        </w:rPr>
        <w:t>customHeaders</w:t>
      </w:r>
      <w:proofErr w:type="spellEnd"/>
      <w:proofErr w:type="gramEnd"/>
      <w:r w:rsidRPr="00230983">
        <w:rPr>
          <w:rFonts w:cstheme="minorHAnsi"/>
          <w:sz w:val="20"/>
          <w:szCs w:val="20"/>
          <w:lang w:val="en-US"/>
        </w:rPr>
        <w:t>&gt;</w:t>
      </w:r>
    </w:p>
    <w:p w14:paraId="56EA80A8"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&lt;add name="Access-Control-Allow-Origin" value="*" /&gt;</w:t>
      </w:r>
    </w:p>
    <w:p w14:paraId="7D569B9F"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&lt;add name="Access-Control-Allow-Headers" value="Content-Type, Accept, Authorization" /&gt;</w:t>
      </w:r>
    </w:p>
    <w:p w14:paraId="7E9D26DB" w14:textId="77777777" w:rsidR="00230983" w:rsidRPr="00A416C3" w:rsidRDefault="00230983" w:rsidP="00230983">
      <w:pPr>
        <w:rPr>
          <w:rFonts w:cstheme="minorHAnsi"/>
          <w:sz w:val="20"/>
          <w:szCs w:val="20"/>
          <w:lang w:val="en-US"/>
        </w:rPr>
      </w:pPr>
      <w:r w:rsidRPr="00230983">
        <w:rPr>
          <w:rFonts w:cstheme="minorHAnsi"/>
          <w:sz w:val="20"/>
          <w:szCs w:val="20"/>
          <w:lang w:val="en-US"/>
        </w:rPr>
        <w:lastRenderedPageBreak/>
        <w:t xml:space="preserve">        </w:t>
      </w:r>
      <w:r w:rsidRPr="00A416C3">
        <w:rPr>
          <w:rFonts w:cstheme="minorHAnsi"/>
          <w:sz w:val="20"/>
          <w:szCs w:val="20"/>
          <w:lang w:val="en-US"/>
        </w:rPr>
        <w:t>&lt;add name="Access-Control-Allow-Methods" value="GET</w:t>
      </w:r>
      <w:proofErr w:type="gramStart"/>
      <w:r w:rsidRPr="00A416C3">
        <w:rPr>
          <w:rFonts w:cstheme="minorHAnsi"/>
          <w:sz w:val="20"/>
          <w:szCs w:val="20"/>
          <w:lang w:val="en-US"/>
        </w:rPr>
        <w:t>,POST,PUT,DELETE,OPTIONS</w:t>
      </w:r>
      <w:proofErr w:type="gramEnd"/>
      <w:r w:rsidRPr="00A416C3">
        <w:rPr>
          <w:rFonts w:cstheme="minorHAnsi"/>
          <w:sz w:val="20"/>
          <w:szCs w:val="20"/>
          <w:lang w:val="en-US"/>
        </w:rPr>
        <w:t>" /&gt;</w:t>
      </w:r>
    </w:p>
    <w:p w14:paraId="6DE8A8C0" w14:textId="77777777" w:rsidR="00230983" w:rsidRPr="002360EE" w:rsidRDefault="00230983" w:rsidP="00230983">
      <w:pPr>
        <w:rPr>
          <w:rFonts w:cstheme="minorHAnsi"/>
          <w:sz w:val="20"/>
          <w:szCs w:val="20"/>
        </w:rPr>
      </w:pPr>
      <w:r w:rsidRPr="00A416C3">
        <w:rPr>
          <w:rFonts w:cstheme="minorHAnsi"/>
          <w:sz w:val="20"/>
          <w:szCs w:val="20"/>
          <w:lang w:val="en-US"/>
        </w:rPr>
        <w:t xml:space="preserve">    </w:t>
      </w:r>
      <w:r w:rsidRPr="002360EE">
        <w:rPr>
          <w:rFonts w:cstheme="minorHAnsi"/>
          <w:sz w:val="20"/>
          <w:szCs w:val="20"/>
        </w:rPr>
        <w:t>&lt;/</w:t>
      </w:r>
      <w:proofErr w:type="spellStart"/>
      <w:proofErr w:type="gramStart"/>
      <w:r w:rsidRPr="002360EE">
        <w:rPr>
          <w:rFonts w:cstheme="minorHAnsi"/>
          <w:sz w:val="20"/>
          <w:szCs w:val="20"/>
        </w:rPr>
        <w:t>customHeaders</w:t>
      </w:r>
      <w:proofErr w:type="spellEnd"/>
      <w:proofErr w:type="gramEnd"/>
      <w:r w:rsidRPr="002360EE">
        <w:rPr>
          <w:rFonts w:cstheme="minorHAnsi"/>
          <w:sz w:val="20"/>
          <w:szCs w:val="20"/>
        </w:rPr>
        <w:t>&gt;</w:t>
      </w:r>
    </w:p>
    <w:p w14:paraId="119EBE12" w14:textId="77777777" w:rsidR="00230983" w:rsidRPr="002360EE" w:rsidRDefault="00230983" w:rsidP="00230983">
      <w:pPr>
        <w:rPr>
          <w:rFonts w:cstheme="minorHAnsi"/>
          <w:sz w:val="20"/>
          <w:szCs w:val="20"/>
        </w:rPr>
      </w:pPr>
      <w:r w:rsidRPr="002360EE">
        <w:rPr>
          <w:rFonts w:cstheme="minorHAnsi"/>
          <w:sz w:val="20"/>
          <w:szCs w:val="20"/>
        </w:rPr>
        <w:t>&lt;/</w:t>
      </w:r>
      <w:proofErr w:type="spellStart"/>
      <w:proofErr w:type="gramStart"/>
      <w:r w:rsidRPr="002360EE">
        <w:rPr>
          <w:rFonts w:cstheme="minorHAnsi"/>
          <w:sz w:val="20"/>
          <w:szCs w:val="20"/>
        </w:rPr>
        <w:t>httpProtocol</w:t>
      </w:r>
      <w:proofErr w:type="spellEnd"/>
      <w:proofErr w:type="gramEnd"/>
      <w:r w:rsidRPr="002360EE">
        <w:rPr>
          <w:rFonts w:cstheme="minorHAnsi"/>
          <w:sz w:val="20"/>
          <w:szCs w:val="20"/>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w:t>
      </w:r>
      <w:proofErr w:type="spellStart"/>
      <w:r w:rsidRPr="002360EE">
        <w:rPr>
          <w:rFonts w:cstheme="minorHAnsi"/>
          <w:szCs w:val="24"/>
        </w:rPr>
        <w:t>app</w:t>
      </w:r>
      <w:proofErr w:type="spellEnd"/>
      <w:r w:rsidRPr="002360EE">
        <w:rPr>
          <w:rFonts w:cstheme="minorHAnsi"/>
          <w:szCs w:val="24"/>
        </w:rPr>
        <w:t>/</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w:t>
      </w:r>
      <w:proofErr w:type="spellStart"/>
      <w:r w:rsidRPr="002360EE">
        <w:rPr>
          <w:rFonts w:cstheme="minorHAnsi"/>
          <w:szCs w:val="24"/>
        </w:rPr>
        <w:t>run</w:t>
      </w:r>
      <w:proofErr w:type="spellEnd"/>
      <w:r w:rsidRPr="002360EE">
        <w:rPr>
          <w:rFonts w:cstheme="minorHAnsi"/>
          <w:szCs w:val="24"/>
        </w:rPr>
        <w:t xml:space="preserve">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A416C3" w:rsidRDefault="00230983" w:rsidP="00230983">
      <w:pPr>
        <w:rPr>
          <w:rFonts w:cstheme="minorHAnsi"/>
          <w:sz w:val="20"/>
          <w:szCs w:val="20"/>
          <w:lang w:val="en-US"/>
        </w:rPr>
      </w:pPr>
      <w:proofErr w:type="gramStart"/>
      <w:r w:rsidRPr="00A416C3">
        <w:rPr>
          <w:rFonts w:cstheme="minorHAnsi"/>
          <w:sz w:val="20"/>
          <w:szCs w:val="20"/>
          <w:lang w:val="en-US"/>
        </w:rPr>
        <w:t>&lt;?xml</w:t>
      </w:r>
      <w:proofErr w:type="gramEnd"/>
      <w:r w:rsidRPr="00A416C3">
        <w:rPr>
          <w:rFonts w:cstheme="minorHAnsi"/>
          <w:sz w:val="20"/>
          <w:szCs w:val="20"/>
          <w:lang w:val="en-US"/>
        </w:rPr>
        <w:t xml:space="preserve"> version="1.0" encoding="UTF-8"?&gt;</w:t>
      </w:r>
    </w:p>
    <w:p w14:paraId="1C13B3EF" w14:textId="77777777" w:rsidR="00230983" w:rsidRPr="00A416C3" w:rsidRDefault="00230983" w:rsidP="00230983">
      <w:pPr>
        <w:rPr>
          <w:rFonts w:cstheme="minorHAnsi"/>
          <w:sz w:val="20"/>
          <w:szCs w:val="20"/>
          <w:lang w:val="en-US"/>
        </w:rPr>
      </w:pPr>
      <w:r w:rsidRPr="00A416C3">
        <w:rPr>
          <w:rFonts w:cstheme="minorHAnsi"/>
          <w:sz w:val="20"/>
          <w:szCs w:val="20"/>
          <w:lang w:val="en-US"/>
        </w:rPr>
        <w:t>&lt;</w:t>
      </w:r>
      <w:proofErr w:type="gramStart"/>
      <w:r w:rsidRPr="00A416C3">
        <w:rPr>
          <w:rFonts w:cstheme="minorHAnsi"/>
          <w:sz w:val="20"/>
          <w:szCs w:val="20"/>
          <w:lang w:val="en-US"/>
        </w:rPr>
        <w:t>configuration</w:t>
      </w:r>
      <w:proofErr w:type="gramEnd"/>
      <w:r w:rsidRPr="00A416C3">
        <w:rPr>
          <w:rFonts w:cstheme="minorHAnsi"/>
          <w:sz w:val="20"/>
          <w:szCs w:val="20"/>
          <w:lang w:val="en-US"/>
        </w:rPr>
        <w:t>&gt;</w:t>
      </w:r>
    </w:p>
    <w:p w14:paraId="3AEA8B27" w14:textId="77777777" w:rsidR="00230983" w:rsidRPr="00230983" w:rsidRDefault="00230983" w:rsidP="00230983">
      <w:pPr>
        <w:rPr>
          <w:rFonts w:cstheme="minorHAnsi"/>
          <w:sz w:val="20"/>
          <w:szCs w:val="20"/>
          <w:lang w:val="en-US"/>
        </w:rPr>
      </w:pPr>
      <w:r w:rsidRPr="00A416C3">
        <w:rPr>
          <w:rFonts w:cstheme="minorHAnsi"/>
          <w:sz w:val="20"/>
          <w:szCs w:val="20"/>
          <w:lang w:val="en-US"/>
        </w:rPr>
        <w:t xml:space="preserve">  </w:t>
      </w:r>
      <w:r w:rsidRPr="00230983">
        <w:rPr>
          <w:rFonts w:cstheme="minorHAnsi"/>
          <w:sz w:val="20"/>
          <w:szCs w:val="20"/>
          <w:lang w:val="en-US"/>
        </w:rPr>
        <w:t>&lt;</w:t>
      </w:r>
      <w:proofErr w:type="spellStart"/>
      <w:r w:rsidRPr="00230983">
        <w:rPr>
          <w:rFonts w:cstheme="minorHAnsi"/>
          <w:sz w:val="20"/>
          <w:szCs w:val="20"/>
          <w:lang w:val="en-US"/>
        </w:rPr>
        <w:t>system.webServer</w:t>
      </w:r>
      <w:proofErr w:type="spellEnd"/>
      <w:r w:rsidRPr="00230983">
        <w:rPr>
          <w:rFonts w:cstheme="minorHAnsi"/>
          <w:sz w:val="20"/>
          <w:szCs w:val="20"/>
          <w:lang w:val="en-US"/>
        </w:rPr>
        <w:t>&gt;</w:t>
      </w:r>
    </w:p>
    <w:p w14:paraId="52E91AE7"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w:t>
      </w:r>
      <w:proofErr w:type="gramStart"/>
      <w:r w:rsidRPr="00230983">
        <w:rPr>
          <w:rFonts w:cstheme="minorHAnsi"/>
          <w:sz w:val="20"/>
          <w:szCs w:val="20"/>
          <w:lang w:val="en-US"/>
        </w:rPr>
        <w:t>rewrite</w:t>
      </w:r>
      <w:proofErr w:type="gramEnd"/>
      <w:r w:rsidRPr="00230983">
        <w:rPr>
          <w:rFonts w:cstheme="minorHAnsi"/>
          <w:sz w:val="20"/>
          <w:szCs w:val="20"/>
          <w:lang w:val="en-US"/>
        </w:rPr>
        <w:t>&gt;</w:t>
      </w:r>
    </w:p>
    <w:p w14:paraId="53B9F18C"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w:t>
      </w:r>
      <w:proofErr w:type="gramStart"/>
      <w:r w:rsidRPr="00230983">
        <w:rPr>
          <w:rFonts w:cstheme="minorHAnsi"/>
          <w:sz w:val="20"/>
          <w:szCs w:val="20"/>
          <w:lang w:val="en-US"/>
        </w:rPr>
        <w:t>rules</w:t>
      </w:r>
      <w:proofErr w:type="gramEnd"/>
      <w:r w:rsidRPr="00230983">
        <w:rPr>
          <w:rFonts w:cstheme="minorHAnsi"/>
          <w:sz w:val="20"/>
          <w:szCs w:val="20"/>
          <w:lang w:val="en-US"/>
        </w:rPr>
        <w:t>&gt;</w:t>
      </w:r>
    </w:p>
    <w:p w14:paraId="1F747BB3"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&lt;rule name="</w:t>
      </w:r>
      <w:proofErr w:type="spellStart"/>
      <w:r w:rsidRPr="00230983">
        <w:rPr>
          <w:rFonts w:cstheme="minorHAnsi"/>
          <w:sz w:val="20"/>
          <w:szCs w:val="20"/>
          <w:lang w:val="en-US"/>
        </w:rPr>
        <w:t>angularjs</w:t>
      </w:r>
      <w:proofErr w:type="spellEnd"/>
      <w:r w:rsidRPr="00230983">
        <w:rPr>
          <w:rFonts w:cstheme="minorHAnsi"/>
          <w:sz w:val="20"/>
          <w:szCs w:val="20"/>
          <w:lang w:val="en-US"/>
        </w:rPr>
        <w:t xml:space="preserve"> routes" </w:t>
      </w:r>
      <w:proofErr w:type="spellStart"/>
      <w:r w:rsidRPr="00230983">
        <w:rPr>
          <w:rFonts w:cstheme="minorHAnsi"/>
          <w:sz w:val="20"/>
          <w:szCs w:val="20"/>
          <w:lang w:val="en-US"/>
        </w:rPr>
        <w:t>stopProcessing</w:t>
      </w:r>
      <w:proofErr w:type="spellEnd"/>
      <w:r w:rsidRPr="00230983">
        <w:rPr>
          <w:rFonts w:cstheme="minorHAnsi"/>
          <w:sz w:val="20"/>
          <w:szCs w:val="20"/>
          <w:lang w:val="en-US"/>
        </w:rPr>
        <w:t>="true"&gt;</w:t>
      </w:r>
    </w:p>
    <w:p w14:paraId="52BA54D3" w14:textId="77777777" w:rsidR="00230983" w:rsidRPr="002360EE" w:rsidRDefault="00230983" w:rsidP="00230983">
      <w:pPr>
        <w:rPr>
          <w:rFonts w:cstheme="minorHAnsi"/>
          <w:sz w:val="20"/>
          <w:szCs w:val="20"/>
        </w:rPr>
      </w:pPr>
      <w:r w:rsidRPr="00230983">
        <w:rPr>
          <w:rFonts w:cstheme="minorHAnsi"/>
          <w:sz w:val="20"/>
          <w:szCs w:val="20"/>
          <w:lang w:val="en-US"/>
        </w:rPr>
        <w:t xml:space="preserve">                </w:t>
      </w:r>
      <w:r w:rsidRPr="002360EE">
        <w:rPr>
          <w:rFonts w:cstheme="minorHAnsi"/>
          <w:sz w:val="20"/>
          <w:szCs w:val="20"/>
        </w:rPr>
        <w:t xml:space="preserve">&lt;match </w:t>
      </w:r>
      <w:proofErr w:type="spellStart"/>
      <w:r w:rsidRPr="002360EE">
        <w:rPr>
          <w:rFonts w:cstheme="minorHAnsi"/>
          <w:sz w:val="20"/>
          <w:szCs w:val="20"/>
        </w:rPr>
        <w:t>url</w:t>
      </w:r>
      <w:proofErr w:type="spellEnd"/>
      <w:r w:rsidRPr="002360EE">
        <w:rPr>
          <w:rFonts w:cstheme="minorHAnsi"/>
          <w:sz w:val="20"/>
          <w:szCs w:val="20"/>
        </w:rPr>
        <w:t>=".*" /&gt;</w:t>
      </w:r>
    </w:p>
    <w:p w14:paraId="5154F17A"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&lt;conditions </w:t>
      </w:r>
      <w:proofErr w:type="spellStart"/>
      <w:r w:rsidRPr="00230983">
        <w:rPr>
          <w:rFonts w:cstheme="minorHAnsi"/>
          <w:sz w:val="20"/>
          <w:szCs w:val="20"/>
          <w:lang w:val="en-US"/>
        </w:rPr>
        <w:t>logicalGrouping</w:t>
      </w:r>
      <w:proofErr w:type="spellEnd"/>
      <w:r w:rsidRPr="00230983">
        <w:rPr>
          <w:rFonts w:cstheme="minorHAnsi"/>
          <w:sz w:val="20"/>
          <w:szCs w:val="20"/>
          <w:lang w:val="en-US"/>
        </w:rPr>
        <w:t>="</w:t>
      </w:r>
      <w:proofErr w:type="spellStart"/>
      <w:r w:rsidRPr="00230983">
        <w:rPr>
          <w:rFonts w:cstheme="minorHAnsi"/>
          <w:sz w:val="20"/>
          <w:szCs w:val="20"/>
          <w:lang w:val="en-US"/>
        </w:rPr>
        <w:t>MatchAll</w:t>
      </w:r>
      <w:proofErr w:type="spellEnd"/>
      <w:r w:rsidRPr="00230983">
        <w:rPr>
          <w:rFonts w:cstheme="minorHAnsi"/>
          <w:sz w:val="20"/>
          <w:szCs w:val="20"/>
          <w:lang w:val="en-US"/>
        </w:rPr>
        <w:t>"&gt;</w:t>
      </w:r>
    </w:p>
    <w:p w14:paraId="42C0B275" w14:textId="77777777" w:rsidR="00230983" w:rsidRPr="00A416C3" w:rsidRDefault="00230983" w:rsidP="00230983">
      <w:pPr>
        <w:rPr>
          <w:rFonts w:cstheme="minorHAnsi"/>
          <w:sz w:val="20"/>
          <w:szCs w:val="20"/>
          <w:lang w:val="en-US"/>
        </w:rPr>
      </w:pPr>
      <w:r w:rsidRPr="00230983">
        <w:rPr>
          <w:rFonts w:cstheme="minorHAnsi"/>
          <w:sz w:val="20"/>
          <w:szCs w:val="20"/>
          <w:lang w:val="en-US"/>
        </w:rPr>
        <w:t xml:space="preserve">                    </w:t>
      </w:r>
      <w:r w:rsidRPr="00A416C3">
        <w:rPr>
          <w:rFonts w:cstheme="minorHAnsi"/>
          <w:sz w:val="20"/>
          <w:szCs w:val="20"/>
          <w:lang w:val="en-US"/>
        </w:rPr>
        <w:t xml:space="preserve">&lt;add input="{REQUEST_FILENAME}" </w:t>
      </w:r>
      <w:proofErr w:type="spellStart"/>
      <w:r w:rsidRPr="00A416C3">
        <w:rPr>
          <w:rFonts w:cstheme="minorHAnsi"/>
          <w:sz w:val="20"/>
          <w:szCs w:val="20"/>
          <w:lang w:val="en-US"/>
        </w:rPr>
        <w:t>matchType</w:t>
      </w:r>
      <w:proofErr w:type="spellEnd"/>
      <w:r w:rsidRPr="00A416C3">
        <w:rPr>
          <w:rFonts w:cstheme="minorHAnsi"/>
          <w:sz w:val="20"/>
          <w:szCs w:val="20"/>
          <w:lang w:val="en-US"/>
        </w:rPr>
        <w:t>="</w:t>
      </w:r>
      <w:proofErr w:type="spellStart"/>
      <w:r w:rsidRPr="00A416C3">
        <w:rPr>
          <w:rFonts w:cstheme="minorHAnsi"/>
          <w:sz w:val="20"/>
          <w:szCs w:val="20"/>
          <w:lang w:val="en-US"/>
        </w:rPr>
        <w:t>IsFile</w:t>
      </w:r>
      <w:proofErr w:type="spellEnd"/>
      <w:r w:rsidRPr="00A416C3">
        <w:rPr>
          <w:rFonts w:cstheme="minorHAnsi"/>
          <w:sz w:val="20"/>
          <w:szCs w:val="20"/>
          <w:lang w:val="en-US"/>
        </w:rPr>
        <w:t>" negate="true" /&gt;</w:t>
      </w:r>
    </w:p>
    <w:p w14:paraId="758B03E0" w14:textId="77777777" w:rsidR="00230983" w:rsidRPr="00A416C3" w:rsidRDefault="00230983" w:rsidP="00230983">
      <w:pPr>
        <w:rPr>
          <w:rFonts w:cstheme="minorHAnsi"/>
          <w:sz w:val="20"/>
          <w:szCs w:val="20"/>
          <w:lang w:val="en-US"/>
        </w:rPr>
      </w:pPr>
      <w:r w:rsidRPr="00A416C3">
        <w:rPr>
          <w:rFonts w:cstheme="minorHAnsi"/>
          <w:sz w:val="20"/>
          <w:szCs w:val="20"/>
          <w:lang w:val="en-US"/>
        </w:rPr>
        <w:t xml:space="preserve">                    &lt;add input="{REQUEST_FILENAME}" </w:t>
      </w:r>
      <w:proofErr w:type="spellStart"/>
      <w:r w:rsidRPr="00A416C3">
        <w:rPr>
          <w:rFonts w:cstheme="minorHAnsi"/>
          <w:sz w:val="20"/>
          <w:szCs w:val="20"/>
          <w:lang w:val="en-US"/>
        </w:rPr>
        <w:t>matchType</w:t>
      </w:r>
      <w:proofErr w:type="spellEnd"/>
      <w:r w:rsidRPr="00A416C3">
        <w:rPr>
          <w:rFonts w:cstheme="minorHAnsi"/>
          <w:sz w:val="20"/>
          <w:szCs w:val="20"/>
          <w:lang w:val="en-US"/>
        </w:rPr>
        <w:t>="</w:t>
      </w:r>
      <w:proofErr w:type="spellStart"/>
      <w:r w:rsidRPr="00A416C3">
        <w:rPr>
          <w:rFonts w:cstheme="minorHAnsi"/>
          <w:sz w:val="20"/>
          <w:szCs w:val="20"/>
          <w:lang w:val="en-US"/>
        </w:rPr>
        <w:t>IsDirectory</w:t>
      </w:r>
      <w:proofErr w:type="spellEnd"/>
      <w:r w:rsidRPr="00A416C3">
        <w:rPr>
          <w:rFonts w:cstheme="minorHAnsi"/>
          <w:sz w:val="20"/>
          <w:szCs w:val="20"/>
          <w:lang w:val="en-US"/>
        </w:rPr>
        <w:t>" negate="true" /&gt;</w:t>
      </w:r>
    </w:p>
    <w:p w14:paraId="71208C40" w14:textId="77777777" w:rsidR="00230983" w:rsidRPr="00230983" w:rsidRDefault="00230983" w:rsidP="00230983">
      <w:pPr>
        <w:rPr>
          <w:rFonts w:cstheme="minorHAnsi"/>
          <w:sz w:val="20"/>
          <w:szCs w:val="20"/>
          <w:lang w:val="en-US"/>
        </w:rPr>
      </w:pPr>
      <w:r w:rsidRPr="00A416C3">
        <w:rPr>
          <w:rFonts w:cstheme="minorHAnsi"/>
          <w:sz w:val="20"/>
          <w:szCs w:val="20"/>
          <w:lang w:val="en-US"/>
        </w:rPr>
        <w:t xml:space="preserve">                </w:t>
      </w:r>
      <w:r w:rsidRPr="00230983">
        <w:rPr>
          <w:rFonts w:cstheme="minorHAnsi"/>
          <w:sz w:val="20"/>
          <w:szCs w:val="20"/>
          <w:lang w:val="en-US"/>
        </w:rPr>
        <w:t>&lt;/conditions&gt;</w:t>
      </w:r>
    </w:p>
    <w:p w14:paraId="08B17867" w14:textId="77777777" w:rsidR="00230983" w:rsidRPr="00230983" w:rsidRDefault="00230983" w:rsidP="00230983">
      <w:pPr>
        <w:rPr>
          <w:rFonts w:cstheme="minorHAnsi"/>
          <w:sz w:val="20"/>
          <w:szCs w:val="20"/>
          <w:lang w:val="en-US"/>
        </w:rPr>
      </w:pPr>
      <w:r w:rsidRPr="00230983">
        <w:rPr>
          <w:rFonts w:cstheme="minorHAnsi"/>
          <w:sz w:val="20"/>
          <w:szCs w:val="20"/>
          <w:lang w:val="en-US"/>
        </w:rPr>
        <w:t xml:space="preserve">                &lt;action type="Rewrite" </w:t>
      </w:r>
      <w:proofErr w:type="spellStart"/>
      <w:proofErr w:type="gramStart"/>
      <w:r w:rsidRPr="00230983">
        <w:rPr>
          <w:rFonts w:cstheme="minorHAnsi"/>
          <w:sz w:val="20"/>
          <w:szCs w:val="20"/>
          <w:lang w:val="en-US"/>
        </w:rPr>
        <w:t>url</w:t>
      </w:r>
      <w:proofErr w:type="spellEnd"/>
      <w:proofErr w:type="gramEnd"/>
      <w:r w:rsidRPr="00230983">
        <w:rPr>
          <w:rFonts w:cstheme="minorHAnsi"/>
          <w:sz w:val="20"/>
          <w:szCs w:val="20"/>
          <w:lang w:val="en-US"/>
        </w:rPr>
        <w:t>="/" /&gt;</w:t>
      </w:r>
    </w:p>
    <w:p w14:paraId="1B64B25B" w14:textId="77777777" w:rsidR="00230983" w:rsidRPr="002360EE" w:rsidRDefault="00230983" w:rsidP="00230983">
      <w:pPr>
        <w:rPr>
          <w:rFonts w:cstheme="minorHAnsi"/>
          <w:sz w:val="20"/>
          <w:szCs w:val="20"/>
        </w:rPr>
      </w:pPr>
      <w:r w:rsidRPr="00230983">
        <w:rPr>
          <w:rFonts w:cstheme="minorHAnsi"/>
          <w:sz w:val="20"/>
          <w:szCs w:val="20"/>
          <w:lang w:val="en-US"/>
        </w:rPr>
        <w:t xml:space="preserve">            </w:t>
      </w:r>
      <w:r w:rsidRPr="002360EE">
        <w:rPr>
          <w:rFonts w:cstheme="minorHAnsi"/>
          <w:sz w:val="20"/>
          <w:szCs w:val="20"/>
        </w:rPr>
        <w:t>&lt;/</w:t>
      </w:r>
      <w:proofErr w:type="gramStart"/>
      <w:r w:rsidRPr="002360EE">
        <w:rPr>
          <w:rFonts w:cstheme="minorHAnsi"/>
          <w:sz w:val="20"/>
          <w:szCs w:val="20"/>
        </w:rPr>
        <w:t>rule</w:t>
      </w:r>
      <w:proofErr w:type="gramEnd"/>
      <w:r w:rsidRPr="002360EE">
        <w:rPr>
          <w:rFonts w:cstheme="minorHAnsi"/>
          <w:sz w:val="20"/>
          <w:szCs w:val="20"/>
        </w:rPr>
        <w:t>&gt;</w:t>
      </w:r>
    </w:p>
    <w:p w14:paraId="011B039C" w14:textId="77777777" w:rsidR="00230983" w:rsidRPr="002360EE" w:rsidRDefault="00230983" w:rsidP="00230983">
      <w:pPr>
        <w:rPr>
          <w:rFonts w:cstheme="minorHAnsi"/>
          <w:sz w:val="20"/>
          <w:szCs w:val="20"/>
        </w:rPr>
      </w:pPr>
      <w:r w:rsidRPr="002360EE">
        <w:rPr>
          <w:rFonts w:cstheme="minorHAnsi"/>
          <w:sz w:val="20"/>
          <w:szCs w:val="20"/>
        </w:rPr>
        <w:t xml:space="preserve">        &lt;/</w:t>
      </w:r>
      <w:proofErr w:type="gramStart"/>
      <w:r w:rsidRPr="002360EE">
        <w:rPr>
          <w:rFonts w:cstheme="minorHAnsi"/>
          <w:sz w:val="20"/>
          <w:szCs w:val="20"/>
        </w:rPr>
        <w:t>rules</w:t>
      </w:r>
      <w:proofErr w:type="gramEnd"/>
      <w:r w:rsidRPr="002360EE">
        <w:rPr>
          <w:rFonts w:cstheme="minorHAnsi"/>
          <w:sz w:val="20"/>
          <w:szCs w:val="20"/>
        </w:rPr>
        <w:t>&gt;</w:t>
      </w:r>
    </w:p>
    <w:p w14:paraId="04663425" w14:textId="77777777" w:rsidR="00230983" w:rsidRPr="002360EE" w:rsidRDefault="00230983" w:rsidP="00230983">
      <w:pPr>
        <w:rPr>
          <w:rFonts w:cstheme="minorHAnsi"/>
          <w:sz w:val="20"/>
          <w:szCs w:val="20"/>
        </w:rPr>
      </w:pPr>
      <w:r w:rsidRPr="002360EE">
        <w:rPr>
          <w:rFonts w:cstheme="minorHAnsi"/>
          <w:sz w:val="20"/>
          <w:szCs w:val="20"/>
        </w:rPr>
        <w:t xml:space="preserve">    &lt;/</w:t>
      </w:r>
      <w:proofErr w:type="spellStart"/>
      <w:proofErr w:type="gramStart"/>
      <w:r w:rsidRPr="002360EE">
        <w:rPr>
          <w:rFonts w:cstheme="minorHAnsi"/>
          <w:sz w:val="20"/>
          <w:szCs w:val="20"/>
        </w:rPr>
        <w:t>rewrite</w:t>
      </w:r>
      <w:proofErr w:type="spellEnd"/>
      <w:proofErr w:type="gramEnd"/>
      <w:r w:rsidRPr="002360EE">
        <w:rPr>
          <w:rFonts w:cstheme="minorHAnsi"/>
          <w:sz w:val="20"/>
          <w:szCs w:val="20"/>
        </w:rPr>
        <w:t>&gt;</w:t>
      </w:r>
    </w:p>
    <w:p w14:paraId="5FEB12F5" w14:textId="77777777" w:rsidR="00230983" w:rsidRPr="002360EE" w:rsidRDefault="00230983" w:rsidP="00230983">
      <w:pPr>
        <w:rPr>
          <w:rFonts w:cstheme="minorHAnsi"/>
          <w:sz w:val="20"/>
          <w:szCs w:val="20"/>
        </w:rPr>
      </w:pPr>
      <w:r w:rsidRPr="002360EE">
        <w:rPr>
          <w:rFonts w:cstheme="minorHAnsi"/>
          <w:sz w:val="20"/>
          <w:szCs w:val="20"/>
        </w:rPr>
        <w:t xml:space="preserve">  &lt;/</w:t>
      </w:r>
      <w:proofErr w:type="spellStart"/>
      <w:r w:rsidRPr="002360EE">
        <w:rPr>
          <w:rFonts w:cstheme="minorHAnsi"/>
          <w:sz w:val="20"/>
          <w:szCs w:val="20"/>
        </w:rPr>
        <w:t>system.webServer</w:t>
      </w:r>
      <w:proofErr w:type="spellEnd"/>
      <w:r w:rsidRPr="002360EE">
        <w:rPr>
          <w:rFonts w:cstheme="minorHAnsi"/>
          <w:sz w:val="20"/>
          <w:szCs w:val="20"/>
        </w:rPr>
        <w:t>&gt;</w:t>
      </w:r>
    </w:p>
    <w:p w14:paraId="58432A16" w14:textId="77777777" w:rsidR="00230983" w:rsidRPr="002360EE" w:rsidRDefault="00230983" w:rsidP="00230983">
      <w:pPr>
        <w:rPr>
          <w:rFonts w:cstheme="minorHAnsi"/>
          <w:sz w:val="20"/>
          <w:szCs w:val="20"/>
        </w:rPr>
      </w:pPr>
      <w:r w:rsidRPr="002360EE">
        <w:rPr>
          <w:rFonts w:cstheme="minorHAnsi"/>
          <w:sz w:val="20"/>
          <w:szCs w:val="20"/>
        </w:rPr>
        <w:t>&lt;/</w:t>
      </w:r>
      <w:proofErr w:type="spellStart"/>
      <w:proofErr w:type="gramStart"/>
      <w:r w:rsidRPr="002360EE">
        <w:rPr>
          <w:rFonts w:cstheme="minorHAnsi"/>
          <w:sz w:val="20"/>
          <w:szCs w:val="20"/>
        </w:rPr>
        <w:t>configuration</w:t>
      </w:r>
      <w:proofErr w:type="spellEnd"/>
      <w:proofErr w:type="gramEnd"/>
      <w:r w:rsidRPr="002360EE">
        <w:rPr>
          <w:rFonts w:cstheme="minorHAnsi"/>
          <w:sz w:val="20"/>
          <w:szCs w:val="20"/>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19"/>
    <w:p w14:paraId="1BE89D22" w14:textId="52A18C52" w:rsidR="00385E81" w:rsidRDefault="00281FCD" w:rsidP="004547EE">
      <w:pPr>
        <w:spacing w:after="200" w:line="276" w:lineRule="auto"/>
        <w:jc w:val="left"/>
        <w:rPr>
          <w:b/>
          <w:sz w:val="28"/>
          <w:szCs w:val="28"/>
        </w:rPr>
      </w:pPr>
      <w:r>
        <w:rPr>
          <w:b/>
          <w:sz w:val="28"/>
          <w:szCs w:val="28"/>
        </w:rPr>
        <w:t>6.6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63">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64">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65">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66">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67">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68">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69">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0">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471EBB7F" w:rsidR="00D32059" w:rsidRDefault="00281FCD" w:rsidP="0014643C">
      <w:pPr>
        <w:rPr>
          <w:b/>
          <w:sz w:val="28"/>
          <w:szCs w:val="28"/>
        </w:rPr>
      </w:pPr>
      <w:bookmarkStart w:id="120" w:name="_GoBack"/>
      <w:bookmarkEnd w:id="120"/>
      <w:r>
        <w:rPr>
          <w:b/>
          <w:sz w:val="28"/>
          <w:szCs w:val="28"/>
        </w:rPr>
        <w:lastRenderedPageBreak/>
        <w:t>6.7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0DDE7F7A" w14:textId="77777777" w:rsidR="004547EE" w:rsidRDefault="004547EE" w:rsidP="004547EE">
      <w:pPr>
        <w:pStyle w:val="NormalWeb"/>
        <w:rPr>
          <w:color w:val="000000"/>
          <w:sz w:val="27"/>
          <w:szCs w:val="27"/>
        </w:rPr>
      </w:pPr>
      <w:r>
        <w:rPr>
          <w:color w:val="000000"/>
          <w:sz w:val="27"/>
          <w:szCs w:val="27"/>
        </w:rPr>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lastRenderedPageBreak/>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de la misma e informarle de las novedades, noticias y promociones del sistema en cuestión. Tiene Ud. a su disposición los derechos de acceso, </w:t>
      </w:r>
      <w:r>
        <w:rPr>
          <w:color w:val="000000"/>
          <w:sz w:val="27"/>
          <w:szCs w:val="27"/>
        </w:rPr>
        <w:lastRenderedPageBreak/>
        <w:t>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4A02A50" w14:textId="77777777" w:rsidR="004F4715" w:rsidRPr="004F4715" w:rsidRDefault="004F4715" w:rsidP="004F4715">
      <w:pPr>
        <w:rPr>
          <w:b/>
          <w:sz w:val="28"/>
          <w:szCs w:val="28"/>
        </w:rPr>
      </w:pPr>
    </w:p>
    <w:sectPr w:rsidR="004F4715" w:rsidRPr="004F4715" w:rsidSect="00505622">
      <w:footerReference w:type="default" r:id="rId95"/>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61169F" w14:textId="77777777" w:rsidR="00466443" w:rsidRDefault="00466443" w:rsidP="00505622">
      <w:pPr>
        <w:spacing w:after="0"/>
      </w:pPr>
      <w:r>
        <w:separator/>
      </w:r>
    </w:p>
  </w:endnote>
  <w:endnote w:type="continuationSeparator" w:id="0">
    <w:p w14:paraId="44F4714F" w14:textId="77777777" w:rsidR="00466443" w:rsidRDefault="00466443"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8664499"/>
      <w:docPartObj>
        <w:docPartGallery w:val="Page Numbers (Bottom of Page)"/>
        <w:docPartUnique/>
      </w:docPartObj>
    </w:sdtPr>
    <w:sdtContent>
      <w:p w14:paraId="1694E90C" w14:textId="77777777" w:rsidR="008C23ED" w:rsidRDefault="008C23ED">
        <w:pPr>
          <w:pStyle w:val="Piedepgina"/>
          <w:jc w:val="right"/>
        </w:pPr>
        <w:r>
          <w:fldChar w:fldCharType="begin"/>
        </w:r>
        <w:r>
          <w:instrText xml:space="preserve"> PAGE   \* MERGEFORMAT </w:instrText>
        </w:r>
        <w:r>
          <w:fldChar w:fldCharType="separate"/>
        </w:r>
        <w:r w:rsidR="00B64789">
          <w:rPr>
            <w:noProof/>
          </w:rPr>
          <w:t>140</w:t>
        </w:r>
        <w:r>
          <w:rPr>
            <w:noProof/>
          </w:rPr>
          <w:fldChar w:fldCharType="end"/>
        </w:r>
      </w:p>
    </w:sdtContent>
  </w:sdt>
  <w:p w14:paraId="69BD2C53" w14:textId="77777777" w:rsidR="008C23ED" w:rsidRDefault="008C23E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CD09B5" w14:textId="77777777" w:rsidR="00466443" w:rsidRDefault="00466443" w:rsidP="00505622">
      <w:pPr>
        <w:spacing w:after="0"/>
      </w:pPr>
      <w:r>
        <w:separator/>
      </w:r>
    </w:p>
  </w:footnote>
  <w:footnote w:type="continuationSeparator" w:id="0">
    <w:p w14:paraId="7027451D" w14:textId="77777777" w:rsidR="00466443" w:rsidRDefault="00466443"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2AEAC4F4"/>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7D"/>
    <w:rsid w:val="0008036B"/>
    <w:rsid w:val="000806AA"/>
    <w:rsid w:val="00081A3A"/>
    <w:rsid w:val="00082926"/>
    <w:rsid w:val="00082B94"/>
    <w:rsid w:val="00084DD0"/>
    <w:rsid w:val="000907B6"/>
    <w:rsid w:val="000A4BE8"/>
    <w:rsid w:val="000A4E46"/>
    <w:rsid w:val="000B0166"/>
    <w:rsid w:val="000B1068"/>
    <w:rsid w:val="000B1EA4"/>
    <w:rsid w:val="000B4A03"/>
    <w:rsid w:val="000B64D6"/>
    <w:rsid w:val="000B6746"/>
    <w:rsid w:val="000B77F2"/>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60BD"/>
    <w:rsid w:val="00167EED"/>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6FC0"/>
    <w:rsid w:val="001C7480"/>
    <w:rsid w:val="001D086D"/>
    <w:rsid w:val="001D42E7"/>
    <w:rsid w:val="001D5360"/>
    <w:rsid w:val="001D5E08"/>
    <w:rsid w:val="001E0DE4"/>
    <w:rsid w:val="001E3852"/>
    <w:rsid w:val="001F1E25"/>
    <w:rsid w:val="001F2427"/>
    <w:rsid w:val="001F3F07"/>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415E8"/>
    <w:rsid w:val="0024494D"/>
    <w:rsid w:val="00244C33"/>
    <w:rsid w:val="002457B8"/>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308"/>
    <w:rsid w:val="00285B77"/>
    <w:rsid w:val="00285D5F"/>
    <w:rsid w:val="002873A7"/>
    <w:rsid w:val="0029042E"/>
    <w:rsid w:val="00290A9B"/>
    <w:rsid w:val="00294842"/>
    <w:rsid w:val="00294B9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7BED"/>
    <w:rsid w:val="0046123B"/>
    <w:rsid w:val="00461D50"/>
    <w:rsid w:val="004639E4"/>
    <w:rsid w:val="00464362"/>
    <w:rsid w:val="00466443"/>
    <w:rsid w:val="004705C3"/>
    <w:rsid w:val="00473E37"/>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753B"/>
    <w:rsid w:val="0054035B"/>
    <w:rsid w:val="005427CC"/>
    <w:rsid w:val="005430DD"/>
    <w:rsid w:val="0054644D"/>
    <w:rsid w:val="00550BC6"/>
    <w:rsid w:val="00550E80"/>
    <w:rsid w:val="005524BE"/>
    <w:rsid w:val="00554763"/>
    <w:rsid w:val="00560445"/>
    <w:rsid w:val="00561426"/>
    <w:rsid w:val="0056151D"/>
    <w:rsid w:val="00564E6A"/>
    <w:rsid w:val="0057447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89F"/>
    <w:rsid w:val="006374CD"/>
    <w:rsid w:val="0064034A"/>
    <w:rsid w:val="00641533"/>
    <w:rsid w:val="00641D54"/>
    <w:rsid w:val="00641E0C"/>
    <w:rsid w:val="0064555B"/>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2897"/>
    <w:rsid w:val="0075544B"/>
    <w:rsid w:val="00757BA8"/>
    <w:rsid w:val="00762E53"/>
    <w:rsid w:val="00763CD1"/>
    <w:rsid w:val="00773A99"/>
    <w:rsid w:val="0077433E"/>
    <w:rsid w:val="00777DAF"/>
    <w:rsid w:val="00781628"/>
    <w:rsid w:val="0078201E"/>
    <w:rsid w:val="0078611D"/>
    <w:rsid w:val="00786FC8"/>
    <w:rsid w:val="00787139"/>
    <w:rsid w:val="007871E6"/>
    <w:rsid w:val="007876EC"/>
    <w:rsid w:val="00791CA2"/>
    <w:rsid w:val="00796483"/>
    <w:rsid w:val="00796BD8"/>
    <w:rsid w:val="007A29C7"/>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F12"/>
    <w:rsid w:val="008E39A5"/>
    <w:rsid w:val="008E5650"/>
    <w:rsid w:val="008E59B5"/>
    <w:rsid w:val="008E5DE1"/>
    <w:rsid w:val="008E6CF2"/>
    <w:rsid w:val="008E6D08"/>
    <w:rsid w:val="008F00AE"/>
    <w:rsid w:val="008F091A"/>
    <w:rsid w:val="008F2449"/>
    <w:rsid w:val="008F2CAE"/>
    <w:rsid w:val="008F5702"/>
    <w:rsid w:val="008F74CA"/>
    <w:rsid w:val="00901860"/>
    <w:rsid w:val="0090290D"/>
    <w:rsid w:val="009070ED"/>
    <w:rsid w:val="009110E6"/>
    <w:rsid w:val="009165D6"/>
    <w:rsid w:val="0092197F"/>
    <w:rsid w:val="00922A66"/>
    <w:rsid w:val="009246E1"/>
    <w:rsid w:val="00924BC1"/>
    <w:rsid w:val="0092567B"/>
    <w:rsid w:val="00931267"/>
    <w:rsid w:val="00931330"/>
    <w:rsid w:val="00931A9B"/>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71A"/>
    <w:rsid w:val="009C36B7"/>
    <w:rsid w:val="009D0F7B"/>
    <w:rsid w:val="009D71E7"/>
    <w:rsid w:val="009E05CB"/>
    <w:rsid w:val="009E12A6"/>
    <w:rsid w:val="009E4946"/>
    <w:rsid w:val="009F051B"/>
    <w:rsid w:val="009F1809"/>
    <w:rsid w:val="009F3828"/>
    <w:rsid w:val="009F3A68"/>
    <w:rsid w:val="009F5361"/>
    <w:rsid w:val="00A0074C"/>
    <w:rsid w:val="00A009CE"/>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2C2F"/>
    <w:rsid w:val="00B94C26"/>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A070C"/>
    <w:rsid w:val="00CA0A31"/>
    <w:rsid w:val="00CA11E1"/>
    <w:rsid w:val="00CA1BC6"/>
    <w:rsid w:val="00CA2324"/>
    <w:rsid w:val="00CA4CE6"/>
    <w:rsid w:val="00CA4E6D"/>
    <w:rsid w:val="00CB4F1A"/>
    <w:rsid w:val="00CB5D99"/>
    <w:rsid w:val="00CB734C"/>
    <w:rsid w:val="00CC13DA"/>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59BD"/>
    <w:rsid w:val="00F47B6A"/>
    <w:rsid w:val="00F51E67"/>
    <w:rsid w:val="00F55394"/>
    <w:rsid w:val="00F56007"/>
    <w:rsid w:val="00F57DF3"/>
    <w:rsid w:val="00F60328"/>
    <w:rsid w:val="00F62AC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15:docId w15:val="{C314CF00-E8CC-4454-B887-1DCCE00A7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Descripcin">
    <w:name w:val="caption"/>
    <w:aliases w:val="INDEPEND"/>
    <w:basedOn w:val="Normal"/>
    <w:next w:val="Normal"/>
    <w:link w:val="Descripcin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Descripcin"/>
    <w:next w:val="Normal"/>
    <w:link w:val="TituloIlustracinTablaCar"/>
    <w:qFormat/>
    <w:rsid w:val="0003056D"/>
    <w:pPr>
      <w:spacing w:before="0" w:after="0"/>
      <w:jc w:val="center"/>
    </w:pPr>
    <w:rPr>
      <w:sz w:val="20"/>
    </w:rPr>
  </w:style>
  <w:style w:type="character" w:customStyle="1" w:styleId="DescripcinCar">
    <w:name w:val="Descripción Car"/>
    <w:aliases w:val="INDEPEND Car"/>
    <w:basedOn w:val="Fuentedeprrafopredeter"/>
    <w:link w:val="Descripcin"/>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Descripcin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Lenguaje_interpretado" TargetMode="External"/><Relationship Id="rId21" Type="http://schemas.openxmlformats.org/officeDocument/2006/relationships/image" Target="media/image14.png"/><Relationship Id="rId42" Type="http://schemas.openxmlformats.org/officeDocument/2006/relationships/hyperlink" Target="https://es.wikipedia.org/wiki/Dise%C3%B1o_de_software" TargetMode="External"/><Relationship Id="rId47" Type="http://schemas.openxmlformats.org/officeDocument/2006/relationships/hyperlink" Target="http://backend.spods.isamarina.com/Cliente/ListaClientes" TargetMode="External"/><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s.wikipedia.org/wiki/Entorno_de_desarrollo_integrado" TargetMode="External"/><Relationship Id="rId37" Type="http://schemas.openxmlformats.org/officeDocument/2006/relationships/hyperlink" Target="https://es.wikipedia.org/wiki/Desarrollo_de_software" TargetMode="External"/><Relationship Id="rId53" Type="http://schemas.openxmlformats.org/officeDocument/2006/relationships/image" Target="media/image15.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footer" Target="footer1.xml"/><Relationship Id="rId22" Type="http://schemas.openxmlformats.org/officeDocument/2006/relationships/hyperlink" Target="https://es.wikipedia.org/wiki/Desarrollo_de_software" TargetMode="External"/><Relationship Id="rId27" Type="http://schemas.openxmlformats.org/officeDocument/2006/relationships/hyperlink" Target="https://es.wikipedia.org/wiki/Microsoft" TargetMode="External"/><Relationship Id="rId43" Type="http://schemas.openxmlformats.org/officeDocument/2006/relationships/hyperlink" Target="https://es.wikipedia.org/wiki/Software" TargetMode="External"/><Relationship Id="rId48" Type="http://schemas.openxmlformats.org/officeDocument/2006/relationships/hyperlink" Target="http://backend.spods.isamarina.com/Servicio/ListaServicios" TargetMode="External"/><Relationship Id="rId64" Type="http://schemas.openxmlformats.org/officeDocument/2006/relationships/image" Target="media/image25.jpg"/><Relationship Id="rId69" Type="http://schemas.openxmlformats.org/officeDocument/2006/relationships/image" Target="media/image30.jp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Biblioteca_(programaci%C3%B3n)" TargetMode="External"/><Relationship Id="rId33" Type="http://schemas.openxmlformats.org/officeDocument/2006/relationships/hyperlink" Target="https://es.wikipedia.org/wiki/Entorno_de_desarrollo_integrado" TargetMode="External"/><Relationship Id="rId38" Type="http://schemas.openxmlformats.org/officeDocument/2006/relationships/hyperlink" Target="https://es.wikipedia.org/wiki/Gesti%C3%B3n_de_configuraci%C3%B3n" TargetMode="External"/><Relationship Id="rId46" Type="http://schemas.openxmlformats.org/officeDocument/2006/relationships/hyperlink" Target="http://backend.spods.isamarina.com/Administrador/AltaAdmin" TargetMode="External"/><Relationship Id="rId59" Type="http://schemas.openxmlformats.org/officeDocument/2006/relationships/image" Target="media/image20.png"/><Relationship Id="rId67" Type="http://schemas.openxmlformats.org/officeDocument/2006/relationships/image" Target="media/image28.jpg"/><Relationship Id="rId20" Type="http://schemas.openxmlformats.org/officeDocument/2006/relationships/image" Target="media/image13.png"/><Relationship Id="rId41" Type="http://schemas.openxmlformats.org/officeDocument/2006/relationships/hyperlink" Target="https://es.wikipedia.org/wiki/Ingenier%C3%ADa_de_software" TargetMode="External"/><Relationship Id="rId54" Type="http://schemas.openxmlformats.org/officeDocument/2006/relationships/image" Target="media/image16.png"/><Relationship Id="rId62" Type="http://schemas.openxmlformats.org/officeDocument/2006/relationships/image" Target="media/image23.png"/><Relationship Id="rId70" Type="http://schemas.openxmlformats.org/officeDocument/2006/relationships/image" Target="media/image31.jp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s.wikipedia.org/wiki/Software" TargetMode="External"/><Relationship Id="rId28" Type="http://schemas.openxmlformats.org/officeDocument/2006/relationships/hyperlink" Target="https://es.wikipedia.org/wiki/Red_de_computadoras" TargetMode="External"/><Relationship Id="rId36" Type="http://schemas.openxmlformats.org/officeDocument/2006/relationships/hyperlink" Target="https://es.wikipedia.org/wiki/Programador" TargetMode="External"/><Relationship Id="rId49" Type="http://schemas.openxmlformats.org/officeDocument/2006/relationships/hyperlink" Target="http://backend.spods.isamarina.com/Servicio/AltaServicio" TargetMode="External"/><Relationship Id="rId57" Type="http://schemas.openxmlformats.org/officeDocument/2006/relationships/hyperlink" Target="http://api.spods.isamarina.com" TargetMode="External"/><Relationship Id="rId10" Type="http://schemas.openxmlformats.org/officeDocument/2006/relationships/image" Target="media/image3.png"/><Relationship Id="rId31" Type="http://schemas.openxmlformats.org/officeDocument/2006/relationships/hyperlink" Target="https://es.wikipedia.org/wiki/Sistema_operativo" TargetMode="External"/><Relationship Id="rId44" Type="http://schemas.openxmlformats.org/officeDocument/2006/relationships/hyperlink" Target="https://es.wikipedia.org/wiki/Dise%C3%B1o_de_software" TargetMode="External"/><Relationship Id="rId52" Type="http://schemas.openxmlformats.org/officeDocument/2006/relationships/hyperlink" Target="http://frontend.spods.isamarina.com/manual-usuario" TargetMode="External"/><Relationship Id="rId60" Type="http://schemas.openxmlformats.org/officeDocument/2006/relationships/image" Target="media/image21.png"/><Relationship Id="rId65" Type="http://schemas.openxmlformats.org/officeDocument/2006/relationships/image" Target="media/image26.jp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Software" TargetMode="External"/><Relationship Id="rId34" Type="http://schemas.openxmlformats.org/officeDocument/2006/relationships/hyperlink" Target="https://es.wikipedia.org/wiki/Aplicaci%C3%B3n_inform%C3%A1tica" TargetMode="External"/><Relationship Id="rId50" Type="http://schemas.openxmlformats.org/officeDocument/2006/relationships/hyperlink" Target="http://backend.spods.isamarina.com/Pregunta/ListaPreguntas" TargetMode="External"/><Relationship Id="rId55" Type="http://schemas.openxmlformats.org/officeDocument/2006/relationships/image" Target="media/image17.png"/><Relationship Id="rId76" Type="http://schemas.openxmlformats.org/officeDocument/2006/relationships/image" Target="media/image3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s.wikipedia.org/wiki/Hardware" TargetMode="External"/><Relationship Id="rId24" Type="http://schemas.openxmlformats.org/officeDocument/2006/relationships/hyperlink" Target="https://es.wikipedia.org/wiki/Programa_(computaci%C3%B3n)" TargetMode="External"/><Relationship Id="rId40" Type="http://schemas.openxmlformats.org/officeDocument/2006/relationships/hyperlink" Target="https://es.wikipedia.org/wiki/Sistema_de_informaci%C3%B3n" TargetMode="External"/><Relationship Id="rId45" Type="http://schemas.openxmlformats.org/officeDocument/2006/relationships/hyperlink" Target="http://backend.spods.isamarina.com/Administrador/ListaAdministradores" TargetMode="External"/><Relationship Id="rId66" Type="http://schemas.openxmlformats.org/officeDocument/2006/relationships/image" Target="media/image27.jp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s.wikipedia.org/wiki/Aplicaci%C3%B3n_inform%C3%A1tica" TargetMode="External"/><Relationship Id="rId35" Type="http://schemas.openxmlformats.org/officeDocument/2006/relationships/hyperlink" Target="https://es.wikipedia.org/wiki/Desarrollador_de_software" TargetMode="External"/><Relationship Id="rId56" Type="http://schemas.openxmlformats.org/officeDocument/2006/relationships/image" Target="media/image18.png"/><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backend.spods.isamarina.com/Administrador/AltaAdmin" TargetMode="External"/><Relationship Id="rId72" Type="http://schemas.openxmlformats.org/officeDocument/2006/relationships/image" Target="media/image33.png"/><Relationship Id="rId93"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66C449-B13B-4A27-81EE-231101E43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20159</TotalTime>
  <Pages>141</Pages>
  <Words>28185</Words>
  <Characters>155021</Characters>
  <Application>Microsoft Office Word</Application>
  <DocSecurity>0</DocSecurity>
  <Lines>1291</Lines>
  <Paragraphs>365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152</cp:revision>
  <cp:lastPrinted>2017-07-28T05:05:00Z</cp:lastPrinted>
  <dcterms:created xsi:type="dcterms:W3CDTF">2017-04-30T14:59:00Z</dcterms:created>
  <dcterms:modified xsi:type="dcterms:W3CDTF">2017-09-26T07:12:00Z</dcterms:modified>
</cp:coreProperties>
</file>