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77777777" w:rsidR="00315E38" w:rsidRDefault="00315E38" w:rsidP="00315E38"/>
    <w:p w14:paraId="1D7976D8" w14:textId="77777777" w:rsidR="00315E38" w:rsidRDefault="00315E38" w:rsidP="00315E38"/>
    <w:p w14:paraId="57D0EE72" w14:textId="77777777" w:rsidR="00315E38" w:rsidRDefault="00315E38" w:rsidP="00315E38">
      <w:r>
        <w:t>_________________________</w:t>
      </w:r>
      <w:r>
        <w:tab/>
      </w:r>
      <w:r>
        <w:tab/>
      </w:r>
      <w:r>
        <w:tab/>
        <w:t>_________________________</w:t>
      </w:r>
    </w:p>
    <w:p w14:paraId="05586B2D" w14:textId="77777777" w:rsidR="00315E38" w:rsidRPr="00315E38" w:rsidRDefault="00315E38" w:rsidP="00315E38">
      <w:pPr>
        <w:ind w:firstLine="708"/>
      </w:pPr>
      <w:r>
        <w:t>Federico Speroni</w:t>
      </w:r>
      <w:r>
        <w:tab/>
      </w:r>
      <w:r>
        <w:tab/>
      </w:r>
      <w:r>
        <w:tab/>
      </w:r>
      <w:r>
        <w:tab/>
        <w:t xml:space="preserve">    </w:t>
      </w:r>
      <w:r>
        <w:tab/>
        <w:t xml:space="preserve">      Bruno Díaz</w:t>
      </w:r>
    </w:p>
    <w:p w14:paraId="2C145612" w14:textId="77777777" w:rsidR="00315E38" w:rsidRDefault="00315E38">
      <w:pPr>
        <w:spacing w:after="200" w:line="276" w:lineRule="auto"/>
        <w:jc w:val="left"/>
        <w:rPr>
          <w:b/>
          <w:sz w:val="32"/>
          <w:szCs w:val="32"/>
        </w:rPr>
      </w:pPr>
      <w:r>
        <w:br w:type="page"/>
      </w:r>
    </w:p>
    <w:p w14:paraId="2336B746" w14:textId="37B9DD52" w:rsidR="00315E38" w:rsidRDefault="00315E38" w:rsidP="007C59F6">
      <w:bookmarkStart w:id="5" w:name="_Toc481525440"/>
      <w:bookmarkStart w:id="6" w:name="_Toc481525663"/>
      <w:bookmarkStart w:id="7" w:name="_Toc481527563"/>
      <w:bookmarkStart w:id="8" w:name="_Toc481528099"/>
      <w:bookmarkStart w:id="9" w:name="Agradecimientos"/>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237B89" w:rsidRDefault="00315E38" w:rsidP="00237B89">
      <w:pPr>
        <w:rPr>
          <w:rFonts w:eastAsiaTheme="majorEastAsia" w:cstheme="majorBidi"/>
          <w:bCs/>
          <w:szCs w:val="28"/>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3834C59F" w14:textId="3AE5B1B1" w:rsidR="008C23ED" w:rsidRDefault="00281FCD" w:rsidP="008C23ED">
          <w:pPr>
            <w:pStyle w:val="TDC2"/>
            <w:rPr>
              <w:lang w:val="es-ES"/>
            </w:rPr>
          </w:pPr>
          <w:r w:rsidRPr="00281FCD">
            <w:t>2.3. Conclusiones del proyecto</w:t>
          </w:r>
          <w:r w:rsidR="008C23ED">
            <w:ptab w:relativeTo="margin" w:alignment="right" w:leader="dot"/>
          </w:r>
          <w:r w:rsidR="00340BB7">
            <w:rPr>
              <w:lang w:val="es-ES"/>
            </w:rPr>
            <w:t>97</w:t>
          </w:r>
        </w:p>
        <w:p w14:paraId="4F9E58E3" w14:textId="7895A327" w:rsidR="00B832FB" w:rsidRPr="004D5B01" w:rsidRDefault="00B832FB" w:rsidP="00B832FB">
          <w:pPr>
            <w:pStyle w:val="TDC1"/>
            <w:rPr>
              <w:b/>
              <w:bCs/>
              <w:lang w:val="es-ES"/>
            </w:rPr>
          </w:pPr>
          <w:r>
            <w:rPr>
              <w:b/>
              <w:bCs/>
            </w:rPr>
            <w:t>3. Glosario</w:t>
          </w:r>
          <w:r>
            <w:ptab w:relativeTo="margin" w:alignment="right" w:leader="dot"/>
          </w:r>
          <w:r w:rsidR="00124648">
            <w:rPr>
              <w:b/>
              <w:bCs/>
              <w:lang w:val="es-ES"/>
            </w:rPr>
            <w:t>104</w:t>
          </w:r>
        </w:p>
        <w:p w14:paraId="08C4D2F0" w14:textId="2D13F819" w:rsidR="00B832FB" w:rsidRPr="004D5B01" w:rsidRDefault="00B832FB" w:rsidP="00B832FB">
          <w:pPr>
            <w:pStyle w:val="TDC1"/>
            <w:rPr>
              <w:b/>
              <w:bCs/>
              <w:lang w:val="es-ES"/>
            </w:rPr>
          </w:pPr>
          <w:r>
            <w:rPr>
              <w:b/>
              <w:bCs/>
            </w:rPr>
            <w:t xml:space="preserve">4. Referencias Bibliográficas </w:t>
          </w:r>
          <w:r>
            <w:ptab w:relativeTo="margin" w:alignment="right" w:leader="dot"/>
          </w:r>
          <w:r w:rsidR="00124648">
            <w:rPr>
              <w:b/>
              <w:bCs/>
              <w:lang w:val="es-ES"/>
            </w:rPr>
            <w:t>106</w:t>
          </w:r>
        </w:p>
        <w:p w14:paraId="01DCE5D5" w14:textId="23F99626" w:rsidR="00B832FB" w:rsidRDefault="00B832FB" w:rsidP="00B832FB">
          <w:pPr>
            <w:pStyle w:val="TDC1"/>
            <w:rPr>
              <w:b/>
              <w:bCs/>
              <w:lang w:val="es-ES"/>
            </w:rPr>
          </w:pPr>
          <w:r>
            <w:rPr>
              <w:b/>
              <w:bCs/>
            </w:rPr>
            <w:t xml:space="preserve">5. Bibliografía </w:t>
          </w:r>
          <w:r>
            <w:ptab w:relativeTo="margin" w:alignment="right" w:leader="dot"/>
          </w:r>
          <w:r w:rsidR="00124648">
            <w:rPr>
              <w:b/>
              <w:bCs/>
              <w:lang w:val="es-ES"/>
            </w:rPr>
            <w:t>107</w:t>
          </w:r>
        </w:p>
        <w:p w14:paraId="1269C90A" w14:textId="48B2AE70" w:rsidR="00B832FB" w:rsidRDefault="00B832FB" w:rsidP="00B832FB">
          <w:pPr>
            <w:pStyle w:val="TDC1"/>
            <w:rPr>
              <w:b/>
              <w:bCs/>
              <w:lang w:val="es-ES"/>
            </w:rPr>
          </w:pPr>
          <w:r>
            <w:rPr>
              <w:b/>
              <w:bCs/>
            </w:rPr>
            <w:t xml:space="preserve">6. Anexos </w:t>
          </w:r>
          <w:r>
            <w:ptab w:relativeTo="margin" w:alignment="right" w:leader="dot"/>
          </w:r>
          <w:r w:rsidR="00124648">
            <w:rPr>
              <w:b/>
              <w:bCs/>
              <w:lang w:val="es-ES"/>
            </w:rPr>
            <w:t>108</w:t>
          </w:r>
        </w:p>
        <w:p w14:paraId="47EE259A" w14:textId="4CF72564" w:rsidR="00B832FB" w:rsidRDefault="00281FCD" w:rsidP="00B832FB">
          <w:pPr>
            <w:pStyle w:val="TDC2"/>
            <w:rPr>
              <w:lang w:val="es-ES"/>
            </w:rPr>
          </w:pPr>
          <w:r w:rsidRPr="00281FCD">
            <w:t>6.1. MER</w:t>
          </w:r>
          <w:r w:rsidR="00B832FB">
            <w:ptab w:relativeTo="margin" w:alignment="right" w:leader="dot"/>
          </w:r>
          <w:r w:rsidR="00124648">
            <w:rPr>
              <w:lang w:val="es-ES"/>
            </w:rPr>
            <w:t>108</w:t>
          </w:r>
        </w:p>
        <w:p w14:paraId="162568FA" w14:textId="54DD5490" w:rsidR="00B832FB" w:rsidRDefault="00281FCD" w:rsidP="00B832FB">
          <w:pPr>
            <w:pStyle w:val="TDC2"/>
            <w:rPr>
              <w:lang w:val="es-ES"/>
            </w:rPr>
          </w:pPr>
          <w:r w:rsidRPr="00281FCD">
            <w:t>6.2. UML</w:t>
          </w:r>
          <w:r w:rsidR="00B832FB">
            <w:ptab w:relativeTo="margin" w:alignment="right" w:leader="dot"/>
          </w:r>
          <w:r w:rsidR="00124648">
            <w:rPr>
              <w:lang w:val="es-ES"/>
            </w:rPr>
            <w:t>109</w:t>
          </w:r>
        </w:p>
        <w:p w14:paraId="3B01FE3C" w14:textId="7FEE1A28" w:rsidR="00A12570" w:rsidRDefault="00A12570" w:rsidP="00A12570">
          <w:pPr>
            <w:pStyle w:val="TDC2"/>
            <w:rPr>
              <w:lang w:val="es-ES"/>
            </w:rPr>
          </w:pPr>
          <w:r w:rsidRPr="00A12570">
            <w:t xml:space="preserve">6.3. Mapa de código </w:t>
          </w:r>
          <w:r>
            <w:ptab w:relativeTo="margin" w:alignment="right" w:leader="dot"/>
          </w:r>
          <w:r w:rsidR="00124648">
            <w:rPr>
              <w:lang w:val="es-ES"/>
            </w:rPr>
            <w:t>112</w:t>
          </w:r>
        </w:p>
        <w:p w14:paraId="3D424BC2" w14:textId="1BD644C2" w:rsidR="00A12570" w:rsidRPr="00A12570" w:rsidRDefault="00A12570" w:rsidP="009C071A">
          <w:pPr>
            <w:pStyle w:val="TDC2"/>
            <w:rPr>
              <w:lang w:val="es-ES"/>
            </w:rPr>
          </w:pPr>
          <w:r w:rsidRPr="00A12570">
            <w:t>6.4. Manuales de Usuario</w:t>
          </w:r>
          <w:r>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0E8F078F" w:rsidR="009C071A" w:rsidRPr="00A12570" w:rsidRDefault="009C071A" w:rsidP="009C071A">
          <w:pPr>
            <w:pStyle w:val="TDC2"/>
            <w:rPr>
              <w:lang w:val="es-ES"/>
            </w:rPr>
          </w:pPr>
          <w:r w:rsidRPr="009C071A">
            <w:t xml:space="preserve">6.5. Manual de </w:t>
          </w:r>
          <w:proofErr w:type="spellStart"/>
          <w:r w:rsidRPr="009C071A">
            <w:t>Deployment</w:t>
          </w:r>
          <w:proofErr w:type="spellEnd"/>
          <w:r>
            <w:ptab w:relativeTo="margin" w:alignment="right" w:leader="dot"/>
          </w:r>
          <w:r w:rsidR="00124648">
            <w:rPr>
              <w:lang w:val="es-ES"/>
            </w:rPr>
            <w:t>117</w:t>
          </w:r>
        </w:p>
        <w:p w14:paraId="39DD8106" w14:textId="5200CF76" w:rsidR="009C071A" w:rsidRPr="00A12570" w:rsidRDefault="009C071A" w:rsidP="009C071A">
          <w:pPr>
            <w:pStyle w:val="TDC2"/>
            <w:rPr>
              <w:lang w:val="es-ES"/>
            </w:rPr>
          </w:pPr>
          <w:r w:rsidRPr="009C071A">
            <w:lastRenderedPageBreak/>
            <w:t>6.6. Encuestas</w:t>
          </w:r>
          <w:r>
            <w:ptab w:relativeTo="margin" w:alignment="right" w:leader="dot"/>
          </w:r>
          <w:r w:rsidR="00124648">
            <w:rPr>
              <w:lang w:val="es-ES"/>
            </w:rPr>
            <w:t>126</w:t>
          </w:r>
        </w:p>
        <w:p w14:paraId="0886EBF5" w14:textId="7F0FCD57" w:rsidR="00A00B83" w:rsidRDefault="009C071A" w:rsidP="009C071A">
          <w:pPr>
            <w:pStyle w:val="TDC2"/>
            <w:rPr>
              <w:lang w:val="es-ES"/>
            </w:rPr>
          </w:pPr>
          <w:r w:rsidRPr="009C071A">
            <w:t>6.7. Términos y condiciones</w:t>
          </w:r>
          <w:r>
            <w:ptab w:relativeTo="margin" w:alignment="right" w:leader="dot"/>
          </w:r>
          <w:r w:rsidR="00124648">
            <w:rPr>
              <w:lang w:val="es-ES"/>
            </w:rPr>
            <w:t>143</w:t>
          </w:r>
        </w:p>
        <w:p w14:paraId="1690D448" w14:textId="696FEB44" w:rsidR="004D5B01" w:rsidRPr="00A00B83" w:rsidRDefault="00A00B83" w:rsidP="00A00B83">
          <w:pPr>
            <w:pStyle w:val="TDC2"/>
            <w:rPr>
              <w:lang w:val="es-ES"/>
            </w:rPr>
          </w:pPr>
          <w:r>
            <w:t>6.8</w:t>
          </w:r>
          <w:r w:rsidRPr="009C071A">
            <w:t xml:space="preserve">. </w:t>
          </w:r>
          <w:proofErr w:type="spellStart"/>
          <w:r w:rsidRPr="00A00B83">
            <w:t>URLs</w:t>
          </w:r>
          <w:proofErr w:type="spellEnd"/>
          <w:r w:rsidRPr="00A00B83">
            <w:t xml:space="preserve"> con el producto en funcionamiento</w:t>
          </w:r>
          <w:r>
            <w:t xml:space="preserve"> </w:t>
          </w:r>
          <w:r>
            <w:ptab w:relativeTo="margin" w:alignment="right" w:leader="dot"/>
          </w:r>
          <w:r w:rsidR="00124648">
            <w:rPr>
              <w:lang w:val="es-ES"/>
            </w:rPr>
            <w:t>145</w:t>
          </w:r>
        </w:p>
        <w:bookmarkStart w:id="25" w:name="_GoBack" w:displacedByCustomXml="next"/>
        <w:bookmarkEnd w:id="25" w:displacedByCustomXml="next"/>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6" w:name="_Toc481527568"/>
      <w:bookmarkStart w:id="27" w:name="_Toc481528104"/>
      <w:bookmarkStart w:id="28" w:name="_Toc481614468"/>
      <w:bookmarkStart w:id="29" w:name="_Toc481617375"/>
      <w:bookmarkStart w:id="30" w:name="_Toc481618315"/>
      <w:bookmarkStart w:id="31" w:name="Numerados_1"/>
      <w:bookmarkStart w:id="32" w:name="_Toc447566477"/>
      <w:bookmarkStart w:id="33" w:name="_Toc481525444"/>
      <w:r>
        <w:rPr>
          <w:b/>
          <w:sz w:val="32"/>
          <w:szCs w:val="32"/>
        </w:rPr>
        <w:lastRenderedPageBreak/>
        <w:t>1. A</w:t>
      </w:r>
      <w:r w:rsidR="00BE2C5C" w:rsidRPr="00E14642">
        <w:rPr>
          <w:b/>
          <w:sz w:val="32"/>
          <w:szCs w:val="32"/>
        </w:rPr>
        <w:t>nteproyecto</w:t>
      </w:r>
      <w:bookmarkEnd w:id="26"/>
      <w:bookmarkEnd w:id="27"/>
      <w:bookmarkEnd w:id="28"/>
      <w:bookmarkEnd w:id="29"/>
      <w:bookmarkEnd w:id="30"/>
    </w:p>
    <w:p w14:paraId="35E16658" w14:textId="30562961" w:rsidR="00E14642" w:rsidRPr="00F22F8D" w:rsidRDefault="00E14642" w:rsidP="00DE4FEE">
      <w:pPr>
        <w:rPr>
          <w:b/>
          <w:sz w:val="28"/>
          <w:szCs w:val="28"/>
        </w:rPr>
      </w:pPr>
      <w:bookmarkStart w:id="34" w:name="Numerados_1_1"/>
      <w:bookmarkEnd w:id="31"/>
      <w:r w:rsidRPr="00F22F8D">
        <w:rPr>
          <w:b/>
          <w:sz w:val="28"/>
          <w:szCs w:val="28"/>
        </w:rPr>
        <w:t>1.1. Introducción</w:t>
      </w:r>
    </w:p>
    <w:bookmarkEnd w:id="34"/>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5" w:name="Numerados_1_2"/>
      <w:r>
        <w:rPr>
          <w:b/>
          <w:sz w:val="28"/>
          <w:szCs w:val="28"/>
        </w:rPr>
        <w:t>1.2</w:t>
      </w:r>
      <w:r w:rsidRPr="00F22F8D">
        <w:rPr>
          <w:b/>
          <w:sz w:val="28"/>
          <w:szCs w:val="28"/>
        </w:rPr>
        <w:t xml:space="preserve">. </w:t>
      </w:r>
      <w:r>
        <w:rPr>
          <w:b/>
          <w:sz w:val="28"/>
          <w:szCs w:val="28"/>
        </w:rPr>
        <w:t>Presentación del Cliente</w:t>
      </w:r>
    </w:p>
    <w:bookmarkEnd w:id="35"/>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2"/>
      <w:bookmarkEnd w:id="33"/>
    </w:p>
    <w:p w14:paraId="7090A018" w14:textId="605770B7" w:rsidR="00E7384F" w:rsidRPr="00F22F8D" w:rsidRDefault="00E7384F" w:rsidP="00DE4FEE">
      <w:pPr>
        <w:rPr>
          <w:b/>
          <w:sz w:val="28"/>
          <w:szCs w:val="28"/>
        </w:rPr>
      </w:pPr>
      <w:bookmarkStart w:id="36" w:name="Numerados_1_3"/>
      <w:bookmarkStart w:id="37" w:name="_Toc447566484"/>
      <w:r>
        <w:rPr>
          <w:b/>
          <w:sz w:val="28"/>
          <w:szCs w:val="28"/>
        </w:rPr>
        <w:t>1.3</w:t>
      </w:r>
      <w:r w:rsidRPr="00F22F8D">
        <w:rPr>
          <w:b/>
          <w:sz w:val="28"/>
          <w:szCs w:val="28"/>
        </w:rPr>
        <w:t xml:space="preserve">. </w:t>
      </w:r>
      <w:r>
        <w:rPr>
          <w:b/>
          <w:sz w:val="28"/>
          <w:szCs w:val="28"/>
        </w:rPr>
        <w:t>Presentación del Problema</w:t>
      </w:r>
    </w:p>
    <w:bookmarkEnd w:id="36"/>
    <w:p w14:paraId="5742A77C" w14:textId="7D8D97D8" w:rsidR="00B34007" w:rsidRPr="00FA7D51"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158C157E" w14:textId="5624C747" w:rsidR="00E7384F" w:rsidRPr="00F22F8D" w:rsidRDefault="00E7384F" w:rsidP="00DE4FEE">
      <w:pPr>
        <w:rPr>
          <w:b/>
          <w:sz w:val="28"/>
          <w:szCs w:val="28"/>
        </w:rPr>
      </w:pPr>
      <w:bookmarkStart w:id="38" w:name="Numerados_1_4"/>
      <w:r>
        <w:rPr>
          <w:b/>
          <w:sz w:val="28"/>
          <w:szCs w:val="28"/>
        </w:rPr>
        <w:t>1.4</w:t>
      </w:r>
      <w:r w:rsidRPr="00F22F8D">
        <w:rPr>
          <w:b/>
          <w:sz w:val="28"/>
          <w:szCs w:val="28"/>
        </w:rPr>
        <w:t xml:space="preserve">. </w:t>
      </w:r>
      <w:r>
        <w:rPr>
          <w:b/>
          <w:sz w:val="28"/>
          <w:szCs w:val="28"/>
        </w:rPr>
        <w:t>Lista de Necesidades</w:t>
      </w:r>
    </w:p>
    <w:bookmarkEnd w:id="38"/>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lastRenderedPageBreak/>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9" w:name="Numerados_1_5"/>
      <w:r>
        <w:rPr>
          <w:b/>
          <w:sz w:val="28"/>
          <w:szCs w:val="28"/>
        </w:rPr>
        <w:t>1.5</w:t>
      </w:r>
      <w:r w:rsidRPr="00F22F8D">
        <w:rPr>
          <w:b/>
          <w:sz w:val="28"/>
          <w:szCs w:val="28"/>
        </w:rPr>
        <w:t xml:space="preserve">. </w:t>
      </w:r>
      <w:r>
        <w:rPr>
          <w:b/>
          <w:sz w:val="28"/>
          <w:szCs w:val="28"/>
        </w:rPr>
        <w:t>Actores Involucrados</w:t>
      </w:r>
    </w:p>
    <w:bookmarkEnd w:id="39"/>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40" w:name="Numerados_1_6"/>
      <w:r>
        <w:rPr>
          <w:b/>
          <w:sz w:val="28"/>
          <w:szCs w:val="28"/>
        </w:rPr>
        <w:t>1.6</w:t>
      </w:r>
      <w:r w:rsidRPr="00F22F8D">
        <w:rPr>
          <w:b/>
          <w:sz w:val="28"/>
          <w:szCs w:val="28"/>
        </w:rPr>
        <w:t xml:space="preserve">. </w:t>
      </w:r>
      <w:r>
        <w:rPr>
          <w:b/>
          <w:sz w:val="28"/>
          <w:szCs w:val="28"/>
        </w:rPr>
        <w:t>Objetivos</w:t>
      </w:r>
    </w:p>
    <w:bookmarkEnd w:id="40"/>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lastRenderedPageBreak/>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1" w:name="Numerados_1_7"/>
      <w:r>
        <w:rPr>
          <w:b/>
          <w:sz w:val="28"/>
          <w:szCs w:val="28"/>
        </w:rPr>
        <w:t>1.7</w:t>
      </w:r>
      <w:r w:rsidRPr="00F22F8D">
        <w:rPr>
          <w:b/>
          <w:sz w:val="28"/>
          <w:szCs w:val="28"/>
        </w:rPr>
        <w:t xml:space="preserve">. </w:t>
      </w:r>
      <w:r>
        <w:rPr>
          <w:b/>
          <w:sz w:val="28"/>
          <w:szCs w:val="28"/>
        </w:rPr>
        <w:t>Lista de Requerimientos</w:t>
      </w:r>
    </w:p>
    <w:bookmarkEnd w:id="41"/>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lastRenderedPageBreak/>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5F3EF5C6" w14:textId="77777777" w:rsidR="00AA2F21" w:rsidRDefault="00AA2F21">
      <w:pPr>
        <w:spacing w:after="200" w:line="276" w:lineRule="auto"/>
        <w:jc w:val="left"/>
        <w:rPr>
          <w:b/>
        </w:rPr>
      </w:pPr>
      <w:r>
        <w:rPr>
          <w:b/>
        </w:rPr>
        <w:br w:type="page"/>
      </w:r>
    </w:p>
    <w:p w14:paraId="61E580C5" w14:textId="53903B47" w:rsidR="00C83531" w:rsidRPr="006E5D82" w:rsidRDefault="00C83531" w:rsidP="00FA7D51">
      <w:pPr>
        <w:rPr>
          <w:b/>
        </w:rPr>
      </w:pPr>
      <w:r w:rsidRPr="006E5D82">
        <w:rPr>
          <w:b/>
        </w:rPr>
        <w:lastRenderedPageBreak/>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75C68BB" w14:textId="77777777" w:rsidR="00AA2F21" w:rsidRDefault="00AA2F21">
      <w:pPr>
        <w:spacing w:after="200" w:line="276" w:lineRule="auto"/>
        <w:jc w:val="left"/>
        <w:rPr>
          <w:b/>
        </w:rPr>
      </w:pPr>
      <w:r>
        <w:rPr>
          <w:b/>
        </w:rPr>
        <w:br w:type="page"/>
      </w:r>
    </w:p>
    <w:p w14:paraId="51C9A961" w14:textId="0D6784C0" w:rsidR="00EF6795" w:rsidRPr="006E5D82" w:rsidRDefault="00EF6795" w:rsidP="00FA7D51">
      <w:pPr>
        <w:rPr>
          <w:b/>
        </w:rPr>
      </w:pPr>
      <w:r w:rsidRPr="006E5D82">
        <w:rPr>
          <w:b/>
        </w:rPr>
        <w:lastRenderedPageBreak/>
        <w:t>RF</w:t>
      </w:r>
      <w:r w:rsidR="002160B4" w:rsidRPr="006E5D82">
        <w:rPr>
          <w:b/>
        </w:rPr>
        <w:t xml:space="preserve"> </w:t>
      </w:r>
      <w:r w:rsidRPr="006E5D82">
        <w:rPr>
          <w:b/>
        </w:rPr>
        <w:t xml:space="preserve">13.1 </w:t>
      </w:r>
      <w:r w:rsidR="002160B4" w:rsidRPr="006E5D82">
        <w:rPr>
          <w:b/>
        </w:rPr>
        <w:t xml:space="preserve">- </w:t>
      </w:r>
      <w:r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Pr="001856C9" w:rsidRDefault="00EA51B7" w:rsidP="001856C9">
      <w:r w:rsidRPr="000F6E62">
        <w:t>Se cumplirá con la Ley Nro. 18.331 referente a la protección de datos personales.</w:t>
      </w:r>
    </w:p>
    <w:p w14:paraId="2C74FE3A" w14:textId="7F843BB2" w:rsidR="00E7384F" w:rsidRPr="00F22F8D" w:rsidRDefault="00E7384F" w:rsidP="009D71E7">
      <w:pPr>
        <w:rPr>
          <w:b/>
          <w:sz w:val="28"/>
          <w:szCs w:val="28"/>
        </w:rPr>
      </w:pPr>
      <w:bookmarkStart w:id="42" w:name="Numerados_1_8"/>
      <w:r>
        <w:rPr>
          <w:b/>
          <w:sz w:val="28"/>
          <w:szCs w:val="28"/>
        </w:rPr>
        <w:t>1.8</w:t>
      </w:r>
      <w:r w:rsidRPr="00F22F8D">
        <w:rPr>
          <w:b/>
          <w:sz w:val="28"/>
          <w:szCs w:val="28"/>
        </w:rPr>
        <w:t xml:space="preserve">. </w:t>
      </w:r>
      <w:r>
        <w:rPr>
          <w:b/>
          <w:sz w:val="28"/>
          <w:szCs w:val="28"/>
        </w:rPr>
        <w:t>Descripción del Entorno</w:t>
      </w:r>
    </w:p>
    <w:bookmarkEnd w:id="42"/>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3" w:name="Numerados_1_9"/>
      <w:r>
        <w:rPr>
          <w:b/>
          <w:sz w:val="28"/>
          <w:szCs w:val="28"/>
        </w:rPr>
        <w:t>1.9</w:t>
      </w:r>
      <w:r w:rsidRPr="00F22F8D">
        <w:rPr>
          <w:b/>
          <w:sz w:val="28"/>
          <w:szCs w:val="28"/>
        </w:rPr>
        <w:t xml:space="preserve">. </w:t>
      </w:r>
      <w:r>
        <w:rPr>
          <w:b/>
          <w:sz w:val="28"/>
          <w:szCs w:val="28"/>
        </w:rPr>
        <w:t>Alcances y Limitaciones</w:t>
      </w:r>
    </w:p>
    <w:bookmarkEnd w:id="43"/>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4"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5" w:name="Numerados_1_10_1"/>
      <w:bookmarkEnd w:id="44"/>
      <w:r w:rsidRPr="00F22F8D">
        <w:rPr>
          <w:b/>
          <w:sz w:val="28"/>
          <w:szCs w:val="28"/>
        </w:rPr>
        <w:t>1.</w:t>
      </w:r>
      <w:r>
        <w:rPr>
          <w:b/>
          <w:sz w:val="28"/>
          <w:szCs w:val="28"/>
        </w:rPr>
        <w:t>10.</w:t>
      </w:r>
      <w:r w:rsidRPr="00F22F8D">
        <w:rPr>
          <w:b/>
          <w:sz w:val="28"/>
          <w:szCs w:val="28"/>
        </w:rPr>
        <w:t>1. Introducción</w:t>
      </w:r>
    </w:p>
    <w:bookmarkEnd w:id="45"/>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6" w:name="_Toc481525454"/>
      <w:bookmarkStart w:id="47"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8"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9" w:name="_Toc481527580"/>
      <w:bookmarkStart w:id="50" w:name="_Toc481528116"/>
      <w:bookmarkStart w:id="51" w:name="_Toc481614479"/>
    </w:p>
    <w:p w14:paraId="3D014E39" w14:textId="30A1BE2B" w:rsidR="00E7384F" w:rsidRDefault="00E7384F" w:rsidP="009D71E7">
      <w:bookmarkStart w:id="52" w:name="Numerados_1_10_2_1"/>
      <w:bookmarkEnd w:id="48"/>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6"/>
    <w:bookmarkEnd w:id="47"/>
    <w:bookmarkEnd w:id="49"/>
    <w:bookmarkEnd w:id="50"/>
    <w:bookmarkEnd w:id="51"/>
    <w:bookmarkEnd w:id="52"/>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3"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3"/>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4"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4"/>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5"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5"/>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6"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6"/>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7"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7"/>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8"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8"/>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9" w:name="_Toc481525463"/>
      <w:bookmarkStart w:id="60" w:name="_Toc481525686"/>
      <w:bookmarkStart w:id="61" w:name="_Toc481527590"/>
      <w:bookmarkStart w:id="62" w:name="_Toc481528126"/>
      <w:bookmarkStart w:id="63" w:name="_Toc481614488"/>
      <w:bookmarkStart w:id="64"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5" w:name="Numerados_1_10_3_1"/>
      <w:bookmarkEnd w:id="59"/>
      <w:bookmarkEnd w:id="60"/>
      <w:bookmarkEnd w:id="61"/>
      <w:bookmarkEnd w:id="62"/>
      <w:bookmarkEnd w:id="63"/>
      <w:bookmarkEnd w:id="64"/>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5"/>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6"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6"/>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7"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7"/>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8"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8"/>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9"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9"/>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70"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70"/>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1" w:name="_Toc481527598"/>
      <w:bookmarkStart w:id="72" w:name="_Toc481528134"/>
      <w:bookmarkStart w:id="73" w:name="_Toc481614495"/>
      <w:bookmarkStart w:id="74" w:name="_Toc481617398"/>
      <w:bookmarkStart w:id="75" w:name="_Toc481618338"/>
    </w:p>
    <w:p w14:paraId="788910DC" w14:textId="32DD9B3A" w:rsidR="00C63735" w:rsidRDefault="00C63735" w:rsidP="009D71E7">
      <w:pPr>
        <w:rPr>
          <w:b/>
          <w:sz w:val="28"/>
          <w:szCs w:val="28"/>
        </w:rPr>
      </w:pPr>
      <w:bookmarkStart w:id="76"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7" w:name="Numerados_1_12_1_1"/>
      <w:bookmarkEnd w:id="71"/>
      <w:bookmarkEnd w:id="72"/>
      <w:bookmarkEnd w:id="73"/>
      <w:bookmarkEnd w:id="74"/>
      <w:bookmarkEnd w:id="75"/>
      <w:bookmarkEnd w:id="76"/>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7"/>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8"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8"/>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9" w:name="Numerados_1_12_1_3"/>
      <w:r w:rsidRPr="00F22F8D">
        <w:rPr>
          <w:b/>
          <w:sz w:val="28"/>
          <w:szCs w:val="28"/>
        </w:rPr>
        <w:t>1.1</w:t>
      </w:r>
      <w:r>
        <w:rPr>
          <w:b/>
          <w:sz w:val="28"/>
          <w:szCs w:val="28"/>
        </w:rPr>
        <w:t>2.1.3. Incrementos o Iteraciones Definidas</w:t>
      </w:r>
    </w:p>
    <w:bookmarkEnd w:id="79"/>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80"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80"/>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1"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1"/>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2"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2"/>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3"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3"/>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4"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4"/>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5"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5"/>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6"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6"/>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7" w:name="_Toc481527608"/>
      <w:bookmarkStart w:id="88" w:name="_Toc481528144"/>
      <w:bookmarkStart w:id="89" w:name="_Toc481525481"/>
      <w:bookmarkStart w:id="90" w:name="_Toc481525704"/>
      <w:bookmarkStart w:id="91" w:name="_Toc481614505"/>
      <w:bookmarkStart w:id="92" w:name="_Toc481617408"/>
      <w:bookmarkStart w:id="93" w:name="_Toc481618348"/>
    </w:p>
    <w:p w14:paraId="7342051D" w14:textId="37AE69A3" w:rsidR="00175A90" w:rsidRDefault="00175A90" w:rsidP="009D71E7">
      <w:pPr>
        <w:rPr>
          <w:b/>
          <w:sz w:val="28"/>
          <w:szCs w:val="28"/>
        </w:rPr>
      </w:pPr>
      <w:bookmarkStart w:id="94"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7"/>
      <w:bookmarkEnd w:id="88"/>
      <w:bookmarkEnd w:id="89"/>
      <w:bookmarkEnd w:id="90"/>
      <w:bookmarkEnd w:id="91"/>
      <w:bookmarkEnd w:id="92"/>
      <w:bookmarkEnd w:id="93"/>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4"/>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5" w:name="Numerados_1_13"/>
      <w:r>
        <w:rPr>
          <w:b/>
          <w:sz w:val="28"/>
          <w:szCs w:val="28"/>
        </w:rPr>
        <w:t>1.13</w:t>
      </w:r>
      <w:r w:rsidRPr="00F22F8D">
        <w:rPr>
          <w:b/>
          <w:sz w:val="28"/>
          <w:szCs w:val="28"/>
        </w:rPr>
        <w:t xml:space="preserve">. </w:t>
      </w:r>
      <w:r>
        <w:rPr>
          <w:b/>
          <w:sz w:val="28"/>
          <w:szCs w:val="28"/>
        </w:rPr>
        <w:t>Compromiso de Trabajo</w:t>
      </w:r>
    </w:p>
    <w:bookmarkEnd w:id="95"/>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6" w:name="_Toc481525483"/>
      <w:bookmarkStart w:id="97" w:name="_Toc481525706"/>
      <w:bookmarkStart w:id="98" w:name="_Toc481527611"/>
      <w:bookmarkStart w:id="99" w:name="_Toc481528147"/>
      <w:bookmarkStart w:id="100" w:name="_Toc481614508"/>
      <w:bookmarkStart w:id="101" w:name="_Toc481617411"/>
      <w:bookmarkStart w:id="102"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3"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8">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77777777" w:rsidR="00EA45CB" w:rsidRDefault="00EA45CB">
      <w:pPr>
        <w:spacing w:after="200" w:line="276" w:lineRule="auto"/>
        <w:jc w:val="left"/>
        <w:rPr>
          <w:b/>
          <w:noProof/>
          <w:sz w:val="28"/>
          <w:szCs w:val="28"/>
          <w:lang w:eastAsia="es-UY"/>
        </w:rPr>
      </w:pPr>
      <w:r>
        <w:rPr>
          <w:b/>
          <w:noProof/>
          <w:sz w:val="28"/>
          <w:szCs w:val="28"/>
          <w:lang w:eastAsia="es-UY"/>
        </w:rPr>
        <w:br w:type="page"/>
      </w:r>
    </w:p>
    <w:p w14:paraId="139B0EE9" w14:textId="5C2448A9"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77777777" w:rsidR="00F160C8" w:rsidRDefault="00F160C8">
      <w:pPr>
        <w:spacing w:after="200" w:line="276" w:lineRule="auto"/>
        <w:jc w:val="left"/>
        <w:rPr>
          <w:rFonts w:eastAsiaTheme="majorEastAsia" w:cstheme="majorBidi"/>
          <w:b/>
          <w:bCs/>
          <w:sz w:val="28"/>
          <w:szCs w:val="28"/>
        </w:rPr>
      </w:pPr>
      <w:r>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19">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6"/>
      <w:bookmarkEnd w:id="97"/>
      <w:bookmarkEnd w:id="98"/>
      <w:bookmarkEnd w:id="99"/>
      <w:bookmarkEnd w:id="100"/>
      <w:bookmarkEnd w:id="101"/>
      <w:bookmarkEnd w:id="102"/>
      <w:bookmarkEnd w:id="103"/>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4"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0">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5D1845F6" w14:textId="368C9F71" w:rsidR="00BD4938" w:rsidRDefault="00385E81" w:rsidP="00385E81">
      <w:pPr>
        <w:rPr>
          <w:b/>
          <w:sz w:val="28"/>
          <w:szCs w:val="28"/>
        </w:rPr>
      </w:pPr>
      <w:r>
        <w:rPr>
          <w:b/>
          <w:sz w:val="28"/>
          <w:szCs w:val="28"/>
        </w:rPr>
        <w:t>2.3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w:t>
      </w:r>
      <w:r>
        <w:lastRenderedPageBreak/>
        <w:t xml:space="preserve">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00910E8A" w14:textId="77777777" w:rsidR="00535EBF" w:rsidRDefault="00535EBF">
      <w:pPr>
        <w:spacing w:after="200" w:line="276" w:lineRule="auto"/>
        <w:jc w:val="left"/>
        <w:rPr>
          <w:b/>
          <w:szCs w:val="24"/>
          <w:u w:val="single"/>
        </w:rPr>
      </w:pPr>
      <w:r>
        <w:rPr>
          <w:b/>
          <w:szCs w:val="24"/>
          <w:u w:val="single"/>
        </w:rPr>
        <w:br w:type="page"/>
      </w:r>
    </w:p>
    <w:p w14:paraId="51255491" w14:textId="76DFBE36" w:rsidR="00BD4938" w:rsidRPr="000E75E0" w:rsidRDefault="00BD4938" w:rsidP="00BD4938">
      <w:pPr>
        <w:autoSpaceDE w:val="0"/>
        <w:autoSpaceDN w:val="0"/>
        <w:adjustRightInd w:val="0"/>
        <w:spacing w:after="0"/>
        <w:rPr>
          <w:b/>
          <w:szCs w:val="24"/>
          <w:u w:val="single"/>
        </w:rPr>
      </w:pPr>
      <w:r w:rsidRPr="000E75E0">
        <w:rPr>
          <w:b/>
          <w:szCs w:val="24"/>
          <w:u w:val="single"/>
        </w:rPr>
        <w:lastRenderedPageBreak/>
        <w:t>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Publicar todo tipo de servicios simples y el servicio complejo seleccionado por el grupo de trabajo; incrementando las ventas tanto de 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5EFF420E" w:rsidR="00244C33" w:rsidRPr="000E75E0" w:rsidRDefault="00244C33" w:rsidP="00BD4938">
      <w:pPr>
        <w:autoSpaceDE w:val="0"/>
        <w:autoSpaceDN w:val="0"/>
        <w:adjustRightInd w:val="0"/>
        <w:spacing w:after="0"/>
        <w:rPr>
          <w:b/>
          <w:szCs w:val="24"/>
          <w:u w:val="single"/>
        </w:rPr>
      </w:pPr>
      <w:r w:rsidRPr="000E75E0">
        <w:rPr>
          <w:b/>
          <w:szCs w:val="24"/>
          <w:u w:val="single"/>
        </w:rPr>
        <w:t>Requerimientos 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645D7EEE" w14:textId="77777777" w:rsidR="00535EBF" w:rsidRDefault="00535EBF">
      <w:pPr>
        <w:spacing w:after="200" w:line="276" w:lineRule="auto"/>
        <w:jc w:val="left"/>
        <w:rPr>
          <w:b/>
        </w:rPr>
      </w:pPr>
      <w:r>
        <w:rPr>
          <w:b/>
        </w:rPr>
        <w:br w:type="page"/>
      </w:r>
    </w:p>
    <w:p w14:paraId="2953F749" w14:textId="57E76D6B" w:rsidR="00BD4938" w:rsidRDefault="00BD4938" w:rsidP="00BD4938">
      <w:pPr>
        <w:rPr>
          <w:b/>
        </w:rPr>
      </w:pPr>
      <w:r w:rsidRPr="006E5D82">
        <w:rPr>
          <w:b/>
        </w:rPr>
        <w:lastRenderedPageBreak/>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7052EA65" w:rsidR="00244C33" w:rsidRPr="000E75E0" w:rsidRDefault="00244C33" w:rsidP="00BD4938">
      <w:pPr>
        <w:rPr>
          <w:rFonts w:cs="Arial"/>
          <w:b/>
          <w:szCs w:val="24"/>
          <w:u w:val="single"/>
        </w:rPr>
      </w:pPr>
      <w:r w:rsidRPr="000E75E0">
        <w:rPr>
          <w:rFonts w:cs="Arial"/>
          <w:b/>
          <w:szCs w:val="24"/>
          <w:u w:val="single"/>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w:t>
      </w:r>
      <w:r>
        <w:rPr>
          <w:rFonts w:cs="Arial"/>
          <w:szCs w:val="24"/>
        </w:rPr>
        <w:lastRenderedPageBreak/>
        <w:t xml:space="preserve">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1E88EB54" w:rsidR="00244C33" w:rsidRPr="000E75E0" w:rsidRDefault="00244C33" w:rsidP="00BD4938">
      <w:pPr>
        <w:rPr>
          <w:rFonts w:cs="Arial"/>
          <w:b/>
          <w:szCs w:val="24"/>
          <w:u w:val="single"/>
        </w:rPr>
      </w:pPr>
      <w:r w:rsidRPr="000E75E0">
        <w:rPr>
          <w:rFonts w:cs="Arial"/>
          <w:b/>
          <w:szCs w:val="24"/>
          <w:u w:val="single"/>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70F3E258" w:rsidR="00283308" w:rsidRPr="000E75E0" w:rsidRDefault="00283308" w:rsidP="00BD4938">
      <w:pPr>
        <w:rPr>
          <w:rFonts w:cs="Arial"/>
          <w:b/>
          <w:szCs w:val="24"/>
          <w:u w:val="single"/>
        </w:rPr>
      </w:pPr>
      <w:r w:rsidRPr="000E75E0">
        <w:rPr>
          <w:rFonts w:cs="Arial"/>
          <w:b/>
          <w:szCs w:val="24"/>
          <w:u w:val="single"/>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w:t>
      </w:r>
      <w:r w:rsidRPr="00283308">
        <w:rPr>
          <w:rFonts w:cs="Arial"/>
          <w:szCs w:val="24"/>
        </w:rPr>
        <w:lastRenderedPageBreak/>
        <w:t xml:space="preserve">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7A9FC36B" w:rsidR="00244C33" w:rsidRPr="000E75E0" w:rsidRDefault="00244C33" w:rsidP="00BD4938">
      <w:pPr>
        <w:rPr>
          <w:rFonts w:cs="Arial"/>
          <w:b/>
          <w:szCs w:val="24"/>
          <w:u w:val="single"/>
        </w:rPr>
      </w:pPr>
      <w:r w:rsidRPr="000E75E0">
        <w:rPr>
          <w:rFonts w:cs="Arial"/>
          <w:b/>
          <w:szCs w:val="24"/>
          <w:u w:val="single"/>
        </w:rPr>
        <w:t>Uso de tecnología:</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C1D1911" w:rsidR="007C2E07" w:rsidRPr="000E75E0" w:rsidRDefault="007C2E07" w:rsidP="00244C33">
      <w:pPr>
        <w:rPr>
          <w:b/>
          <w:u w:val="single"/>
        </w:rPr>
      </w:pPr>
      <w:r w:rsidRPr="000E75E0">
        <w:rPr>
          <w:b/>
          <w:u w:val="single"/>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498F9838" w14:textId="77777777" w:rsidR="00535EBF" w:rsidRDefault="00535EBF">
      <w:pPr>
        <w:spacing w:after="200" w:line="276" w:lineRule="auto"/>
        <w:jc w:val="left"/>
        <w:rPr>
          <w:b/>
          <w:u w:val="single"/>
        </w:rPr>
      </w:pPr>
      <w:r>
        <w:rPr>
          <w:b/>
          <w:u w:val="single"/>
        </w:rPr>
        <w:br w:type="page"/>
      </w:r>
    </w:p>
    <w:p w14:paraId="703986B5" w14:textId="09E5A24A" w:rsidR="007C2E07" w:rsidRPr="000E75E0" w:rsidRDefault="00BB5E74" w:rsidP="00BB5E74">
      <w:pPr>
        <w:rPr>
          <w:b/>
          <w:u w:val="single"/>
        </w:rPr>
      </w:pPr>
      <w:r w:rsidRPr="000E75E0">
        <w:rPr>
          <w:b/>
          <w:u w:val="single"/>
        </w:rPr>
        <w:lastRenderedPageBreak/>
        <w:t>Errores encontrados: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Pr="00BB5E74"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47C66E4C" w14:textId="77777777" w:rsidR="00B64789" w:rsidRDefault="00B64789">
      <w:pPr>
        <w:spacing w:after="200" w:line="276" w:lineRule="auto"/>
        <w:jc w:val="left"/>
      </w:pPr>
      <w:r>
        <w:br w:type="page"/>
      </w:r>
    </w:p>
    <w:p w14:paraId="2642E4A5" w14:textId="24EA3380" w:rsidR="00175A90" w:rsidRPr="00E14642" w:rsidRDefault="00175A90" w:rsidP="008C2BC9">
      <w:pPr>
        <w:spacing w:after="200" w:line="276" w:lineRule="auto"/>
        <w:jc w:val="left"/>
        <w:rPr>
          <w:b/>
          <w:sz w:val="32"/>
          <w:szCs w:val="32"/>
        </w:rPr>
      </w:pPr>
      <w:r>
        <w:rPr>
          <w:b/>
          <w:sz w:val="32"/>
          <w:szCs w:val="32"/>
        </w:rPr>
        <w:lastRenderedPageBreak/>
        <w:t>3. Glosario</w:t>
      </w:r>
    </w:p>
    <w:bookmarkEnd w:id="104"/>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3"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4"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5"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6"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27"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28"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29"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0"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1"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2"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3"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4"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5"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6"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37"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38"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39"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0"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1"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2"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3"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4"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7"/>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5"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3068F9B4" w:rsidR="00175A90" w:rsidRPr="00E14642" w:rsidRDefault="00175A90" w:rsidP="00175A90">
      <w:pPr>
        <w:rPr>
          <w:b/>
          <w:sz w:val="32"/>
          <w:szCs w:val="32"/>
        </w:rPr>
      </w:pPr>
      <w:bookmarkStart w:id="105" w:name="Numerados_4"/>
      <w:r>
        <w:rPr>
          <w:b/>
          <w:sz w:val="32"/>
          <w:szCs w:val="32"/>
        </w:rPr>
        <w:lastRenderedPageBreak/>
        <w:t>4.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222DB1A6" w:rsidR="00175A90" w:rsidRPr="00B16AA6" w:rsidRDefault="00175A90" w:rsidP="00175A90">
      <w:pPr>
        <w:rPr>
          <w:b/>
          <w:sz w:val="32"/>
          <w:szCs w:val="32"/>
          <w:lang w:val="en-US"/>
        </w:rPr>
      </w:pPr>
      <w:bookmarkStart w:id="106" w:name="Numerados_5"/>
      <w:r w:rsidRPr="00B16AA6">
        <w:rPr>
          <w:b/>
          <w:sz w:val="32"/>
          <w:szCs w:val="32"/>
          <w:lang w:val="en-US"/>
        </w:rPr>
        <w:lastRenderedPageBreak/>
        <w:t xml:space="preserve">5. </w:t>
      </w:r>
      <w:proofErr w:type="spellStart"/>
      <w:r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08C14E71" w:rsidR="00300EC3" w:rsidRDefault="00175A90" w:rsidP="00FC5185">
      <w:pPr>
        <w:rPr>
          <w:b/>
          <w:sz w:val="32"/>
          <w:szCs w:val="32"/>
        </w:rPr>
      </w:pPr>
      <w:bookmarkStart w:id="107" w:name="Numerados_6"/>
      <w:r>
        <w:rPr>
          <w:b/>
          <w:sz w:val="32"/>
          <w:szCs w:val="32"/>
        </w:rPr>
        <w:lastRenderedPageBreak/>
        <w:t>6. Anexos</w:t>
      </w:r>
    </w:p>
    <w:p w14:paraId="215BE2AC" w14:textId="40AAA36E" w:rsidR="0024494D" w:rsidRDefault="00AA22D9" w:rsidP="00385E81">
      <w:pPr>
        <w:rPr>
          <w:b/>
          <w:sz w:val="28"/>
          <w:szCs w:val="28"/>
        </w:rPr>
      </w:pPr>
      <w:r>
        <w:rPr>
          <w:b/>
          <w:sz w:val="28"/>
          <w:szCs w:val="28"/>
        </w:rPr>
        <w:t>6.1</w:t>
      </w:r>
      <w:r w:rsidRPr="00F22F8D">
        <w:rPr>
          <w:b/>
          <w:sz w:val="28"/>
          <w:szCs w:val="28"/>
        </w:rPr>
        <w:t xml:space="preserve">. </w:t>
      </w:r>
      <w:r w:rsidR="00C860FD">
        <w:rPr>
          <w:b/>
          <w:sz w:val="28"/>
          <w:szCs w:val="28"/>
        </w:rPr>
        <w:t>MER</w:t>
      </w:r>
    </w:p>
    <w:p w14:paraId="719A6CF3" w14:textId="0ADFA18C" w:rsidR="00574479" w:rsidRDefault="00574479">
      <w:pPr>
        <w:spacing w:after="200" w:line="276" w:lineRule="auto"/>
        <w:jc w:val="left"/>
        <w:rPr>
          <w:b/>
          <w:sz w:val="28"/>
          <w:szCs w:val="28"/>
        </w:rPr>
      </w:pPr>
      <w:r>
        <w:rPr>
          <w:b/>
          <w:sz w:val="28"/>
          <w:szCs w:val="28"/>
        </w:rPr>
        <w:br w:type="page"/>
      </w:r>
    </w:p>
    <w:p w14:paraId="40452AF6" w14:textId="77777777" w:rsidR="00574479" w:rsidRPr="00AA22D9" w:rsidRDefault="00574479" w:rsidP="00C860FD">
      <w:pPr>
        <w:ind w:firstLine="708"/>
        <w:rPr>
          <w:b/>
          <w:sz w:val="28"/>
          <w:szCs w:val="28"/>
        </w:rPr>
      </w:pPr>
    </w:p>
    <w:p w14:paraId="2D746A42" w14:textId="64D8C98C" w:rsidR="00AA22D9" w:rsidRDefault="00AA22D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6.2</w:t>
      </w:r>
      <w:r w:rsidRPr="00F22F8D">
        <w:rPr>
          <w:b/>
          <w:sz w:val="28"/>
          <w:szCs w:val="28"/>
        </w:rPr>
        <w:t xml:space="preserve">. </w:t>
      </w:r>
      <w:r>
        <w:rPr>
          <w:b/>
          <w:sz w:val="28"/>
          <w:szCs w:val="28"/>
        </w:rPr>
        <w:t>UML</w:t>
      </w:r>
    </w:p>
    <w:p w14:paraId="50C6B344" w14:textId="27F26B38" w:rsidR="007835E1" w:rsidRDefault="00574479">
      <w:pPr>
        <w:spacing w:after="200" w:line="276" w:lineRule="auto"/>
        <w:jc w:val="left"/>
        <w:rPr>
          <w:b/>
          <w:sz w:val="28"/>
          <w:szCs w:val="28"/>
        </w:rPr>
      </w:pPr>
      <w:r>
        <w:rPr>
          <w:b/>
          <w:sz w:val="28"/>
          <w:szCs w:val="28"/>
        </w:rPr>
        <w:br w:type="page"/>
      </w:r>
      <w:r w:rsidR="007835E1">
        <w:rPr>
          <w:b/>
          <w:sz w:val="28"/>
          <w:szCs w:val="28"/>
        </w:rPr>
        <w:lastRenderedPageBreak/>
        <w:br w:type="page"/>
      </w:r>
    </w:p>
    <w:p w14:paraId="6BAB0CC6" w14:textId="77777777" w:rsidR="007835E1" w:rsidRDefault="007835E1">
      <w:pPr>
        <w:spacing w:after="200" w:line="276" w:lineRule="auto"/>
        <w:jc w:val="left"/>
        <w:rPr>
          <w:b/>
          <w:sz w:val="28"/>
          <w:szCs w:val="28"/>
        </w:rPr>
      </w:pPr>
      <w:r>
        <w:rPr>
          <w:b/>
          <w:sz w:val="28"/>
          <w:szCs w:val="28"/>
        </w:rPr>
        <w:lastRenderedPageBreak/>
        <w:br w:type="page"/>
      </w:r>
    </w:p>
    <w:p w14:paraId="5F736056" w14:textId="401E763E" w:rsidR="00B5495A" w:rsidRDefault="00281FCD" w:rsidP="00385E81">
      <w:pPr>
        <w:rPr>
          <w:b/>
          <w:sz w:val="28"/>
          <w:szCs w:val="28"/>
        </w:rPr>
      </w:pPr>
      <w:r>
        <w:rPr>
          <w:b/>
          <w:sz w:val="28"/>
          <w:szCs w:val="28"/>
        </w:rPr>
        <w:lastRenderedPageBreak/>
        <w:t>6.3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2822750" w:rsidR="00175A90" w:rsidRDefault="00574479" w:rsidP="00B64789">
      <w:pPr>
        <w:spacing w:after="200" w:line="276" w:lineRule="auto"/>
        <w:jc w:val="left"/>
        <w:rPr>
          <w:b/>
          <w:sz w:val="28"/>
          <w:szCs w:val="28"/>
        </w:rPr>
      </w:pPr>
      <w:r>
        <w:rPr>
          <w:b/>
          <w:sz w:val="28"/>
          <w:szCs w:val="28"/>
        </w:rPr>
        <w:br w:type="page"/>
      </w:r>
      <w:r w:rsidR="00175A90">
        <w:rPr>
          <w:b/>
          <w:sz w:val="28"/>
          <w:szCs w:val="28"/>
        </w:rPr>
        <w:lastRenderedPageBreak/>
        <w:t>6</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5652DD10" w:rsidR="00C860FD" w:rsidRDefault="00281FCD" w:rsidP="00385E81">
      <w:pPr>
        <w:rPr>
          <w:b/>
          <w:sz w:val="28"/>
          <w:szCs w:val="28"/>
        </w:rPr>
      </w:pPr>
      <w:r>
        <w:rPr>
          <w:b/>
          <w:sz w:val="28"/>
          <w:szCs w:val="28"/>
        </w:rPr>
        <w:t>6.4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46"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47"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48"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49"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0"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1"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2"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Default="007835E1">
      <w:pPr>
        <w:spacing w:after="200" w:line="276" w:lineRule="auto"/>
        <w:jc w:val="left"/>
        <w:rPr>
          <w:b/>
          <w:szCs w:val="24"/>
          <w:lang w:val="en-US"/>
        </w:rPr>
      </w:pPr>
      <w:r>
        <w:rPr>
          <w:b/>
          <w:szCs w:val="24"/>
          <w:lang w:val="en-US"/>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0D69FC01" w:rsidR="00C60F0D" w:rsidRDefault="00281FCD" w:rsidP="00385E81">
      <w:pPr>
        <w:rPr>
          <w:b/>
          <w:sz w:val="28"/>
          <w:szCs w:val="28"/>
        </w:rPr>
      </w:pPr>
      <w:r>
        <w:rPr>
          <w:b/>
          <w:sz w:val="28"/>
          <w:szCs w:val="28"/>
        </w:rPr>
        <w:t>6.4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53"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212E67D7" w:rsidR="00300EC3" w:rsidRDefault="00281FCD"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6.5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58"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httpRuntime</w:t>
      </w:r>
      <w:proofErr w:type="spellEnd"/>
      <w:proofErr w:type="gramEnd"/>
      <w:r w:rsidRPr="007835E1">
        <w:rPr>
          <w:rFonts w:cstheme="minorHAnsi"/>
          <w:sz w:val="18"/>
          <w:szCs w:val="18"/>
          <w:lang w:val="en-US"/>
        </w:rPr>
        <w:t xml:space="preserve"> </w:t>
      </w:r>
      <w:proofErr w:type="spellStart"/>
      <w:r w:rsidRPr="007835E1">
        <w:rPr>
          <w:rFonts w:cstheme="minorHAnsi"/>
          <w:sz w:val="18"/>
          <w:szCs w:val="18"/>
          <w:lang w:val="en-US"/>
        </w:rPr>
        <w:t>targetFramework</w:t>
      </w:r>
      <w:proofErr w:type="spellEnd"/>
      <w:r w:rsidRPr="007835E1">
        <w:rPr>
          <w:rFonts w:cstheme="minorHAnsi"/>
          <w:sz w:val="18"/>
          <w:szCs w:val="18"/>
          <w:lang w:val="en-US"/>
        </w:rPr>
        <w:t>="4.5.2"/&gt; &lt;!—</w:t>
      </w:r>
      <w:proofErr w:type="spellStart"/>
      <w:r w:rsidRPr="007835E1">
        <w:rPr>
          <w:rFonts w:cstheme="minorHAnsi"/>
          <w:sz w:val="18"/>
          <w:szCs w:val="18"/>
          <w:lang w:val="en-US"/>
        </w:rPr>
        <w:t>Cambiar</w:t>
      </w:r>
      <w:proofErr w:type="spellEnd"/>
      <w:r w:rsidRPr="007835E1">
        <w:rPr>
          <w:rFonts w:cstheme="minorHAnsi"/>
          <w:sz w:val="18"/>
          <w:szCs w:val="18"/>
          <w:lang w:val="en-US"/>
        </w:rPr>
        <w:t xml:space="preserve"> </w:t>
      </w:r>
      <w:proofErr w:type="spellStart"/>
      <w:r w:rsidRPr="007835E1">
        <w:rPr>
          <w:rFonts w:cstheme="minorHAnsi"/>
          <w:sz w:val="18"/>
          <w:szCs w:val="18"/>
          <w:lang w:val="en-US"/>
        </w:rPr>
        <w:t>por</w:t>
      </w:r>
      <w:proofErr w:type="spellEnd"/>
      <w:r w:rsidRPr="007835E1">
        <w:rPr>
          <w:rFonts w:cstheme="minorHAnsi"/>
          <w:sz w:val="18"/>
          <w:szCs w:val="18"/>
          <w:lang w:val="en-US"/>
        </w:rPr>
        <w:t xml:space="preserve"> </w:t>
      </w:r>
      <w:proofErr w:type="spellStart"/>
      <w:r w:rsidRPr="007835E1">
        <w:rPr>
          <w:rFonts w:cstheme="minorHAnsi"/>
          <w:sz w:val="18"/>
          <w:szCs w:val="18"/>
          <w:lang w:val="en-US"/>
        </w:rPr>
        <w:t>versión</w:t>
      </w:r>
      <w:proofErr w:type="spellEnd"/>
      <w:r w:rsidRPr="007835E1">
        <w:rPr>
          <w:rFonts w:cstheme="minorHAnsi"/>
          <w:sz w:val="18"/>
          <w:szCs w:val="18"/>
          <w:lang w:val="en-US"/>
        </w:rPr>
        <w:t xml:space="preserve"> del </w:t>
      </w:r>
      <w:proofErr w:type="spellStart"/>
      <w:r w:rsidRPr="007835E1">
        <w:rPr>
          <w:rFonts w:cstheme="minorHAnsi"/>
          <w:sz w:val="18"/>
          <w:szCs w:val="18"/>
          <w:lang w:val="en-US"/>
        </w:rPr>
        <w:t>FrameWork</w:t>
      </w:r>
      <w:proofErr w:type="spellEnd"/>
      <w:r w:rsidRPr="007835E1">
        <w:rPr>
          <w:rFonts w:cstheme="minorHAnsi"/>
          <w:sz w:val="18"/>
          <w:szCs w:val="18"/>
          <w:lang w:val="en-US"/>
        </w:rPr>
        <w:t xml:space="preserve"> que </w:t>
      </w:r>
      <w:proofErr w:type="spellStart"/>
      <w:r w:rsidRPr="007835E1">
        <w:rPr>
          <w:rFonts w:cstheme="minorHAnsi"/>
          <w:sz w:val="18"/>
          <w:szCs w:val="18"/>
          <w:lang w:val="en-US"/>
        </w:rPr>
        <w:t>corresponda</w:t>
      </w:r>
      <w:proofErr w:type="spellEnd"/>
      <w:r w:rsidRPr="007835E1">
        <w:rPr>
          <w:rFonts w:cstheme="minorHAnsi"/>
          <w:sz w:val="18"/>
          <w:szCs w:val="18"/>
          <w:lang w:val="en-US"/>
        </w:rPr>
        <w:t xml:space="preserve">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 xml:space="preserve">&lt;match </w:t>
      </w:r>
      <w:proofErr w:type="spellStart"/>
      <w:r w:rsidRPr="007835E1">
        <w:rPr>
          <w:rFonts w:cstheme="minorHAnsi"/>
          <w:sz w:val="18"/>
          <w:szCs w:val="18"/>
        </w:rPr>
        <w:t>url</w:t>
      </w:r>
      <w:proofErr w:type="spellEnd"/>
      <w:r w:rsidRPr="007835E1">
        <w:rPr>
          <w:rFonts w:cstheme="minorHAnsi"/>
          <w:sz w:val="18"/>
          <w:szCs w:val="18"/>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w:t>
      </w:r>
      <w:proofErr w:type="gramEnd"/>
      <w:r w:rsidRPr="007835E1">
        <w:rPr>
          <w:rFonts w:cstheme="minorHAnsi"/>
          <w:sz w:val="18"/>
          <w:szCs w:val="18"/>
        </w:rPr>
        <w:t>&gt;</w:t>
      </w:r>
    </w:p>
    <w:p w14:paraId="011B039C"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52A18C52" w:rsidR="00385E81" w:rsidRDefault="00281FCD" w:rsidP="004547EE">
      <w:pPr>
        <w:spacing w:after="200" w:line="276" w:lineRule="auto"/>
        <w:jc w:val="left"/>
        <w:rPr>
          <w:b/>
          <w:sz w:val="28"/>
          <w:szCs w:val="28"/>
        </w:rPr>
      </w:pPr>
      <w:r>
        <w:rPr>
          <w:b/>
          <w:sz w:val="28"/>
          <w:szCs w:val="28"/>
        </w:rPr>
        <w:t>6.6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64">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65">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66">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67">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68">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69">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0">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1">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471EBB7F" w:rsidR="00D32059" w:rsidRDefault="00281FCD" w:rsidP="0014643C">
      <w:pPr>
        <w:rPr>
          <w:b/>
          <w:sz w:val="28"/>
          <w:szCs w:val="28"/>
        </w:rPr>
      </w:pPr>
      <w:r>
        <w:rPr>
          <w:b/>
          <w:sz w:val="28"/>
          <w:szCs w:val="28"/>
        </w:rPr>
        <w:lastRenderedPageBreak/>
        <w:t>6.7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1EBBD909" w:rsidR="00EE5ECF" w:rsidRDefault="00EE5ECF" w:rsidP="00EE5ECF">
      <w:pPr>
        <w:rPr>
          <w:b/>
          <w:sz w:val="28"/>
          <w:szCs w:val="28"/>
        </w:rPr>
      </w:pPr>
      <w:r>
        <w:rPr>
          <w:b/>
          <w:sz w:val="28"/>
          <w:szCs w:val="28"/>
        </w:rPr>
        <w:t>6.8</w:t>
      </w:r>
      <w:r w:rsidRPr="00F22F8D">
        <w:rPr>
          <w:b/>
          <w:sz w:val="28"/>
          <w:szCs w:val="28"/>
        </w:rPr>
        <w:t xml:space="preserve">. </w:t>
      </w:r>
      <w:proofErr w:type="spellStart"/>
      <w:r>
        <w:rPr>
          <w:b/>
          <w:sz w:val="28"/>
          <w:szCs w:val="28"/>
        </w:rPr>
        <w:t>URLs</w:t>
      </w:r>
      <w:proofErr w:type="spellEnd"/>
      <w:r>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96" w:history="1">
        <w:r w:rsidRPr="00A42A03">
          <w:rPr>
            <w:rStyle w:val="Hipervnculo"/>
            <w:rFonts w:ascii="Arial" w:hAnsi="Arial"/>
            <w:szCs w:val="24"/>
          </w:rPr>
          <w:t>http://frontend.s</w:t>
        </w:r>
        <w:r w:rsidRPr="00A42A03">
          <w:rPr>
            <w:rStyle w:val="Hipervnculo"/>
            <w:rFonts w:ascii="Arial" w:hAnsi="Arial"/>
            <w:szCs w:val="24"/>
          </w:rPr>
          <w:t>p</w:t>
        </w:r>
        <w:r w:rsidRPr="00A42A03">
          <w:rPr>
            <w:rStyle w:val="Hipervnculo"/>
            <w:rFonts w:ascii="Arial" w:hAnsi="Arial"/>
            <w:szCs w:val="24"/>
          </w:rPr>
          <w:t>o</w:t>
        </w:r>
        <w:r w:rsidRPr="00A42A03">
          <w:rPr>
            <w:rStyle w:val="Hipervnculo"/>
            <w:rFonts w:ascii="Arial" w:hAnsi="Arial"/>
            <w:szCs w:val="24"/>
          </w:rPr>
          <w:t>d</w:t>
        </w:r>
        <w:r w:rsidRPr="00A42A03">
          <w:rPr>
            <w:rStyle w:val="Hipervnculo"/>
            <w:rFonts w:ascii="Arial" w:hAnsi="Arial"/>
            <w:szCs w:val="24"/>
          </w:rPr>
          <w:t>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97" w:history="1">
        <w:r w:rsidRPr="00A42A03">
          <w:rPr>
            <w:rStyle w:val="Hipervnculo"/>
            <w:rFonts w:ascii="Arial" w:hAnsi="Arial"/>
            <w:szCs w:val="24"/>
          </w:rPr>
          <w:t>http://backend.spo</w:t>
        </w:r>
        <w:r w:rsidRPr="00A42A03">
          <w:rPr>
            <w:rStyle w:val="Hipervnculo"/>
            <w:rFonts w:ascii="Arial" w:hAnsi="Arial"/>
            <w:szCs w:val="24"/>
          </w:rPr>
          <w:t>d</w:t>
        </w:r>
        <w:r w:rsidRPr="00A42A03">
          <w:rPr>
            <w:rStyle w:val="Hipervnculo"/>
            <w:rFonts w:ascii="Arial" w:hAnsi="Arial"/>
            <w:szCs w:val="24"/>
          </w:rPr>
          <w:t>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Pr="00EE5ECF" w:rsidRDefault="00EE5ECF" w:rsidP="004F4715">
      <w:pPr>
        <w:rPr>
          <w:szCs w:val="24"/>
        </w:rPr>
      </w:pPr>
      <w:r>
        <w:rPr>
          <w:szCs w:val="24"/>
        </w:rPr>
        <w:tab/>
      </w:r>
      <w:hyperlink w:history="1">
        <w:r w:rsidRPr="00A42A03">
          <w:rPr>
            <w:rStyle w:val="Hipervnculo"/>
            <w:rFonts w:ascii="Arial" w:hAnsi="Arial"/>
            <w:szCs w:val="24"/>
          </w:rPr>
          <w:t>http://api.spods.isamarina.com</w:t>
        </w:r>
      </w:hyperlink>
    </w:p>
    <w:sectPr w:rsidR="00EE5ECF" w:rsidRPr="00EE5ECF" w:rsidSect="00505622">
      <w:footerReference w:type="default" r:id="rId98"/>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CD259C" w14:textId="77777777" w:rsidR="00077A3C" w:rsidRDefault="00077A3C" w:rsidP="00505622">
      <w:pPr>
        <w:spacing w:after="0"/>
      </w:pPr>
      <w:r>
        <w:separator/>
      </w:r>
    </w:p>
  </w:endnote>
  <w:endnote w:type="continuationSeparator" w:id="0">
    <w:p w14:paraId="6CA9F6D8" w14:textId="77777777" w:rsidR="00077A3C" w:rsidRDefault="00077A3C"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237B89" w:rsidRDefault="00237B89">
        <w:pPr>
          <w:pStyle w:val="Piedepgina"/>
          <w:jc w:val="right"/>
        </w:pPr>
        <w:r>
          <w:fldChar w:fldCharType="begin"/>
        </w:r>
        <w:r>
          <w:instrText xml:space="preserve"> PAGE   \* MERGEFORMAT </w:instrText>
        </w:r>
        <w:r>
          <w:fldChar w:fldCharType="separate"/>
        </w:r>
        <w:r w:rsidR="00124648">
          <w:rPr>
            <w:noProof/>
          </w:rPr>
          <w:t>10</w:t>
        </w:r>
        <w:r>
          <w:rPr>
            <w:noProof/>
          </w:rPr>
          <w:fldChar w:fldCharType="end"/>
        </w:r>
      </w:p>
    </w:sdtContent>
  </w:sdt>
  <w:p w14:paraId="69BD2C53" w14:textId="77777777" w:rsidR="00237B89" w:rsidRDefault="00237B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24EE0E" w14:textId="77777777" w:rsidR="00077A3C" w:rsidRDefault="00077A3C" w:rsidP="00505622">
      <w:pPr>
        <w:spacing w:after="0"/>
      </w:pPr>
      <w:r>
        <w:separator/>
      </w:r>
    </w:p>
  </w:footnote>
  <w:footnote w:type="continuationSeparator" w:id="0">
    <w:p w14:paraId="5C1D4D5C" w14:textId="77777777" w:rsidR="00077A3C" w:rsidRDefault="00077A3C"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2AEAC4F4"/>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B0166"/>
    <w:rsid w:val="000B1068"/>
    <w:rsid w:val="000B1EA4"/>
    <w:rsid w:val="000B4A03"/>
    <w:rsid w:val="000B64D6"/>
    <w:rsid w:val="000B6746"/>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6FC0"/>
    <w:rsid w:val="001C7480"/>
    <w:rsid w:val="001D086D"/>
    <w:rsid w:val="001D42E7"/>
    <w:rsid w:val="001D5360"/>
    <w:rsid w:val="001D5E08"/>
    <w:rsid w:val="001E0DE4"/>
    <w:rsid w:val="001E3852"/>
    <w:rsid w:val="001F1E25"/>
    <w:rsid w:val="001F2427"/>
    <w:rsid w:val="001F3F07"/>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2897"/>
    <w:rsid w:val="0075544B"/>
    <w:rsid w:val="00757BA8"/>
    <w:rsid w:val="00762E53"/>
    <w:rsid w:val="00763CD1"/>
    <w:rsid w:val="00773A99"/>
    <w:rsid w:val="0077433E"/>
    <w:rsid w:val="00777DAF"/>
    <w:rsid w:val="00781628"/>
    <w:rsid w:val="0078201E"/>
    <w:rsid w:val="007835E1"/>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2C2F"/>
    <w:rsid w:val="00B94C26"/>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A070C"/>
    <w:rsid w:val="00CA0A31"/>
    <w:rsid w:val="00CA11E1"/>
    <w:rsid w:val="00CA1BC6"/>
    <w:rsid w:val="00CA2324"/>
    <w:rsid w:val="00CA4CE6"/>
    <w:rsid w:val="00CA4E6D"/>
    <w:rsid w:val="00CB4F1A"/>
    <w:rsid w:val="00CB5D99"/>
    <w:rsid w:val="00CB734C"/>
    <w:rsid w:val="00CC13DA"/>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iblioteca_(programaci%C3%B3n)" TargetMode="External"/><Relationship Id="rId21" Type="http://schemas.openxmlformats.org/officeDocument/2006/relationships/image" Target="media/image13.png"/><Relationship Id="rId34" Type="http://schemas.openxmlformats.org/officeDocument/2006/relationships/hyperlink" Target="https://es.wikipedia.org/wiki/Entorno_de_desarrollo_integrado" TargetMode="External"/><Relationship Id="rId42" Type="http://schemas.openxmlformats.org/officeDocument/2006/relationships/hyperlink" Target="https://es.wikipedia.org/wiki/Ingenier%C3%ADa_de_software" TargetMode="External"/><Relationship Id="rId47" Type="http://schemas.openxmlformats.org/officeDocument/2006/relationships/hyperlink" Target="http://backend.spods.isamarina.com/Administrador/AltaAdmin" TargetMode="External"/><Relationship Id="rId50" Type="http://schemas.openxmlformats.org/officeDocument/2006/relationships/hyperlink" Target="http://backend.spods.isamarina.com/Servicio/AltaServicio" TargetMode="External"/><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hyperlink" Target="http://backend.spods.isamarina.com" TargetMode="External"/><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Red_de_computadoras" TargetMode="External"/><Relationship Id="rId11" Type="http://schemas.openxmlformats.org/officeDocument/2006/relationships/image" Target="media/image3.png"/><Relationship Id="rId24" Type="http://schemas.openxmlformats.org/officeDocument/2006/relationships/hyperlink" Target="https://es.wikipedia.org/wiki/Software" TargetMode="External"/><Relationship Id="rId32" Type="http://schemas.openxmlformats.org/officeDocument/2006/relationships/hyperlink" Target="https://es.wikipedia.org/wiki/Sistema_operativo" TargetMode="External"/><Relationship Id="rId37" Type="http://schemas.openxmlformats.org/officeDocument/2006/relationships/hyperlink" Target="https://es.wikipedia.org/wiki/Programador" TargetMode="External"/><Relationship Id="rId40" Type="http://schemas.openxmlformats.org/officeDocument/2006/relationships/hyperlink" Target="https://es.wikipedia.org/wiki/Software" TargetMode="External"/><Relationship Id="rId45" Type="http://schemas.openxmlformats.org/officeDocument/2006/relationships/hyperlink" Target="https://es.wikipedia.org/wiki/Dise%C3%B1o_de_software" TargetMode="External"/><Relationship Id="rId53" Type="http://schemas.openxmlformats.org/officeDocument/2006/relationships/hyperlink" Target="http://frontend.spods.isamarina.com/manual-usuario" TargetMode="External"/><Relationship Id="rId58" Type="http://schemas.openxmlformats.org/officeDocument/2006/relationships/hyperlink" Target="http://api.spods.isamarina.com" TargetMode="External"/><Relationship Id="rId66" Type="http://schemas.openxmlformats.org/officeDocument/2006/relationships/image" Target="media/image26.jp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Lenguaje_interpretado" TargetMode="External"/><Relationship Id="rId30" Type="http://schemas.openxmlformats.org/officeDocument/2006/relationships/hyperlink" Target="https://es.wikipedia.org/wiki/Hardware" TargetMode="External"/><Relationship Id="rId35" Type="http://schemas.openxmlformats.org/officeDocument/2006/relationships/hyperlink" Target="https://es.wikipedia.org/wiki/Aplicaci%C3%B3n_inform%C3%A1tica" TargetMode="External"/><Relationship Id="rId43" Type="http://schemas.openxmlformats.org/officeDocument/2006/relationships/hyperlink" Target="https://es.wikipedia.org/wiki/Dise%C3%B1o_de_software" TargetMode="External"/><Relationship Id="rId48" Type="http://schemas.openxmlformats.org/officeDocument/2006/relationships/hyperlink" Target="http://backend.spods.isamarina.com/Cliente/ListaClientes" TargetMode="External"/><Relationship Id="rId56" Type="http://schemas.openxmlformats.org/officeDocument/2006/relationships/image" Target="media/image17.png"/><Relationship Id="rId64" Type="http://schemas.openxmlformats.org/officeDocument/2006/relationships/image" Target="media/image24.jpg"/><Relationship Id="rId69" Type="http://schemas.openxmlformats.org/officeDocument/2006/relationships/image" Target="media/image29.jpg"/><Relationship Id="rId77" Type="http://schemas.openxmlformats.org/officeDocument/2006/relationships/image" Target="media/image3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backend.spods.isamarina.com/Pregunta/ListaPreguntas"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s.wikipedia.org/wiki/Programa_(computaci%C3%B3n)" TargetMode="External"/><Relationship Id="rId33" Type="http://schemas.openxmlformats.org/officeDocument/2006/relationships/hyperlink" Target="https://es.wikipedia.org/wiki/Entorno_de_desarrollo_integrado" TargetMode="External"/><Relationship Id="rId38" Type="http://schemas.openxmlformats.org/officeDocument/2006/relationships/hyperlink" Target="https://es.wikipedia.org/wiki/Desarrollo_de_software" TargetMode="External"/><Relationship Id="rId46" Type="http://schemas.openxmlformats.org/officeDocument/2006/relationships/hyperlink" Target="http://backend.spods.isamarina.com/Administrador/ListaAdministradores" TargetMode="Externa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12.png"/><Relationship Id="rId41" Type="http://schemas.openxmlformats.org/officeDocument/2006/relationships/hyperlink" Target="https://es.wikipedia.org/wiki/Sistema_de_informaci%C3%B3n"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frontend.spods.isamarina.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s.wikipedia.org/wiki/Desarrollo_de_software" TargetMode="External"/><Relationship Id="rId28" Type="http://schemas.openxmlformats.org/officeDocument/2006/relationships/hyperlink" Target="https://es.wikipedia.org/wiki/Microsoft" TargetMode="External"/><Relationship Id="rId36" Type="http://schemas.openxmlformats.org/officeDocument/2006/relationships/hyperlink" Target="https://es.wikipedia.org/wiki/Desarrollador_de_software" TargetMode="External"/><Relationship Id="rId49" Type="http://schemas.openxmlformats.org/officeDocument/2006/relationships/hyperlink" Target="http://backend.spods.isamarina.com/Servicio/ListaServicios" TargetMode="External"/><Relationship Id="rId57" Type="http://schemas.openxmlformats.org/officeDocument/2006/relationships/image" Target="media/image18.png"/><Relationship Id="rId10" Type="http://schemas.openxmlformats.org/officeDocument/2006/relationships/image" Target="media/image2.jpg"/><Relationship Id="rId31" Type="http://schemas.openxmlformats.org/officeDocument/2006/relationships/hyperlink" Target="https://es.wikipedia.org/wiki/Aplicaci%C3%B3n_inform%C3%A1tica" TargetMode="External"/><Relationship Id="rId44" Type="http://schemas.openxmlformats.org/officeDocument/2006/relationships/hyperlink" Target="https://es.wikipedia.org/wiki/Software" TargetMode="External"/><Relationship Id="rId52" Type="http://schemas.openxmlformats.org/officeDocument/2006/relationships/hyperlink" Target="http://backend.spods.isamarina.com/Administrador/AltaAdmin" TargetMode="External"/><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Gesti%C3%B3n_de_configur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32376B-B310-44EA-9938-1C3DE72BE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20300</TotalTime>
  <Pages>145</Pages>
  <Words>28274</Words>
  <Characters>155510</Characters>
  <Application>Microsoft Office Word</Application>
  <DocSecurity>0</DocSecurity>
  <Lines>1295</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Bruno Diaz</cp:lastModifiedBy>
  <cp:revision>165</cp:revision>
  <cp:lastPrinted>2017-07-28T05:05:00Z</cp:lastPrinted>
  <dcterms:created xsi:type="dcterms:W3CDTF">2017-04-30T14:59:00Z</dcterms:created>
  <dcterms:modified xsi:type="dcterms:W3CDTF">2017-09-26T16:41:00Z</dcterms:modified>
</cp:coreProperties>
</file>