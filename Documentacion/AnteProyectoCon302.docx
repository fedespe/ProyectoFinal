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5622" w:rsidRPr="00A925F4" w:rsidRDefault="00505622" w:rsidP="00505622">
      <w:pPr>
        <w:pStyle w:val="Sinespaciado"/>
        <w:jc w:val="center"/>
        <w:rPr>
          <w:b/>
          <w:sz w:val="40"/>
          <w:szCs w:val="40"/>
        </w:rPr>
      </w:pPr>
      <w:r w:rsidRPr="00A925F4">
        <w:rPr>
          <w:b/>
          <w:sz w:val="40"/>
          <w:szCs w:val="40"/>
        </w:rPr>
        <w:t>Universidad ORT Uruguay</w:t>
      </w:r>
    </w:p>
    <w:p w:rsidR="00505622" w:rsidRPr="00A925F4" w:rsidRDefault="00505622" w:rsidP="00505622">
      <w:pPr>
        <w:pStyle w:val="Sinespaciado"/>
        <w:jc w:val="center"/>
        <w:rPr>
          <w:b/>
          <w:sz w:val="40"/>
          <w:szCs w:val="40"/>
        </w:rPr>
      </w:pPr>
      <w:r w:rsidRPr="00A925F4">
        <w:rPr>
          <w:b/>
          <w:sz w:val="40"/>
          <w:szCs w:val="40"/>
        </w:rPr>
        <w:t>Facultad de Ingeniería</w:t>
      </w:r>
    </w:p>
    <w:p w:rsidR="00505622" w:rsidRDefault="00505622" w:rsidP="00505622">
      <w:pPr>
        <w:jc w:val="center"/>
      </w:pPr>
    </w:p>
    <w:p w:rsidR="00505622" w:rsidRDefault="00505622" w:rsidP="00505622">
      <w:pPr>
        <w:jc w:val="center"/>
      </w:pPr>
    </w:p>
    <w:p w:rsidR="00505622" w:rsidRDefault="00505622" w:rsidP="00505622">
      <w:pPr>
        <w:jc w:val="center"/>
      </w:pPr>
    </w:p>
    <w:p w:rsidR="00505622" w:rsidRDefault="00505622" w:rsidP="00505622">
      <w:pPr>
        <w:jc w:val="center"/>
      </w:pPr>
    </w:p>
    <w:p w:rsidR="00505622" w:rsidRDefault="00505622" w:rsidP="00505622">
      <w:pPr>
        <w:jc w:val="center"/>
      </w:pPr>
    </w:p>
    <w:p w:rsidR="00505622" w:rsidRPr="00505622" w:rsidRDefault="00505D70" w:rsidP="00505622">
      <w:pPr>
        <w:jc w:val="center"/>
        <w:rPr>
          <w:b/>
          <w:sz w:val="40"/>
          <w:szCs w:val="40"/>
        </w:rPr>
      </w:pPr>
      <w:r>
        <w:rPr>
          <w:b/>
          <w:sz w:val="40"/>
          <w:szCs w:val="40"/>
        </w:rPr>
        <w:t>Borrador Anteproyecto</w:t>
      </w:r>
    </w:p>
    <w:p w:rsidR="00505622" w:rsidRDefault="00505622" w:rsidP="00505622">
      <w:pPr>
        <w:jc w:val="center"/>
      </w:pPr>
    </w:p>
    <w:p w:rsidR="00505622" w:rsidRDefault="00505622" w:rsidP="00505622">
      <w:pPr>
        <w:jc w:val="center"/>
      </w:pPr>
    </w:p>
    <w:p w:rsidR="00505622" w:rsidRDefault="00505622" w:rsidP="00505622">
      <w:pPr>
        <w:jc w:val="center"/>
      </w:pPr>
    </w:p>
    <w:p w:rsidR="00505622" w:rsidRDefault="00505622" w:rsidP="00505622">
      <w:pPr>
        <w:jc w:val="center"/>
      </w:pPr>
    </w:p>
    <w:p w:rsidR="00505622" w:rsidRDefault="00505622" w:rsidP="00505622">
      <w:pPr>
        <w:jc w:val="center"/>
      </w:pPr>
    </w:p>
    <w:p w:rsidR="00505622" w:rsidRDefault="00505D70" w:rsidP="00505622">
      <w:pPr>
        <w:jc w:val="center"/>
        <w:rPr>
          <w:b/>
        </w:rPr>
      </w:pPr>
      <w:r>
        <w:rPr>
          <w:b/>
        </w:rPr>
        <w:t>Federico Speroni - 165357</w:t>
      </w:r>
    </w:p>
    <w:p w:rsidR="0063289F" w:rsidRPr="00505622" w:rsidRDefault="00505D70" w:rsidP="0063289F">
      <w:pPr>
        <w:jc w:val="center"/>
        <w:rPr>
          <w:b/>
        </w:rPr>
      </w:pPr>
      <w:r>
        <w:rPr>
          <w:b/>
        </w:rPr>
        <w:t xml:space="preserve">Bruno Díaz - </w:t>
      </w:r>
      <w:r w:rsidR="009966FD">
        <w:rPr>
          <w:b/>
        </w:rPr>
        <w:t>203056</w:t>
      </w:r>
    </w:p>
    <w:p w:rsidR="0063289F" w:rsidRPr="00505622" w:rsidRDefault="0063289F" w:rsidP="00505622">
      <w:pPr>
        <w:jc w:val="center"/>
        <w:rPr>
          <w:b/>
        </w:rPr>
      </w:pPr>
    </w:p>
    <w:p w:rsidR="00505622" w:rsidRDefault="00505622" w:rsidP="00505622">
      <w:pPr>
        <w:jc w:val="center"/>
      </w:pPr>
    </w:p>
    <w:p w:rsidR="00505622" w:rsidRDefault="00505D70" w:rsidP="00505622">
      <w:pPr>
        <w:jc w:val="center"/>
        <w:rPr>
          <w:b/>
        </w:rPr>
      </w:pPr>
      <w:r>
        <w:rPr>
          <w:b/>
        </w:rPr>
        <w:t>2017</w:t>
      </w:r>
    </w:p>
    <w:p w:rsidR="00505D70" w:rsidRPr="0063289F" w:rsidRDefault="00505622" w:rsidP="00505D70">
      <w:pPr>
        <w:pStyle w:val="TituloNoIndice"/>
      </w:pPr>
      <w:r>
        <w:br w:type="page"/>
      </w:r>
    </w:p>
    <w:p w:rsidR="00505622" w:rsidRPr="0063289F" w:rsidRDefault="00505622" w:rsidP="00486C9C">
      <w:pPr>
        <w:spacing w:line="240" w:lineRule="auto"/>
      </w:pPr>
    </w:p>
    <w:p w:rsidR="00505622" w:rsidRPr="00A05B82" w:rsidRDefault="0063289F" w:rsidP="00A05B82">
      <w:pPr>
        <w:pStyle w:val="TituloNoIndice"/>
      </w:pPr>
      <w:r w:rsidRPr="00450F51">
        <w:t>Índice</w:t>
      </w:r>
    </w:p>
    <w:sdt>
      <w:sdtPr>
        <w:rPr>
          <w:rFonts w:ascii="Times New Roman" w:eastAsiaTheme="minorHAnsi" w:hAnsi="Times New Roman" w:cstheme="minorBidi"/>
          <w:b w:val="0"/>
          <w:bCs w:val="0"/>
          <w:color w:val="auto"/>
          <w:sz w:val="24"/>
          <w:szCs w:val="22"/>
          <w:lang w:val="es-UY"/>
        </w:rPr>
        <w:id w:val="268664525"/>
        <w:docPartObj>
          <w:docPartGallery w:val="Table of Contents"/>
          <w:docPartUnique/>
        </w:docPartObj>
      </w:sdtPr>
      <w:sdtContent>
        <w:p w:rsidR="000F1E36" w:rsidRDefault="000F1E36">
          <w:pPr>
            <w:pStyle w:val="TtulodeTDC"/>
          </w:pPr>
        </w:p>
        <w:p w:rsidR="00CC5B94" w:rsidRDefault="008726EF">
          <w:pPr>
            <w:pStyle w:val="TDC1"/>
            <w:rPr>
              <w:rFonts w:asciiTheme="minorHAnsi" w:eastAsiaTheme="minorEastAsia" w:hAnsiTheme="minorHAnsi"/>
              <w:noProof/>
              <w:sz w:val="22"/>
              <w:lang w:eastAsia="es-UY"/>
            </w:rPr>
          </w:pPr>
          <w:r>
            <w:rPr>
              <w:lang w:val="es-ES"/>
            </w:rPr>
            <w:fldChar w:fldCharType="begin"/>
          </w:r>
          <w:r w:rsidR="000F1E36">
            <w:rPr>
              <w:lang w:val="es-ES"/>
            </w:rPr>
            <w:instrText xml:space="preserve"> TOC \o "1-3" \h \z \u </w:instrText>
          </w:r>
          <w:r>
            <w:rPr>
              <w:lang w:val="es-ES"/>
            </w:rPr>
            <w:fldChar w:fldCharType="separate"/>
          </w:r>
          <w:hyperlink w:anchor="_Toc479699031" w:history="1">
            <w:r w:rsidR="00CC5B94" w:rsidRPr="001407D8">
              <w:rPr>
                <w:rStyle w:val="Hipervnculo"/>
                <w:noProof/>
              </w:rPr>
              <w:t>1.</w:t>
            </w:r>
            <w:r w:rsidR="00CC5B94">
              <w:rPr>
                <w:rFonts w:asciiTheme="minorHAnsi" w:eastAsiaTheme="minorEastAsia" w:hAnsiTheme="minorHAnsi"/>
                <w:noProof/>
                <w:sz w:val="22"/>
                <w:lang w:eastAsia="es-UY"/>
              </w:rPr>
              <w:tab/>
            </w:r>
            <w:r w:rsidR="00CC5B94" w:rsidRPr="001407D8">
              <w:rPr>
                <w:rStyle w:val="Hipervnculo"/>
                <w:noProof/>
              </w:rPr>
              <w:t>Introducción</w:t>
            </w:r>
            <w:r w:rsidR="00CC5B94">
              <w:rPr>
                <w:noProof/>
                <w:webHidden/>
              </w:rPr>
              <w:tab/>
            </w:r>
            <w:r w:rsidR="00CC5B94">
              <w:rPr>
                <w:noProof/>
                <w:webHidden/>
              </w:rPr>
              <w:fldChar w:fldCharType="begin"/>
            </w:r>
            <w:r w:rsidR="00CC5B94">
              <w:rPr>
                <w:noProof/>
                <w:webHidden/>
              </w:rPr>
              <w:instrText xml:space="preserve"> PAGEREF _Toc479699031 \h </w:instrText>
            </w:r>
            <w:r w:rsidR="00CC5B94">
              <w:rPr>
                <w:noProof/>
                <w:webHidden/>
              </w:rPr>
            </w:r>
            <w:r w:rsidR="00CC5B94">
              <w:rPr>
                <w:noProof/>
                <w:webHidden/>
              </w:rPr>
              <w:fldChar w:fldCharType="separate"/>
            </w:r>
            <w:r w:rsidR="00CC5B94">
              <w:rPr>
                <w:noProof/>
                <w:webHidden/>
              </w:rPr>
              <w:t>4</w:t>
            </w:r>
            <w:r w:rsidR="00CC5B94">
              <w:rPr>
                <w:noProof/>
                <w:webHidden/>
              </w:rPr>
              <w:fldChar w:fldCharType="end"/>
            </w:r>
          </w:hyperlink>
        </w:p>
        <w:p w:rsidR="00CC5B94" w:rsidRDefault="00CC5B94">
          <w:pPr>
            <w:pStyle w:val="TDC1"/>
            <w:rPr>
              <w:rFonts w:asciiTheme="minorHAnsi" w:eastAsiaTheme="minorEastAsia" w:hAnsiTheme="minorHAnsi"/>
              <w:noProof/>
              <w:sz w:val="22"/>
              <w:lang w:eastAsia="es-UY"/>
            </w:rPr>
          </w:pPr>
          <w:hyperlink w:anchor="_Toc479699032" w:history="1">
            <w:r w:rsidRPr="001407D8">
              <w:rPr>
                <w:rStyle w:val="Hipervnculo"/>
                <w:noProof/>
              </w:rPr>
              <w:t>2.</w:t>
            </w:r>
            <w:r>
              <w:rPr>
                <w:rFonts w:asciiTheme="minorHAnsi" w:eastAsiaTheme="minorEastAsia" w:hAnsiTheme="minorHAnsi"/>
                <w:noProof/>
                <w:sz w:val="22"/>
                <w:lang w:eastAsia="es-UY"/>
              </w:rPr>
              <w:tab/>
            </w:r>
            <w:r w:rsidRPr="001407D8">
              <w:rPr>
                <w:rStyle w:val="Hipervnculo"/>
                <w:noProof/>
              </w:rPr>
              <w:t>Presentación del cliente</w:t>
            </w:r>
            <w:r>
              <w:rPr>
                <w:noProof/>
                <w:webHidden/>
              </w:rPr>
              <w:tab/>
            </w:r>
            <w:r>
              <w:rPr>
                <w:noProof/>
                <w:webHidden/>
              </w:rPr>
              <w:fldChar w:fldCharType="begin"/>
            </w:r>
            <w:r>
              <w:rPr>
                <w:noProof/>
                <w:webHidden/>
              </w:rPr>
              <w:instrText xml:space="preserve"> PAGEREF _Toc479699032 \h </w:instrText>
            </w:r>
            <w:r>
              <w:rPr>
                <w:noProof/>
                <w:webHidden/>
              </w:rPr>
            </w:r>
            <w:r>
              <w:rPr>
                <w:noProof/>
                <w:webHidden/>
              </w:rPr>
              <w:fldChar w:fldCharType="separate"/>
            </w:r>
            <w:r>
              <w:rPr>
                <w:noProof/>
                <w:webHidden/>
              </w:rPr>
              <w:t>5</w:t>
            </w:r>
            <w:r>
              <w:rPr>
                <w:noProof/>
                <w:webHidden/>
              </w:rPr>
              <w:fldChar w:fldCharType="end"/>
            </w:r>
          </w:hyperlink>
        </w:p>
        <w:p w:rsidR="00CC5B94" w:rsidRDefault="00CC5B94">
          <w:pPr>
            <w:pStyle w:val="TDC1"/>
            <w:rPr>
              <w:rFonts w:asciiTheme="minorHAnsi" w:eastAsiaTheme="minorEastAsia" w:hAnsiTheme="minorHAnsi"/>
              <w:noProof/>
              <w:sz w:val="22"/>
              <w:lang w:eastAsia="es-UY"/>
            </w:rPr>
          </w:pPr>
          <w:hyperlink w:anchor="_Toc479699033" w:history="1">
            <w:r w:rsidRPr="001407D8">
              <w:rPr>
                <w:rStyle w:val="Hipervnculo"/>
                <w:noProof/>
              </w:rPr>
              <w:t>3.</w:t>
            </w:r>
            <w:r>
              <w:rPr>
                <w:rFonts w:asciiTheme="minorHAnsi" w:eastAsiaTheme="minorEastAsia" w:hAnsiTheme="minorHAnsi"/>
                <w:noProof/>
                <w:sz w:val="22"/>
                <w:lang w:eastAsia="es-UY"/>
              </w:rPr>
              <w:tab/>
            </w:r>
            <w:r w:rsidRPr="001407D8">
              <w:rPr>
                <w:rStyle w:val="Hipervnculo"/>
                <w:noProof/>
              </w:rPr>
              <w:t>Presentación del problema</w:t>
            </w:r>
            <w:r>
              <w:rPr>
                <w:noProof/>
                <w:webHidden/>
              </w:rPr>
              <w:tab/>
            </w:r>
            <w:r>
              <w:rPr>
                <w:noProof/>
                <w:webHidden/>
              </w:rPr>
              <w:fldChar w:fldCharType="begin"/>
            </w:r>
            <w:r>
              <w:rPr>
                <w:noProof/>
                <w:webHidden/>
              </w:rPr>
              <w:instrText xml:space="preserve"> PAGEREF _Toc479699033 \h </w:instrText>
            </w:r>
            <w:r>
              <w:rPr>
                <w:noProof/>
                <w:webHidden/>
              </w:rPr>
            </w:r>
            <w:r>
              <w:rPr>
                <w:noProof/>
                <w:webHidden/>
              </w:rPr>
              <w:fldChar w:fldCharType="separate"/>
            </w:r>
            <w:r>
              <w:rPr>
                <w:noProof/>
                <w:webHidden/>
              </w:rPr>
              <w:t>6</w:t>
            </w:r>
            <w:r>
              <w:rPr>
                <w:noProof/>
                <w:webHidden/>
              </w:rPr>
              <w:fldChar w:fldCharType="end"/>
            </w:r>
          </w:hyperlink>
        </w:p>
        <w:p w:rsidR="00CC5B94" w:rsidRDefault="00CC5B94">
          <w:pPr>
            <w:pStyle w:val="TDC1"/>
            <w:rPr>
              <w:rFonts w:asciiTheme="minorHAnsi" w:eastAsiaTheme="minorEastAsia" w:hAnsiTheme="minorHAnsi"/>
              <w:noProof/>
              <w:sz w:val="22"/>
              <w:lang w:eastAsia="es-UY"/>
            </w:rPr>
          </w:pPr>
          <w:hyperlink w:anchor="_Toc479699034" w:history="1">
            <w:r w:rsidRPr="001407D8">
              <w:rPr>
                <w:rStyle w:val="Hipervnculo"/>
                <w:noProof/>
              </w:rPr>
              <w:t>4.</w:t>
            </w:r>
            <w:r>
              <w:rPr>
                <w:rFonts w:asciiTheme="minorHAnsi" w:eastAsiaTheme="minorEastAsia" w:hAnsiTheme="minorHAnsi"/>
                <w:noProof/>
                <w:sz w:val="22"/>
                <w:lang w:eastAsia="es-UY"/>
              </w:rPr>
              <w:tab/>
            </w:r>
            <w:r w:rsidRPr="001407D8">
              <w:rPr>
                <w:rStyle w:val="Hipervnculo"/>
                <w:noProof/>
              </w:rPr>
              <w:t>Lista de necesidades</w:t>
            </w:r>
            <w:r>
              <w:rPr>
                <w:noProof/>
                <w:webHidden/>
              </w:rPr>
              <w:tab/>
            </w:r>
            <w:r>
              <w:rPr>
                <w:noProof/>
                <w:webHidden/>
              </w:rPr>
              <w:fldChar w:fldCharType="begin"/>
            </w:r>
            <w:r>
              <w:rPr>
                <w:noProof/>
                <w:webHidden/>
              </w:rPr>
              <w:instrText xml:space="preserve"> PAGEREF _Toc479699034 \h </w:instrText>
            </w:r>
            <w:r>
              <w:rPr>
                <w:noProof/>
                <w:webHidden/>
              </w:rPr>
            </w:r>
            <w:r>
              <w:rPr>
                <w:noProof/>
                <w:webHidden/>
              </w:rPr>
              <w:fldChar w:fldCharType="separate"/>
            </w:r>
            <w:r>
              <w:rPr>
                <w:noProof/>
                <w:webHidden/>
              </w:rPr>
              <w:t>6</w:t>
            </w:r>
            <w:r>
              <w:rPr>
                <w:noProof/>
                <w:webHidden/>
              </w:rPr>
              <w:fldChar w:fldCharType="end"/>
            </w:r>
          </w:hyperlink>
        </w:p>
        <w:p w:rsidR="00CC5B94" w:rsidRDefault="00CC5B94">
          <w:pPr>
            <w:pStyle w:val="TDC1"/>
            <w:rPr>
              <w:rFonts w:asciiTheme="minorHAnsi" w:eastAsiaTheme="minorEastAsia" w:hAnsiTheme="minorHAnsi"/>
              <w:noProof/>
              <w:sz w:val="22"/>
              <w:lang w:eastAsia="es-UY"/>
            </w:rPr>
          </w:pPr>
          <w:hyperlink w:anchor="_Toc479699035" w:history="1">
            <w:r w:rsidRPr="001407D8">
              <w:rPr>
                <w:rStyle w:val="Hipervnculo"/>
                <w:noProof/>
                <w:highlight w:val="yellow"/>
              </w:rPr>
              <w:t>5.</w:t>
            </w:r>
            <w:r>
              <w:rPr>
                <w:rFonts w:asciiTheme="minorHAnsi" w:eastAsiaTheme="minorEastAsia" w:hAnsiTheme="minorHAnsi"/>
                <w:noProof/>
                <w:sz w:val="22"/>
                <w:lang w:eastAsia="es-UY"/>
              </w:rPr>
              <w:tab/>
            </w:r>
            <w:r w:rsidRPr="001407D8">
              <w:rPr>
                <w:rStyle w:val="Hipervnculo"/>
                <w:noProof/>
                <w:highlight w:val="yellow"/>
              </w:rPr>
              <w:t>Análisis estratégico NO VA</w:t>
            </w:r>
            <w:r>
              <w:rPr>
                <w:noProof/>
                <w:webHidden/>
              </w:rPr>
              <w:tab/>
            </w:r>
            <w:r>
              <w:rPr>
                <w:noProof/>
                <w:webHidden/>
              </w:rPr>
              <w:fldChar w:fldCharType="begin"/>
            </w:r>
            <w:r>
              <w:rPr>
                <w:noProof/>
                <w:webHidden/>
              </w:rPr>
              <w:instrText xml:space="preserve"> PAGEREF _Toc479699035 \h </w:instrText>
            </w:r>
            <w:r>
              <w:rPr>
                <w:noProof/>
                <w:webHidden/>
              </w:rPr>
            </w:r>
            <w:r>
              <w:rPr>
                <w:noProof/>
                <w:webHidden/>
              </w:rPr>
              <w:fldChar w:fldCharType="separate"/>
            </w:r>
            <w:r>
              <w:rPr>
                <w:noProof/>
                <w:webHidden/>
              </w:rPr>
              <w:t>7</w:t>
            </w:r>
            <w:r>
              <w:rPr>
                <w:noProof/>
                <w:webHidden/>
              </w:rPr>
              <w:fldChar w:fldCharType="end"/>
            </w:r>
          </w:hyperlink>
        </w:p>
        <w:p w:rsidR="00CC5B94" w:rsidRDefault="00CC5B94">
          <w:pPr>
            <w:pStyle w:val="TDC1"/>
            <w:rPr>
              <w:rFonts w:asciiTheme="minorHAnsi" w:eastAsiaTheme="minorEastAsia" w:hAnsiTheme="minorHAnsi"/>
              <w:noProof/>
              <w:sz w:val="22"/>
              <w:lang w:eastAsia="es-UY"/>
            </w:rPr>
          </w:pPr>
          <w:hyperlink w:anchor="_Toc479699036" w:history="1">
            <w:r w:rsidRPr="001407D8">
              <w:rPr>
                <w:rStyle w:val="Hipervnculo"/>
                <w:noProof/>
              </w:rPr>
              <w:t>6.</w:t>
            </w:r>
            <w:r>
              <w:rPr>
                <w:rFonts w:asciiTheme="minorHAnsi" w:eastAsiaTheme="minorEastAsia" w:hAnsiTheme="minorHAnsi"/>
                <w:noProof/>
                <w:sz w:val="22"/>
                <w:lang w:eastAsia="es-UY"/>
              </w:rPr>
              <w:tab/>
            </w:r>
            <w:r w:rsidRPr="001407D8">
              <w:rPr>
                <w:rStyle w:val="Hipervnculo"/>
                <w:noProof/>
              </w:rPr>
              <w:t>Actores involucrados</w:t>
            </w:r>
            <w:r>
              <w:rPr>
                <w:noProof/>
                <w:webHidden/>
              </w:rPr>
              <w:tab/>
            </w:r>
            <w:r>
              <w:rPr>
                <w:noProof/>
                <w:webHidden/>
              </w:rPr>
              <w:fldChar w:fldCharType="begin"/>
            </w:r>
            <w:r>
              <w:rPr>
                <w:noProof/>
                <w:webHidden/>
              </w:rPr>
              <w:instrText xml:space="preserve"> PAGEREF _Toc479699036 \h </w:instrText>
            </w:r>
            <w:r>
              <w:rPr>
                <w:noProof/>
                <w:webHidden/>
              </w:rPr>
            </w:r>
            <w:r>
              <w:rPr>
                <w:noProof/>
                <w:webHidden/>
              </w:rPr>
              <w:fldChar w:fldCharType="separate"/>
            </w:r>
            <w:r>
              <w:rPr>
                <w:noProof/>
                <w:webHidden/>
              </w:rPr>
              <w:t>7</w:t>
            </w:r>
            <w:r>
              <w:rPr>
                <w:noProof/>
                <w:webHidden/>
              </w:rPr>
              <w:fldChar w:fldCharType="end"/>
            </w:r>
          </w:hyperlink>
        </w:p>
        <w:p w:rsidR="00CC5B94" w:rsidRDefault="00CC5B94">
          <w:pPr>
            <w:pStyle w:val="TDC1"/>
            <w:rPr>
              <w:rFonts w:asciiTheme="minorHAnsi" w:eastAsiaTheme="minorEastAsia" w:hAnsiTheme="minorHAnsi"/>
              <w:noProof/>
              <w:sz w:val="22"/>
              <w:lang w:eastAsia="es-UY"/>
            </w:rPr>
          </w:pPr>
          <w:hyperlink w:anchor="_Toc479699037" w:history="1">
            <w:r w:rsidRPr="001407D8">
              <w:rPr>
                <w:rStyle w:val="Hipervnculo"/>
                <w:noProof/>
              </w:rPr>
              <w:t>7.</w:t>
            </w:r>
            <w:r>
              <w:rPr>
                <w:rFonts w:asciiTheme="minorHAnsi" w:eastAsiaTheme="minorEastAsia" w:hAnsiTheme="minorHAnsi"/>
                <w:noProof/>
                <w:sz w:val="22"/>
                <w:lang w:eastAsia="es-UY"/>
              </w:rPr>
              <w:tab/>
            </w:r>
            <w:r w:rsidRPr="001407D8">
              <w:rPr>
                <w:rStyle w:val="Hipervnculo"/>
                <w:noProof/>
              </w:rPr>
              <w:t>Objetivos</w:t>
            </w:r>
            <w:r>
              <w:rPr>
                <w:noProof/>
                <w:webHidden/>
              </w:rPr>
              <w:tab/>
            </w:r>
            <w:r>
              <w:rPr>
                <w:noProof/>
                <w:webHidden/>
              </w:rPr>
              <w:fldChar w:fldCharType="begin"/>
            </w:r>
            <w:r>
              <w:rPr>
                <w:noProof/>
                <w:webHidden/>
              </w:rPr>
              <w:instrText xml:space="preserve"> PAGEREF _Toc479699037 \h </w:instrText>
            </w:r>
            <w:r>
              <w:rPr>
                <w:noProof/>
                <w:webHidden/>
              </w:rPr>
            </w:r>
            <w:r>
              <w:rPr>
                <w:noProof/>
                <w:webHidden/>
              </w:rPr>
              <w:fldChar w:fldCharType="separate"/>
            </w:r>
            <w:r>
              <w:rPr>
                <w:noProof/>
                <w:webHidden/>
              </w:rPr>
              <w:t>8</w:t>
            </w:r>
            <w:r>
              <w:rPr>
                <w:noProof/>
                <w:webHidden/>
              </w:rPr>
              <w:fldChar w:fldCharType="end"/>
            </w:r>
          </w:hyperlink>
        </w:p>
        <w:p w:rsidR="00CC5B94" w:rsidRDefault="00CC5B94">
          <w:pPr>
            <w:pStyle w:val="TDC1"/>
            <w:rPr>
              <w:rFonts w:asciiTheme="minorHAnsi" w:eastAsiaTheme="minorEastAsia" w:hAnsiTheme="minorHAnsi"/>
              <w:noProof/>
              <w:sz w:val="22"/>
              <w:lang w:eastAsia="es-UY"/>
            </w:rPr>
          </w:pPr>
          <w:hyperlink w:anchor="_Toc479699038" w:history="1">
            <w:r w:rsidRPr="001407D8">
              <w:rPr>
                <w:rStyle w:val="Hipervnculo"/>
                <w:noProof/>
              </w:rPr>
              <w:t>8.</w:t>
            </w:r>
            <w:r>
              <w:rPr>
                <w:rFonts w:asciiTheme="minorHAnsi" w:eastAsiaTheme="minorEastAsia" w:hAnsiTheme="minorHAnsi"/>
                <w:noProof/>
                <w:sz w:val="22"/>
                <w:lang w:eastAsia="es-UY"/>
              </w:rPr>
              <w:tab/>
            </w:r>
            <w:r w:rsidRPr="001407D8">
              <w:rPr>
                <w:rStyle w:val="Hipervnculo"/>
                <w:noProof/>
              </w:rPr>
              <w:t>Lista de requerimientos</w:t>
            </w:r>
            <w:r>
              <w:rPr>
                <w:noProof/>
                <w:webHidden/>
              </w:rPr>
              <w:tab/>
            </w:r>
            <w:r>
              <w:rPr>
                <w:noProof/>
                <w:webHidden/>
              </w:rPr>
              <w:fldChar w:fldCharType="begin"/>
            </w:r>
            <w:r>
              <w:rPr>
                <w:noProof/>
                <w:webHidden/>
              </w:rPr>
              <w:instrText xml:space="preserve"> PAGEREF _Toc479699038 \h </w:instrText>
            </w:r>
            <w:r>
              <w:rPr>
                <w:noProof/>
                <w:webHidden/>
              </w:rPr>
            </w:r>
            <w:r>
              <w:rPr>
                <w:noProof/>
                <w:webHidden/>
              </w:rPr>
              <w:fldChar w:fldCharType="separate"/>
            </w:r>
            <w:r>
              <w:rPr>
                <w:noProof/>
                <w:webHidden/>
              </w:rPr>
              <w:t>8</w:t>
            </w:r>
            <w:r>
              <w:rPr>
                <w:noProof/>
                <w:webHidden/>
              </w:rPr>
              <w:fldChar w:fldCharType="end"/>
            </w:r>
          </w:hyperlink>
        </w:p>
        <w:p w:rsidR="00CC5B94" w:rsidRDefault="00CC5B94">
          <w:pPr>
            <w:pStyle w:val="TDC1"/>
            <w:rPr>
              <w:rFonts w:asciiTheme="minorHAnsi" w:eastAsiaTheme="minorEastAsia" w:hAnsiTheme="minorHAnsi"/>
              <w:noProof/>
              <w:sz w:val="22"/>
              <w:lang w:eastAsia="es-UY"/>
            </w:rPr>
          </w:pPr>
          <w:hyperlink w:anchor="_Toc479699039" w:history="1">
            <w:r w:rsidRPr="001407D8">
              <w:rPr>
                <w:rStyle w:val="Hipervnculo"/>
                <w:noProof/>
                <w:highlight w:val="yellow"/>
              </w:rPr>
              <w:t>9.</w:t>
            </w:r>
            <w:r>
              <w:rPr>
                <w:rFonts w:asciiTheme="minorHAnsi" w:eastAsiaTheme="minorEastAsia" w:hAnsiTheme="minorHAnsi"/>
                <w:noProof/>
                <w:sz w:val="22"/>
                <w:lang w:eastAsia="es-UY"/>
              </w:rPr>
              <w:tab/>
            </w:r>
            <w:r w:rsidRPr="001407D8">
              <w:rPr>
                <w:rStyle w:val="Hipervnculo"/>
                <w:noProof/>
                <w:highlight w:val="yellow"/>
              </w:rPr>
              <w:t>Descripción del entorno NO SE PIDIÓ</w:t>
            </w:r>
            <w:r>
              <w:rPr>
                <w:noProof/>
                <w:webHidden/>
              </w:rPr>
              <w:tab/>
            </w:r>
            <w:r>
              <w:rPr>
                <w:noProof/>
                <w:webHidden/>
              </w:rPr>
              <w:fldChar w:fldCharType="begin"/>
            </w:r>
            <w:r>
              <w:rPr>
                <w:noProof/>
                <w:webHidden/>
              </w:rPr>
              <w:instrText xml:space="preserve"> PAGEREF _Toc479699039 \h </w:instrText>
            </w:r>
            <w:r>
              <w:rPr>
                <w:noProof/>
                <w:webHidden/>
              </w:rPr>
            </w:r>
            <w:r>
              <w:rPr>
                <w:noProof/>
                <w:webHidden/>
              </w:rPr>
              <w:fldChar w:fldCharType="separate"/>
            </w:r>
            <w:r>
              <w:rPr>
                <w:noProof/>
                <w:webHidden/>
              </w:rPr>
              <w:t>8</w:t>
            </w:r>
            <w:r>
              <w:rPr>
                <w:noProof/>
                <w:webHidden/>
              </w:rPr>
              <w:fldChar w:fldCharType="end"/>
            </w:r>
          </w:hyperlink>
        </w:p>
        <w:p w:rsidR="00CC5B94" w:rsidRDefault="00CC5B94">
          <w:pPr>
            <w:pStyle w:val="TDC1"/>
            <w:rPr>
              <w:rFonts w:asciiTheme="minorHAnsi" w:eastAsiaTheme="minorEastAsia" w:hAnsiTheme="minorHAnsi"/>
              <w:noProof/>
              <w:sz w:val="22"/>
              <w:lang w:eastAsia="es-UY"/>
            </w:rPr>
          </w:pPr>
          <w:hyperlink w:anchor="_Toc479699040" w:history="1">
            <w:r w:rsidRPr="001407D8">
              <w:rPr>
                <w:rStyle w:val="Hipervnculo"/>
                <w:noProof/>
              </w:rPr>
              <w:t>10.</w:t>
            </w:r>
            <w:r>
              <w:rPr>
                <w:rFonts w:asciiTheme="minorHAnsi" w:eastAsiaTheme="minorEastAsia" w:hAnsiTheme="minorHAnsi"/>
                <w:noProof/>
                <w:sz w:val="22"/>
                <w:lang w:eastAsia="es-UY"/>
              </w:rPr>
              <w:tab/>
            </w:r>
            <w:r w:rsidRPr="001407D8">
              <w:rPr>
                <w:rStyle w:val="Hipervnculo"/>
                <w:noProof/>
              </w:rPr>
              <w:t>Alcance y limitaciones</w:t>
            </w:r>
            <w:r>
              <w:rPr>
                <w:noProof/>
                <w:webHidden/>
              </w:rPr>
              <w:tab/>
            </w:r>
            <w:r>
              <w:rPr>
                <w:noProof/>
                <w:webHidden/>
              </w:rPr>
              <w:fldChar w:fldCharType="begin"/>
            </w:r>
            <w:r>
              <w:rPr>
                <w:noProof/>
                <w:webHidden/>
              </w:rPr>
              <w:instrText xml:space="preserve"> PAGEREF _Toc479699040 \h </w:instrText>
            </w:r>
            <w:r>
              <w:rPr>
                <w:noProof/>
                <w:webHidden/>
              </w:rPr>
            </w:r>
            <w:r>
              <w:rPr>
                <w:noProof/>
                <w:webHidden/>
              </w:rPr>
              <w:fldChar w:fldCharType="separate"/>
            </w:r>
            <w:r>
              <w:rPr>
                <w:noProof/>
                <w:webHidden/>
              </w:rPr>
              <w:t>8</w:t>
            </w:r>
            <w:r>
              <w:rPr>
                <w:noProof/>
                <w:webHidden/>
              </w:rPr>
              <w:fldChar w:fldCharType="end"/>
            </w:r>
          </w:hyperlink>
        </w:p>
        <w:p w:rsidR="00CC5B94" w:rsidRDefault="00CC5B94">
          <w:pPr>
            <w:pStyle w:val="TDC1"/>
            <w:rPr>
              <w:rFonts w:asciiTheme="minorHAnsi" w:eastAsiaTheme="minorEastAsia" w:hAnsiTheme="minorHAnsi"/>
              <w:noProof/>
              <w:sz w:val="22"/>
              <w:lang w:eastAsia="es-UY"/>
            </w:rPr>
          </w:pPr>
          <w:hyperlink w:anchor="_Toc479699041" w:history="1">
            <w:r w:rsidRPr="001407D8">
              <w:rPr>
                <w:rStyle w:val="Hipervnculo"/>
                <w:noProof/>
              </w:rPr>
              <w:t>11.</w:t>
            </w:r>
            <w:r>
              <w:rPr>
                <w:rFonts w:asciiTheme="minorHAnsi" w:eastAsiaTheme="minorEastAsia" w:hAnsiTheme="minorHAnsi"/>
                <w:noProof/>
                <w:sz w:val="22"/>
                <w:lang w:eastAsia="es-UY"/>
              </w:rPr>
              <w:tab/>
            </w:r>
            <w:r w:rsidRPr="001407D8">
              <w:rPr>
                <w:rStyle w:val="Hipervnculo"/>
                <w:noProof/>
              </w:rPr>
              <w:t>Estudio de alternativas</w:t>
            </w:r>
            <w:r>
              <w:rPr>
                <w:noProof/>
                <w:webHidden/>
              </w:rPr>
              <w:tab/>
            </w:r>
            <w:r>
              <w:rPr>
                <w:noProof/>
                <w:webHidden/>
              </w:rPr>
              <w:fldChar w:fldCharType="begin"/>
            </w:r>
            <w:r>
              <w:rPr>
                <w:noProof/>
                <w:webHidden/>
              </w:rPr>
              <w:instrText xml:space="preserve"> PAGEREF _Toc479699041 \h </w:instrText>
            </w:r>
            <w:r>
              <w:rPr>
                <w:noProof/>
                <w:webHidden/>
              </w:rPr>
            </w:r>
            <w:r>
              <w:rPr>
                <w:noProof/>
                <w:webHidden/>
              </w:rPr>
              <w:fldChar w:fldCharType="separate"/>
            </w:r>
            <w:r>
              <w:rPr>
                <w:noProof/>
                <w:webHidden/>
              </w:rPr>
              <w:t>9</w:t>
            </w:r>
            <w:r>
              <w:rPr>
                <w:noProof/>
                <w:webHidden/>
              </w:rPr>
              <w:fldChar w:fldCharType="end"/>
            </w:r>
          </w:hyperlink>
        </w:p>
        <w:p w:rsidR="00CC5B94" w:rsidRDefault="00CC5B94">
          <w:pPr>
            <w:pStyle w:val="TDC2"/>
            <w:tabs>
              <w:tab w:val="left" w:pos="1100"/>
              <w:tab w:val="right" w:leader="dot" w:pos="8494"/>
            </w:tabs>
            <w:rPr>
              <w:rFonts w:asciiTheme="minorHAnsi" w:eastAsiaTheme="minorEastAsia" w:hAnsiTheme="minorHAnsi"/>
              <w:noProof/>
              <w:sz w:val="22"/>
              <w:lang w:eastAsia="es-UY"/>
            </w:rPr>
          </w:pPr>
          <w:hyperlink w:anchor="_Toc479699042" w:history="1">
            <w:r w:rsidRPr="001407D8">
              <w:rPr>
                <w:rStyle w:val="Hipervnculo"/>
                <w:noProof/>
              </w:rPr>
              <w:t>11.1.</w:t>
            </w:r>
            <w:r>
              <w:rPr>
                <w:rFonts w:asciiTheme="minorHAnsi" w:eastAsiaTheme="minorEastAsia" w:hAnsiTheme="minorHAnsi"/>
                <w:noProof/>
                <w:sz w:val="22"/>
                <w:lang w:eastAsia="es-UY"/>
              </w:rPr>
              <w:tab/>
            </w:r>
            <w:r w:rsidRPr="001407D8">
              <w:rPr>
                <w:rStyle w:val="Hipervnculo"/>
                <w:noProof/>
              </w:rPr>
              <w:t>Alternativa 1 (Sistema Web y aplicación Mobile)</w:t>
            </w:r>
            <w:r>
              <w:rPr>
                <w:noProof/>
                <w:webHidden/>
              </w:rPr>
              <w:tab/>
            </w:r>
            <w:r>
              <w:rPr>
                <w:noProof/>
                <w:webHidden/>
              </w:rPr>
              <w:fldChar w:fldCharType="begin"/>
            </w:r>
            <w:r>
              <w:rPr>
                <w:noProof/>
                <w:webHidden/>
              </w:rPr>
              <w:instrText xml:space="preserve"> PAGEREF _Toc479699042 \h </w:instrText>
            </w:r>
            <w:r>
              <w:rPr>
                <w:noProof/>
                <w:webHidden/>
              </w:rPr>
            </w:r>
            <w:r>
              <w:rPr>
                <w:noProof/>
                <w:webHidden/>
              </w:rPr>
              <w:fldChar w:fldCharType="separate"/>
            </w:r>
            <w:r>
              <w:rPr>
                <w:noProof/>
                <w:webHidden/>
              </w:rPr>
              <w:t>9</w:t>
            </w:r>
            <w:r>
              <w:rPr>
                <w:noProof/>
                <w:webHidden/>
              </w:rPr>
              <w:fldChar w:fldCharType="end"/>
            </w:r>
          </w:hyperlink>
        </w:p>
        <w:p w:rsidR="00CC5B94" w:rsidRDefault="00CC5B94">
          <w:pPr>
            <w:pStyle w:val="TDC3"/>
            <w:tabs>
              <w:tab w:val="left" w:pos="1540"/>
              <w:tab w:val="right" w:leader="dot" w:pos="8494"/>
            </w:tabs>
            <w:rPr>
              <w:rFonts w:asciiTheme="minorHAnsi" w:eastAsiaTheme="minorEastAsia" w:hAnsiTheme="minorHAnsi"/>
              <w:noProof/>
              <w:sz w:val="22"/>
              <w:lang w:eastAsia="es-UY"/>
            </w:rPr>
          </w:pPr>
          <w:hyperlink w:anchor="_Toc479699043" w:history="1">
            <w:r w:rsidRPr="001407D8">
              <w:rPr>
                <w:rStyle w:val="Hipervnculo"/>
                <w:noProof/>
              </w:rPr>
              <w:t>11.1.1.</w:t>
            </w:r>
            <w:r>
              <w:rPr>
                <w:rFonts w:asciiTheme="minorHAnsi" w:eastAsiaTheme="minorEastAsia" w:hAnsiTheme="minorHAnsi"/>
                <w:noProof/>
                <w:sz w:val="22"/>
                <w:lang w:eastAsia="es-UY"/>
              </w:rPr>
              <w:tab/>
            </w:r>
            <w:r w:rsidRPr="001407D8">
              <w:rPr>
                <w:rStyle w:val="Hipervnculo"/>
                <w:noProof/>
              </w:rPr>
              <w:t>Arquitectura</w:t>
            </w:r>
            <w:r>
              <w:rPr>
                <w:noProof/>
                <w:webHidden/>
              </w:rPr>
              <w:tab/>
            </w:r>
            <w:r>
              <w:rPr>
                <w:noProof/>
                <w:webHidden/>
              </w:rPr>
              <w:fldChar w:fldCharType="begin"/>
            </w:r>
            <w:r>
              <w:rPr>
                <w:noProof/>
                <w:webHidden/>
              </w:rPr>
              <w:instrText xml:space="preserve"> PAGEREF _Toc479699043 \h </w:instrText>
            </w:r>
            <w:r>
              <w:rPr>
                <w:noProof/>
                <w:webHidden/>
              </w:rPr>
            </w:r>
            <w:r>
              <w:rPr>
                <w:noProof/>
                <w:webHidden/>
              </w:rPr>
              <w:fldChar w:fldCharType="separate"/>
            </w:r>
            <w:r>
              <w:rPr>
                <w:noProof/>
                <w:webHidden/>
              </w:rPr>
              <w:t>9</w:t>
            </w:r>
            <w:r>
              <w:rPr>
                <w:noProof/>
                <w:webHidden/>
              </w:rPr>
              <w:fldChar w:fldCharType="end"/>
            </w:r>
          </w:hyperlink>
        </w:p>
        <w:p w:rsidR="00CC5B94" w:rsidRDefault="00CC5B94">
          <w:pPr>
            <w:pStyle w:val="TDC3"/>
            <w:tabs>
              <w:tab w:val="left" w:pos="1540"/>
              <w:tab w:val="right" w:leader="dot" w:pos="8494"/>
            </w:tabs>
            <w:rPr>
              <w:rFonts w:asciiTheme="minorHAnsi" w:eastAsiaTheme="minorEastAsia" w:hAnsiTheme="minorHAnsi"/>
              <w:noProof/>
              <w:sz w:val="22"/>
              <w:lang w:eastAsia="es-UY"/>
            </w:rPr>
          </w:pPr>
          <w:hyperlink w:anchor="_Toc479699044" w:history="1">
            <w:r w:rsidRPr="001407D8">
              <w:rPr>
                <w:rStyle w:val="Hipervnculo"/>
                <w:noProof/>
              </w:rPr>
              <w:t>11.1.2.</w:t>
            </w:r>
            <w:r>
              <w:rPr>
                <w:rFonts w:asciiTheme="minorHAnsi" w:eastAsiaTheme="minorEastAsia" w:hAnsiTheme="minorHAnsi"/>
                <w:noProof/>
                <w:sz w:val="22"/>
                <w:lang w:eastAsia="es-UY"/>
              </w:rPr>
              <w:tab/>
            </w:r>
            <w:r w:rsidRPr="001407D8">
              <w:rPr>
                <w:rStyle w:val="Hipervnculo"/>
                <w:noProof/>
              </w:rPr>
              <w:t>Particularidades</w:t>
            </w:r>
            <w:r>
              <w:rPr>
                <w:noProof/>
                <w:webHidden/>
              </w:rPr>
              <w:tab/>
            </w:r>
            <w:r>
              <w:rPr>
                <w:noProof/>
                <w:webHidden/>
              </w:rPr>
              <w:fldChar w:fldCharType="begin"/>
            </w:r>
            <w:r>
              <w:rPr>
                <w:noProof/>
                <w:webHidden/>
              </w:rPr>
              <w:instrText xml:space="preserve"> PAGEREF _Toc479699044 \h </w:instrText>
            </w:r>
            <w:r>
              <w:rPr>
                <w:noProof/>
                <w:webHidden/>
              </w:rPr>
            </w:r>
            <w:r>
              <w:rPr>
                <w:noProof/>
                <w:webHidden/>
              </w:rPr>
              <w:fldChar w:fldCharType="separate"/>
            </w:r>
            <w:r>
              <w:rPr>
                <w:noProof/>
                <w:webHidden/>
              </w:rPr>
              <w:t>9</w:t>
            </w:r>
            <w:r>
              <w:rPr>
                <w:noProof/>
                <w:webHidden/>
              </w:rPr>
              <w:fldChar w:fldCharType="end"/>
            </w:r>
          </w:hyperlink>
        </w:p>
        <w:p w:rsidR="00CC5B94" w:rsidRDefault="00CC5B94">
          <w:pPr>
            <w:pStyle w:val="TDC3"/>
            <w:tabs>
              <w:tab w:val="left" w:pos="1540"/>
              <w:tab w:val="right" w:leader="dot" w:pos="8494"/>
            </w:tabs>
            <w:rPr>
              <w:rFonts w:asciiTheme="minorHAnsi" w:eastAsiaTheme="minorEastAsia" w:hAnsiTheme="minorHAnsi"/>
              <w:noProof/>
              <w:sz w:val="22"/>
              <w:lang w:eastAsia="es-UY"/>
            </w:rPr>
          </w:pPr>
          <w:hyperlink w:anchor="_Toc479699045" w:history="1">
            <w:r w:rsidRPr="001407D8">
              <w:rPr>
                <w:rStyle w:val="Hipervnculo"/>
                <w:noProof/>
              </w:rPr>
              <w:t>11.1.3.</w:t>
            </w:r>
            <w:r>
              <w:rPr>
                <w:rFonts w:asciiTheme="minorHAnsi" w:eastAsiaTheme="minorEastAsia" w:hAnsiTheme="minorHAnsi"/>
                <w:noProof/>
                <w:sz w:val="22"/>
                <w:lang w:eastAsia="es-UY"/>
              </w:rPr>
              <w:tab/>
            </w:r>
            <w:r w:rsidRPr="001407D8">
              <w:rPr>
                <w:rStyle w:val="Hipervnculo"/>
                <w:noProof/>
              </w:rPr>
              <w:t xml:space="preserve">Análisis de factibilidad </w:t>
            </w:r>
            <w:r w:rsidRPr="001407D8">
              <w:rPr>
                <w:rStyle w:val="Hipervnculo"/>
                <w:noProof/>
                <w:highlight w:val="yellow"/>
              </w:rPr>
              <w:t>PREGUNTAR SI VA</w:t>
            </w:r>
            <w:r>
              <w:rPr>
                <w:noProof/>
                <w:webHidden/>
              </w:rPr>
              <w:tab/>
            </w:r>
            <w:r>
              <w:rPr>
                <w:noProof/>
                <w:webHidden/>
              </w:rPr>
              <w:fldChar w:fldCharType="begin"/>
            </w:r>
            <w:r>
              <w:rPr>
                <w:noProof/>
                <w:webHidden/>
              </w:rPr>
              <w:instrText xml:space="preserve"> PAGEREF _Toc479699045 \h </w:instrText>
            </w:r>
            <w:r>
              <w:rPr>
                <w:noProof/>
                <w:webHidden/>
              </w:rPr>
            </w:r>
            <w:r>
              <w:rPr>
                <w:noProof/>
                <w:webHidden/>
              </w:rPr>
              <w:fldChar w:fldCharType="separate"/>
            </w:r>
            <w:r>
              <w:rPr>
                <w:noProof/>
                <w:webHidden/>
              </w:rPr>
              <w:t>9</w:t>
            </w:r>
            <w:r>
              <w:rPr>
                <w:noProof/>
                <w:webHidden/>
              </w:rPr>
              <w:fldChar w:fldCharType="end"/>
            </w:r>
          </w:hyperlink>
        </w:p>
        <w:p w:rsidR="00CC5B94" w:rsidRDefault="00CC5B94">
          <w:pPr>
            <w:pStyle w:val="TDC2"/>
            <w:tabs>
              <w:tab w:val="left" w:pos="1100"/>
              <w:tab w:val="right" w:leader="dot" w:pos="8494"/>
            </w:tabs>
            <w:rPr>
              <w:rFonts w:asciiTheme="minorHAnsi" w:eastAsiaTheme="minorEastAsia" w:hAnsiTheme="minorHAnsi"/>
              <w:noProof/>
              <w:sz w:val="22"/>
              <w:lang w:eastAsia="es-UY"/>
            </w:rPr>
          </w:pPr>
          <w:hyperlink w:anchor="_Toc479699046" w:history="1">
            <w:r w:rsidRPr="001407D8">
              <w:rPr>
                <w:rStyle w:val="Hipervnculo"/>
                <w:noProof/>
              </w:rPr>
              <w:t>11.2.</w:t>
            </w:r>
            <w:r>
              <w:rPr>
                <w:rFonts w:asciiTheme="minorHAnsi" w:eastAsiaTheme="minorEastAsia" w:hAnsiTheme="minorHAnsi"/>
                <w:noProof/>
                <w:sz w:val="22"/>
                <w:lang w:eastAsia="es-UY"/>
              </w:rPr>
              <w:tab/>
            </w:r>
            <w:r w:rsidRPr="001407D8">
              <w:rPr>
                <w:rStyle w:val="Hipervnculo"/>
                <w:noProof/>
              </w:rPr>
              <w:t>Alternativa 2 (Sistema Web responsive)</w:t>
            </w:r>
            <w:r>
              <w:rPr>
                <w:noProof/>
                <w:webHidden/>
              </w:rPr>
              <w:tab/>
            </w:r>
            <w:r>
              <w:rPr>
                <w:noProof/>
                <w:webHidden/>
              </w:rPr>
              <w:fldChar w:fldCharType="begin"/>
            </w:r>
            <w:r>
              <w:rPr>
                <w:noProof/>
                <w:webHidden/>
              </w:rPr>
              <w:instrText xml:space="preserve"> PAGEREF _Toc479699046 \h </w:instrText>
            </w:r>
            <w:r>
              <w:rPr>
                <w:noProof/>
                <w:webHidden/>
              </w:rPr>
            </w:r>
            <w:r>
              <w:rPr>
                <w:noProof/>
                <w:webHidden/>
              </w:rPr>
              <w:fldChar w:fldCharType="separate"/>
            </w:r>
            <w:r>
              <w:rPr>
                <w:noProof/>
                <w:webHidden/>
              </w:rPr>
              <w:t>9</w:t>
            </w:r>
            <w:r>
              <w:rPr>
                <w:noProof/>
                <w:webHidden/>
              </w:rPr>
              <w:fldChar w:fldCharType="end"/>
            </w:r>
          </w:hyperlink>
        </w:p>
        <w:p w:rsidR="00CC5B94" w:rsidRDefault="00CC5B94">
          <w:pPr>
            <w:pStyle w:val="TDC3"/>
            <w:tabs>
              <w:tab w:val="left" w:pos="1540"/>
              <w:tab w:val="right" w:leader="dot" w:pos="8494"/>
            </w:tabs>
            <w:rPr>
              <w:rFonts w:asciiTheme="minorHAnsi" w:eastAsiaTheme="minorEastAsia" w:hAnsiTheme="minorHAnsi"/>
              <w:noProof/>
              <w:sz w:val="22"/>
              <w:lang w:eastAsia="es-UY"/>
            </w:rPr>
          </w:pPr>
          <w:hyperlink w:anchor="_Toc479699047" w:history="1">
            <w:r w:rsidRPr="001407D8">
              <w:rPr>
                <w:rStyle w:val="Hipervnculo"/>
                <w:noProof/>
              </w:rPr>
              <w:t>11.2.1.</w:t>
            </w:r>
            <w:r>
              <w:rPr>
                <w:rFonts w:asciiTheme="minorHAnsi" w:eastAsiaTheme="minorEastAsia" w:hAnsiTheme="minorHAnsi"/>
                <w:noProof/>
                <w:sz w:val="22"/>
                <w:lang w:eastAsia="es-UY"/>
              </w:rPr>
              <w:tab/>
            </w:r>
            <w:r w:rsidRPr="001407D8">
              <w:rPr>
                <w:rStyle w:val="Hipervnculo"/>
                <w:noProof/>
              </w:rPr>
              <w:t>Arquitectura</w:t>
            </w:r>
            <w:r>
              <w:rPr>
                <w:noProof/>
                <w:webHidden/>
              </w:rPr>
              <w:tab/>
            </w:r>
            <w:r>
              <w:rPr>
                <w:noProof/>
                <w:webHidden/>
              </w:rPr>
              <w:fldChar w:fldCharType="begin"/>
            </w:r>
            <w:r>
              <w:rPr>
                <w:noProof/>
                <w:webHidden/>
              </w:rPr>
              <w:instrText xml:space="preserve"> PAGEREF _Toc479699047 \h </w:instrText>
            </w:r>
            <w:r>
              <w:rPr>
                <w:noProof/>
                <w:webHidden/>
              </w:rPr>
            </w:r>
            <w:r>
              <w:rPr>
                <w:noProof/>
                <w:webHidden/>
              </w:rPr>
              <w:fldChar w:fldCharType="separate"/>
            </w:r>
            <w:r>
              <w:rPr>
                <w:noProof/>
                <w:webHidden/>
              </w:rPr>
              <w:t>9</w:t>
            </w:r>
            <w:r>
              <w:rPr>
                <w:noProof/>
                <w:webHidden/>
              </w:rPr>
              <w:fldChar w:fldCharType="end"/>
            </w:r>
          </w:hyperlink>
        </w:p>
        <w:p w:rsidR="00CC5B94" w:rsidRDefault="00CC5B94">
          <w:pPr>
            <w:pStyle w:val="TDC3"/>
            <w:tabs>
              <w:tab w:val="left" w:pos="1540"/>
              <w:tab w:val="right" w:leader="dot" w:pos="8494"/>
            </w:tabs>
            <w:rPr>
              <w:rFonts w:asciiTheme="minorHAnsi" w:eastAsiaTheme="minorEastAsia" w:hAnsiTheme="minorHAnsi"/>
              <w:noProof/>
              <w:sz w:val="22"/>
              <w:lang w:eastAsia="es-UY"/>
            </w:rPr>
          </w:pPr>
          <w:hyperlink w:anchor="_Toc479699048" w:history="1">
            <w:r w:rsidRPr="001407D8">
              <w:rPr>
                <w:rStyle w:val="Hipervnculo"/>
                <w:noProof/>
              </w:rPr>
              <w:t>11.2.2.</w:t>
            </w:r>
            <w:r>
              <w:rPr>
                <w:rFonts w:asciiTheme="minorHAnsi" w:eastAsiaTheme="minorEastAsia" w:hAnsiTheme="minorHAnsi"/>
                <w:noProof/>
                <w:sz w:val="22"/>
                <w:lang w:eastAsia="es-UY"/>
              </w:rPr>
              <w:tab/>
            </w:r>
            <w:r w:rsidRPr="001407D8">
              <w:rPr>
                <w:rStyle w:val="Hipervnculo"/>
                <w:noProof/>
              </w:rPr>
              <w:t>Particularidades</w:t>
            </w:r>
            <w:r>
              <w:rPr>
                <w:noProof/>
                <w:webHidden/>
              </w:rPr>
              <w:tab/>
            </w:r>
            <w:r>
              <w:rPr>
                <w:noProof/>
                <w:webHidden/>
              </w:rPr>
              <w:fldChar w:fldCharType="begin"/>
            </w:r>
            <w:r>
              <w:rPr>
                <w:noProof/>
                <w:webHidden/>
              </w:rPr>
              <w:instrText xml:space="preserve"> PAGEREF _Toc479699048 \h </w:instrText>
            </w:r>
            <w:r>
              <w:rPr>
                <w:noProof/>
                <w:webHidden/>
              </w:rPr>
            </w:r>
            <w:r>
              <w:rPr>
                <w:noProof/>
                <w:webHidden/>
              </w:rPr>
              <w:fldChar w:fldCharType="separate"/>
            </w:r>
            <w:r>
              <w:rPr>
                <w:noProof/>
                <w:webHidden/>
              </w:rPr>
              <w:t>9</w:t>
            </w:r>
            <w:r>
              <w:rPr>
                <w:noProof/>
                <w:webHidden/>
              </w:rPr>
              <w:fldChar w:fldCharType="end"/>
            </w:r>
          </w:hyperlink>
        </w:p>
        <w:p w:rsidR="00CC5B94" w:rsidRDefault="00CC5B94">
          <w:pPr>
            <w:pStyle w:val="TDC3"/>
            <w:tabs>
              <w:tab w:val="left" w:pos="1540"/>
              <w:tab w:val="right" w:leader="dot" w:pos="8494"/>
            </w:tabs>
            <w:rPr>
              <w:rFonts w:asciiTheme="minorHAnsi" w:eastAsiaTheme="minorEastAsia" w:hAnsiTheme="minorHAnsi"/>
              <w:noProof/>
              <w:sz w:val="22"/>
              <w:lang w:eastAsia="es-UY"/>
            </w:rPr>
          </w:pPr>
          <w:hyperlink w:anchor="_Toc479699049" w:history="1">
            <w:r w:rsidRPr="001407D8">
              <w:rPr>
                <w:rStyle w:val="Hipervnculo"/>
                <w:noProof/>
              </w:rPr>
              <w:t>11.2.3.</w:t>
            </w:r>
            <w:r>
              <w:rPr>
                <w:rFonts w:asciiTheme="minorHAnsi" w:eastAsiaTheme="minorEastAsia" w:hAnsiTheme="minorHAnsi"/>
                <w:noProof/>
                <w:sz w:val="22"/>
                <w:lang w:eastAsia="es-UY"/>
              </w:rPr>
              <w:tab/>
            </w:r>
            <w:r w:rsidRPr="001407D8">
              <w:rPr>
                <w:rStyle w:val="Hipervnculo"/>
                <w:noProof/>
              </w:rPr>
              <w:t xml:space="preserve">Análisis de factibilidad </w:t>
            </w:r>
            <w:r w:rsidRPr="001407D8">
              <w:rPr>
                <w:rStyle w:val="Hipervnculo"/>
                <w:noProof/>
                <w:highlight w:val="yellow"/>
              </w:rPr>
              <w:t>PREGUNTAR SI VA</w:t>
            </w:r>
            <w:r>
              <w:rPr>
                <w:noProof/>
                <w:webHidden/>
              </w:rPr>
              <w:tab/>
            </w:r>
            <w:r>
              <w:rPr>
                <w:noProof/>
                <w:webHidden/>
              </w:rPr>
              <w:fldChar w:fldCharType="begin"/>
            </w:r>
            <w:r>
              <w:rPr>
                <w:noProof/>
                <w:webHidden/>
              </w:rPr>
              <w:instrText xml:space="preserve"> PAGEREF _Toc479699049 \h </w:instrText>
            </w:r>
            <w:r>
              <w:rPr>
                <w:noProof/>
                <w:webHidden/>
              </w:rPr>
            </w:r>
            <w:r>
              <w:rPr>
                <w:noProof/>
                <w:webHidden/>
              </w:rPr>
              <w:fldChar w:fldCharType="separate"/>
            </w:r>
            <w:r>
              <w:rPr>
                <w:noProof/>
                <w:webHidden/>
              </w:rPr>
              <w:t>9</w:t>
            </w:r>
            <w:r>
              <w:rPr>
                <w:noProof/>
                <w:webHidden/>
              </w:rPr>
              <w:fldChar w:fldCharType="end"/>
            </w:r>
          </w:hyperlink>
        </w:p>
        <w:p w:rsidR="00CC5B94" w:rsidRDefault="00CC5B94">
          <w:pPr>
            <w:pStyle w:val="TDC1"/>
            <w:rPr>
              <w:rFonts w:asciiTheme="minorHAnsi" w:eastAsiaTheme="minorEastAsia" w:hAnsiTheme="minorHAnsi"/>
              <w:noProof/>
              <w:sz w:val="22"/>
              <w:lang w:eastAsia="es-UY"/>
            </w:rPr>
          </w:pPr>
          <w:hyperlink w:anchor="_Toc479699050" w:history="1">
            <w:r w:rsidRPr="001407D8">
              <w:rPr>
                <w:rStyle w:val="Hipervnculo"/>
                <w:noProof/>
              </w:rPr>
              <w:t>12.</w:t>
            </w:r>
            <w:r>
              <w:rPr>
                <w:rFonts w:asciiTheme="minorHAnsi" w:eastAsiaTheme="minorEastAsia" w:hAnsiTheme="minorHAnsi"/>
                <w:noProof/>
                <w:sz w:val="22"/>
                <w:lang w:eastAsia="es-UY"/>
              </w:rPr>
              <w:tab/>
            </w:r>
            <w:r w:rsidRPr="001407D8">
              <w:rPr>
                <w:rStyle w:val="Hipervnculo"/>
                <w:noProof/>
              </w:rPr>
              <w:t>Selección de alternativa</w:t>
            </w:r>
            <w:r>
              <w:rPr>
                <w:noProof/>
                <w:webHidden/>
              </w:rPr>
              <w:tab/>
            </w:r>
            <w:r>
              <w:rPr>
                <w:noProof/>
                <w:webHidden/>
              </w:rPr>
              <w:fldChar w:fldCharType="begin"/>
            </w:r>
            <w:r>
              <w:rPr>
                <w:noProof/>
                <w:webHidden/>
              </w:rPr>
              <w:instrText xml:space="preserve"> PAGEREF _Toc479699050 \h </w:instrText>
            </w:r>
            <w:r>
              <w:rPr>
                <w:noProof/>
                <w:webHidden/>
              </w:rPr>
            </w:r>
            <w:r>
              <w:rPr>
                <w:noProof/>
                <w:webHidden/>
              </w:rPr>
              <w:fldChar w:fldCharType="separate"/>
            </w:r>
            <w:r>
              <w:rPr>
                <w:noProof/>
                <w:webHidden/>
              </w:rPr>
              <w:t>9</w:t>
            </w:r>
            <w:r>
              <w:rPr>
                <w:noProof/>
                <w:webHidden/>
              </w:rPr>
              <w:fldChar w:fldCharType="end"/>
            </w:r>
          </w:hyperlink>
        </w:p>
        <w:p w:rsidR="00CC5B94" w:rsidRDefault="00CC5B94">
          <w:pPr>
            <w:pStyle w:val="TDC1"/>
            <w:rPr>
              <w:rFonts w:asciiTheme="minorHAnsi" w:eastAsiaTheme="minorEastAsia" w:hAnsiTheme="minorHAnsi"/>
              <w:noProof/>
              <w:sz w:val="22"/>
              <w:lang w:eastAsia="es-UY"/>
            </w:rPr>
          </w:pPr>
          <w:hyperlink w:anchor="_Toc479699051" w:history="1">
            <w:r w:rsidRPr="001407D8">
              <w:rPr>
                <w:rStyle w:val="Hipervnculo"/>
                <w:noProof/>
              </w:rPr>
              <w:t>13.</w:t>
            </w:r>
            <w:r>
              <w:rPr>
                <w:rFonts w:asciiTheme="minorHAnsi" w:eastAsiaTheme="minorEastAsia" w:hAnsiTheme="minorHAnsi"/>
                <w:noProof/>
                <w:sz w:val="22"/>
                <w:lang w:eastAsia="es-UY"/>
              </w:rPr>
              <w:tab/>
            </w:r>
            <w:r w:rsidRPr="001407D8">
              <w:rPr>
                <w:rStyle w:val="Hipervnculo"/>
                <w:noProof/>
              </w:rPr>
              <w:t>Análisis de riesgo</w:t>
            </w:r>
            <w:r>
              <w:rPr>
                <w:noProof/>
                <w:webHidden/>
              </w:rPr>
              <w:tab/>
            </w:r>
            <w:r>
              <w:rPr>
                <w:noProof/>
                <w:webHidden/>
              </w:rPr>
              <w:fldChar w:fldCharType="begin"/>
            </w:r>
            <w:r>
              <w:rPr>
                <w:noProof/>
                <w:webHidden/>
              </w:rPr>
              <w:instrText xml:space="preserve"> PAGEREF _Toc479699051 \h </w:instrText>
            </w:r>
            <w:r>
              <w:rPr>
                <w:noProof/>
                <w:webHidden/>
              </w:rPr>
            </w:r>
            <w:r>
              <w:rPr>
                <w:noProof/>
                <w:webHidden/>
              </w:rPr>
              <w:fldChar w:fldCharType="separate"/>
            </w:r>
            <w:r>
              <w:rPr>
                <w:noProof/>
                <w:webHidden/>
              </w:rPr>
              <w:t>10</w:t>
            </w:r>
            <w:r>
              <w:rPr>
                <w:noProof/>
                <w:webHidden/>
              </w:rPr>
              <w:fldChar w:fldCharType="end"/>
            </w:r>
          </w:hyperlink>
        </w:p>
        <w:p w:rsidR="00CC5B94" w:rsidRDefault="00CC5B94">
          <w:pPr>
            <w:pStyle w:val="TDC1"/>
            <w:rPr>
              <w:rFonts w:asciiTheme="minorHAnsi" w:eastAsiaTheme="minorEastAsia" w:hAnsiTheme="minorHAnsi"/>
              <w:noProof/>
              <w:sz w:val="22"/>
              <w:lang w:eastAsia="es-UY"/>
            </w:rPr>
          </w:pPr>
          <w:hyperlink w:anchor="_Toc479699052" w:history="1">
            <w:r w:rsidRPr="001407D8">
              <w:rPr>
                <w:rStyle w:val="Hipervnculo"/>
                <w:noProof/>
              </w:rPr>
              <w:t>14.</w:t>
            </w:r>
            <w:r>
              <w:rPr>
                <w:rFonts w:asciiTheme="minorHAnsi" w:eastAsiaTheme="minorEastAsia" w:hAnsiTheme="minorHAnsi"/>
                <w:noProof/>
                <w:sz w:val="22"/>
                <w:lang w:eastAsia="es-UY"/>
              </w:rPr>
              <w:tab/>
            </w:r>
            <w:r w:rsidRPr="001407D8">
              <w:rPr>
                <w:rStyle w:val="Hipervnculo"/>
                <w:noProof/>
              </w:rPr>
              <w:t>Plan de proyecto</w:t>
            </w:r>
            <w:r>
              <w:rPr>
                <w:noProof/>
                <w:webHidden/>
              </w:rPr>
              <w:tab/>
            </w:r>
            <w:r>
              <w:rPr>
                <w:noProof/>
                <w:webHidden/>
              </w:rPr>
              <w:fldChar w:fldCharType="begin"/>
            </w:r>
            <w:r>
              <w:rPr>
                <w:noProof/>
                <w:webHidden/>
              </w:rPr>
              <w:instrText xml:space="preserve"> PAGEREF _Toc479699052 \h </w:instrText>
            </w:r>
            <w:r>
              <w:rPr>
                <w:noProof/>
                <w:webHidden/>
              </w:rPr>
            </w:r>
            <w:r>
              <w:rPr>
                <w:noProof/>
                <w:webHidden/>
              </w:rPr>
              <w:fldChar w:fldCharType="separate"/>
            </w:r>
            <w:r>
              <w:rPr>
                <w:noProof/>
                <w:webHidden/>
              </w:rPr>
              <w:t>12</w:t>
            </w:r>
            <w:r>
              <w:rPr>
                <w:noProof/>
                <w:webHidden/>
              </w:rPr>
              <w:fldChar w:fldCharType="end"/>
            </w:r>
          </w:hyperlink>
        </w:p>
        <w:p w:rsidR="00CC5B94" w:rsidRDefault="00CC5B94">
          <w:pPr>
            <w:pStyle w:val="TDC2"/>
            <w:tabs>
              <w:tab w:val="left" w:pos="1100"/>
              <w:tab w:val="right" w:leader="dot" w:pos="8494"/>
            </w:tabs>
            <w:rPr>
              <w:rFonts w:asciiTheme="minorHAnsi" w:eastAsiaTheme="minorEastAsia" w:hAnsiTheme="minorHAnsi"/>
              <w:noProof/>
              <w:sz w:val="22"/>
              <w:lang w:eastAsia="es-UY"/>
            </w:rPr>
          </w:pPr>
          <w:hyperlink w:anchor="_Toc479699053" w:history="1">
            <w:r w:rsidRPr="001407D8">
              <w:rPr>
                <w:rStyle w:val="Hipervnculo"/>
                <w:noProof/>
              </w:rPr>
              <w:t>14.1.</w:t>
            </w:r>
            <w:r>
              <w:rPr>
                <w:rFonts w:asciiTheme="minorHAnsi" w:eastAsiaTheme="minorEastAsia" w:hAnsiTheme="minorHAnsi"/>
                <w:noProof/>
                <w:sz w:val="22"/>
                <w:lang w:eastAsia="es-UY"/>
              </w:rPr>
              <w:tab/>
            </w:r>
            <w:r w:rsidRPr="001407D8">
              <w:rPr>
                <w:rStyle w:val="Hipervnculo"/>
                <w:noProof/>
              </w:rPr>
              <w:t>Definición del proceso</w:t>
            </w:r>
            <w:r>
              <w:rPr>
                <w:noProof/>
                <w:webHidden/>
              </w:rPr>
              <w:tab/>
            </w:r>
            <w:r>
              <w:rPr>
                <w:noProof/>
                <w:webHidden/>
              </w:rPr>
              <w:fldChar w:fldCharType="begin"/>
            </w:r>
            <w:r>
              <w:rPr>
                <w:noProof/>
                <w:webHidden/>
              </w:rPr>
              <w:instrText xml:space="preserve"> PAGEREF _Toc479699053 \h </w:instrText>
            </w:r>
            <w:r>
              <w:rPr>
                <w:noProof/>
                <w:webHidden/>
              </w:rPr>
            </w:r>
            <w:r>
              <w:rPr>
                <w:noProof/>
                <w:webHidden/>
              </w:rPr>
              <w:fldChar w:fldCharType="separate"/>
            </w:r>
            <w:r>
              <w:rPr>
                <w:noProof/>
                <w:webHidden/>
              </w:rPr>
              <w:t>12</w:t>
            </w:r>
            <w:r>
              <w:rPr>
                <w:noProof/>
                <w:webHidden/>
              </w:rPr>
              <w:fldChar w:fldCharType="end"/>
            </w:r>
          </w:hyperlink>
        </w:p>
        <w:p w:rsidR="00CC5B94" w:rsidRDefault="00CC5B94">
          <w:pPr>
            <w:pStyle w:val="TDC3"/>
            <w:tabs>
              <w:tab w:val="left" w:pos="1540"/>
              <w:tab w:val="right" w:leader="dot" w:pos="8494"/>
            </w:tabs>
            <w:rPr>
              <w:rFonts w:asciiTheme="minorHAnsi" w:eastAsiaTheme="minorEastAsia" w:hAnsiTheme="minorHAnsi"/>
              <w:noProof/>
              <w:sz w:val="22"/>
              <w:lang w:eastAsia="es-UY"/>
            </w:rPr>
          </w:pPr>
          <w:hyperlink w:anchor="_Toc479699054" w:history="1">
            <w:r w:rsidRPr="001407D8">
              <w:rPr>
                <w:rStyle w:val="Hipervnculo"/>
                <w:noProof/>
              </w:rPr>
              <w:t>14.1.1.</w:t>
            </w:r>
            <w:r>
              <w:rPr>
                <w:rFonts w:asciiTheme="minorHAnsi" w:eastAsiaTheme="minorEastAsia" w:hAnsiTheme="minorHAnsi"/>
                <w:noProof/>
                <w:sz w:val="22"/>
                <w:lang w:eastAsia="es-UY"/>
              </w:rPr>
              <w:tab/>
            </w:r>
            <w:r w:rsidRPr="001407D8">
              <w:rPr>
                <w:rStyle w:val="Hipervnculo"/>
                <w:noProof/>
              </w:rPr>
              <w:t>Metodología</w:t>
            </w:r>
            <w:r>
              <w:rPr>
                <w:noProof/>
                <w:webHidden/>
              </w:rPr>
              <w:tab/>
            </w:r>
            <w:r>
              <w:rPr>
                <w:noProof/>
                <w:webHidden/>
              </w:rPr>
              <w:fldChar w:fldCharType="begin"/>
            </w:r>
            <w:r>
              <w:rPr>
                <w:noProof/>
                <w:webHidden/>
              </w:rPr>
              <w:instrText xml:space="preserve"> PAGEREF _Toc479699054 \h </w:instrText>
            </w:r>
            <w:r>
              <w:rPr>
                <w:noProof/>
                <w:webHidden/>
              </w:rPr>
            </w:r>
            <w:r>
              <w:rPr>
                <w:noProof/>
                <w:webHidden/>
              </w:rPr>
              <w:fldChar w:fldCharType="separate"/>
            </w:r>
            <w:r>
              <w:rPr>
                <w:noProof/>
                <w:webHidden/>
              </w:rPr>
              <w:t>12</w:t>
            </w:r>
            <w:r>
              <w:rPr>
                <w:noProof/>
                <w:webHidden/>
              </w:rPr>
              <w:fldChar w:fldCharType="end"/>
            </w:r>
          </w:hyperlink>
        </w:p>
        <w:p w:rsidR="00CC5B94" w:rsidRDefault="00CC5B94">
          <w:pPr>
            <w:pStyle w:val="TDC3"/>
            <w:tabs>
              <w:tab w:val="left" w:pos="1540"/>
              <w:tab w:val="right" w:leader="dot" w:pos="8494"/>
            </w:tabs>
            <w:rPr>
              <w:rFonts w:asciiTheme="minorHAnsi" w:eastAsiaTheme="minorEastAsia" w:hAnsiTheme="minorHAnsi"/>
              <w:noProof/>
              <w:sz w:val="22"/>
              <w:lang w:eastAsia="es-UY"/>
            </w:rPr>
          </w:pPr>
          <w:hyperlink w:anchor="_Toc479699055" w:history="1">
            <w:r w:rsidRPr="001407D8">
              <w:rPr>
                <w:rStyle w:val="Hipervnculo"/>
                <w:noProof/>
              </w:rPr>
              <w:t>14.1.2.</w:t>
            </w:r>
            <w:r>
              <w:rPr>
                <w:rFonts w:asciiTheme="minorHAnsi" w:eastAsiaTheme="minorEastAsia" w:hAnsiTheme="minorHAnsi"/>
                <w:noProof/>
                <w:sz w:val="22"/>
                <w:lang w:eastAsia="es-UY"/>
              </w:rPr>
              <w:tab/>
            </w:r>
            <w:r w:rsidRPr="001407D8">
              <w:rPr>
                <w:rStyle w:val="Hipervnculo"/>
                <w:noProof/>
              </w:rPr>
              <w:t>Ciclo de vida elegido</w:t>
            </w:r>
            <w:r>
              <w:rPr>
                <w:noProof/>
                <w:webHidden/>
              </w:rPr>
              <w:tab/>
            </w:r>
            <w:r>
              <w:rPr>
                <w:noProof/>
                <w:webHidden/>
              </w:rPr>
              <w:fldChar w:fldCharType="begin"/>
            </w:r>
            <w:r>
              <w:rPr>
                <w:noProof/>
                <w:webHidden/>
              </w:rPr>
              <w:instrText xml:space="preserve"> PAGEREF _Toc479699055 \h </w:instrText>
            </w:r>
            <w:r>
              <w:rPr>
                <w:noProof/>
                <w:webHidden/>
              </w:rPr>
            </w:r>
            <w:r>
              <w:rPr>
                <w:noProof/>
                <w:webHidden/>
              </w:rPr>
              <w:fldChar w:fldCharType="separate"/>
            </w:r>
            <w:r>
              <w:rPr>
                <w:noProof/>
                <w:webHidden/>
              </w:rPr>
              <w:t>13</w:t>
            </w:r>
            <w:r>
              <w:rPr>
                <w:noProof/>
                <w:webHidden/>
              </w:rPr>
              <w:fldChar w:fldCharType="end"/>
            </w:r>
          </w:hyperlink>
        </w:p>
        <w:p w:rsidR="00CC5B94" w:rsidRDefault="00CC5B94">
          <w:pPr>
            <w:pStyle w:val="TDC3"/>
            <w:tabs>
              <w:tab w:val="left" w:pos="1540"/>
              <w:tab w:val="right" w:leader="dot" w:pos="8494"/>
            </w:tabs>
            <w:rPr>
              <w:rFonts w:asciiTheme="minorHAnsi" w:eastAsiaTheme="minorEastAsia" w:hAnsiTheme="minorHAnsi"/>
              <w:noProof/>
              <w:sz w:val="22"/>
              <w:lang w:eastAsia="es-UY"/>
            </w:rPr>
          </w:pPr>
          <w:hyperlink w:anchor="_Toc479699056" w:history="1">
            <w:r w:rsidRPr="001407D8">
              <w:rPr>
                <w:rStyle w:val="Hipervnculo"/>
                <w:noProof/>
              </w:rPr>
              <w:t>14.1.3.</w:t>
            </w:r>
            <w:r>
              <w:rPr>
                <w:rFonts w:asciiTheme="minorHAnsi" w:eastAsiaTheme="minorEastAsia" w:hAnsiTheme="minorHAnsi"/>
                <w:noProof/>
                <w:sz w:val="22"/>
                <w:lang w:eastAsia="es-UY"/>
              </w:rPr>
              <w:tab/>
            </w:r>
            <w:r w:rsidRPr="001407D8">
              <w:rPr>
                <w:rStyle w:val="Hipervnculo"/>
                <w:noProof/>
              </w:rPr>
              <w:t>Incremento o iteraciones definidas</w:t>
            </w:r>
            <w:r>
              <w:rPr>
                <w:noProof/>
                <w:webHidden/>
              </w:rPr>
              <w:tab/>
            </w:r>
            <w:r>
              <w:rPr>
                <w:noProof/>
                <w:webHidden/>
              </w:rPr>
              <w:fldChar w:fldCharType="begin"/>
            </w:r>
            <w:r>
              <w:rPr>
                <w:noProof/>
                <w:webHidden/>
              </w:rPr>
              <w:instrText xml:space="preserve"> PAGEREF _Toc479699056 \h </w:instrText>
            </w:r>
            <w:r>
              <w:rPr>
                <w:noProof/>
                <w:webHidden/>
              </w:rPr>
            </w:r>
            <w:r>
              <w:rPr>
                <w:noProof/>
                <w:webHidden/>
              </w:rPr>
              <w:fldChar w:fldCharType="separate"/>
            </w:r>
            <w:r>
              <w:rPr>
                <w:noProof/>
                <w:webHidden/>
              </w:rPr>
              <w:t>13</w:t>
            </w:r>
            <w:r>
              <w:rPr>
                <w:noProof/>
                <w:webHidden/>
              </w:rPr>
              <w:fldChar w:fldCharType="end"/>
            </w:r>
          </w:hyperlink>
        </w:p>
        <w:p w:rsidR="00CC5B94" w:rsidRDefault="00CC5B94">
          <w:pPr>
            <w:pStyle w:val="TDC3"/>
            <w:tabs>
              <w:tab w:val="left" w:pos="1540"/>
              <w:tab w:val="right" w:leader="dot" w:pos="8494"/>
            </w:tabs>
            <w:rPr>
              <w:rFonts w:asciiTheme="minorHAnsi" w:eastAsiaTheme="minorEastAsia" w:hAnsiTheme="minorHAnsi"/>
              <w:noProof/>
              <w:sz w:val="22"/>
              <w:lang w:eastAsia="es-UY"/>
            </w:rPr>
          </w:pPr>
          <w:hyperlink w:anchor="_Toc479699057" w:history="1">
            <w:r w:rsidRPr="001407D8">
              <w:rPr>
                <w:rStyle w:val="Hipervnculo"/>
                <w:noProof/>
              </w:rPr>
              <w:t>14.1.4.</w:t>
            </w:r>
            <w:r>
              <w:rPr>
                <w:rFonts w:asciiTheme="minorHAnsi" w:eastAsiaTheme="minorEastAsia" w:hAnsiTheme="minorHAnsi"/>
                <w:noProof/>
                <w:sz w:val="22"/>
                <w:lang w:eastAsia="es-UY"/>
              </w:rPr>
              <w:tab/>
            </w:r>
            <w:r w:rsidRPr="001407D8">
              <w:rPr>
                <w:rStyle w:val="Hipervnculo"/>
                <w:noProof/>
              </w:rPr>
              <w:t>Integrantes y roles</w:t>
            </w:r>
            <w:r>
              <w:rPr>
                <w:noProof/>
                <w:webHidden/>
              </w:rPr>
              <w:tab/>
            </w:r>
            <w:r>
              <w:rPr>
                <w:noProof/>
                <w:webHidden/>
              </w:rPr>
              <w:fldChar w:fldCharType="begin"/>
            </w:r>
            <w:r>
              <w:rPr>
                <w:noProof/>
                <w:webHidden/>
              </w:rPr>
              <w:instrText xml:space="preserve"> PAGEREF _Toc479699057 \h </w:instrText>
            </w:r>
            <w:r>
              <w:rPr>
                <w:noProof/>
                <w:webHidden/>
              </w:rPr>
            </w:r>
            <w:r>
              <w:rPr>
                <w:noProof/>
                <w:webHidden/>
              </w:rPr>
              <w:fldChar w:fldCharType="separate"/>
            </w:r>
            <w:r>
              <w:rPr>
                <w:noProof/>
                <w:webHidden/>
              </w:rPr>
              <w:t>13</w:t>
            </w:r>
            <w:r>
              <w:rPr>
                <w:noProof/>
                <w:webHidden/>
              </w:rPr>
              <w:fldChar w:fldCharType="end"/>
            </w:r>
          </w:hyperlink>
        </w:p>
        <w:p w:rsidR="00CC5B94" w:rsidRDefault="00CC5B94">
          <w:pPr>
            <w:pStyle w:val="TDC1"/>
            <w:rPr>
              <w:rFonts w:asciiTheme="minorHAnsi" w:eastAsiaTheme="minorEastAsia" w:hAnsiTheme="minorHAnsi"/>
              <w:noProof/>
              <w:sz w:val="22"/>
              <w:lang w:eastAsia="es-UY"/>
            </w:rPr>
          </w:pPr>
          <w:hyperlink w:anchor="_Toc479699058" w:history="1">
            <w:r w:rsidRPr="001407D8">
              <w:rPr>
                <w:rStyle w:val="Hipervnculo"/>
                <w:noProof/>
              </w:rPr>
              <w:t>15.</w:t>
            </w:r>
            <w:r>
              <w:rPr>
                <w:rFonts w:asciiTheme="minorHAnsi" w:eastAsiaTheme="minorEastAsia" w:hAnsiTheme="minorHAnsi"/>
                <w:noProof/>
                <w:sz w:val="22"/>
                <w:lang w:eastAsia="es-UY"/>
              </w:rPr>
              <w:tab/>
            </w:r>
            <w:r w:rsidRPr="001407D8">
              <w:rPr>
                <w:rStyle w:val="Hipervnculo"/>
                <w:noProof/>
              </w:rPr>
              <w:t>SGDFGSDF</w:t>
            </w:r>
            <w:r>
              <w:rPr>
                <w:noProof/>
                <w:webHidden/>
              </w:rPr>
              <w:tab/>
            </w:r>
            <w:r>
              <w:rPr>
                <w:noProof/>
                <w:webHidden/>
              </w:rPr>
              <w:fldChar w:fldCharType="begin"/>
            </w:r>
            <w:r>
              <w:rPr>
                <w:noProof/>
                <w:webHidden/>
              </w:rPr>
              <w:instrText xml:space="preserve"> PAGEREF _Toc479699058 \h </w:instrText>
            </w:r>
            <w:r>
              <w:rPr>
                <w:noProof/>
                <w:webHidden/>
              </w:rPr>
            </w:r>
            <w:r>
              <w:rPr>
                <w:noProof/>
                <w:webHidden/>
              </w:rPr>
              <w:fldChar w:fldCharType="separate"/>
            </w:r>
            <w:r>
              <w:rPr>
                <w:noProof/>
                <w:webHidden/>
              </w:rPr>
              <w:t>15</w:t>
            </w:r>
            <w:r>
              <w:rPr>
                <w:noProof/>
                <w:webHidden/>
              </w:rPr>
              <w:fldChar w:fldCharType="end"/>
            </w:r>
          </w:hyperlink>
        </w:p>
        <w:p w:rsidR="00CC5B94" w:rsidRDefault="00CC5B94">
          <w:pPr>
            <w:pStyle w:val="TDC1"/>
            <w:rPr>
              <w:rFonts w:asciiTheme="minorHAnsi" w:eastAsiaTheme="minorEastAsia" w:hAnsiTheme="minorHAnsi"/>
              <w:noProof/>
              <w:sz w:val="22"/>
              <w:lang w:eastAsia="es-UY"/>
            </w:rPr>
          </w:pPr>
          <w:hyperlink w:anchor="_Toc479699059" w:history="1">
            <w:r w:rsidRPr="001407D8">
              <w:rPr>
                <w:rStyle w:val="Hipervnculo"/>
                <w:noProof/>
              </w:rPr>
              <w:t>16.</w:t>
            </w:r>
            <w:r>
              <w:rPr>
                <w:rFonts w:asciiTheme="minorHAnsi" w:eastAsiaTheme="minorEastAsia" w:hAnsiTheme="minorHAnsi"/>
                <w:noProof/>
                <w:sz w:val="22"/>
                <w:lang w:eastAsia="es-UY"/>
              </w:rPr>
              <w:tab/>
            </w:r>
            <w:r w:rsidRPr="001407D8">
              <w:rPr>
                <w:rStyle w:val="Hipervnculo"/>
                <w:noProof/>
              </w:rPr>
              <w:t>SGDFGSDF</w:t>
            </w:r>
            <w:r>
              <w:rPr>
                <w:noProof/>
                <w:webHidden/>
              </w:rPr>
              <w:tab/>
            </w:r>
            <w:r>
              <w:rPr>
                <w:noProof/>
                <w:webHidden/>
              </w:rPr>
              <w:fldChar w:fldCharType="begin"/>
            </w:r>
            <w:r>
              <w:rPr>
                <w:noProof/>
                <w:webHidden/>
              </w:rPr>
              <w:instrText xml:space="preserve"> PAGEREF _Toc479699059 \h </w:instrText>
            </w:r>
            <w:r>
              <w:rPr>
                <w:noProof/>
                <w:webHidden/>
              </w:rPr>
            </w:r>
            <w:r>
              <w:rPr>
                <w:noProof/>
                <w:webHidden/>
              </w:rPr>
              <w:fldChar w:fldCharType="separate"/>
            </w:r>
            <w:r>
              <w:rPr>
                <w:noProof/>
                <w:webHidden/>
              </w:rPr>
              <w:t>16</w:t>
            </w:r>
            <w:r>
              <w:rPr>
                <w:noProof/>
                <w:webHidden/>
              </w:rPr>
              <w:fldChar w:fldCharType="end"/>
            </w:r>
          </w:hyperlink>
        </w:p>
        <w:p w:rsidR="00CC5B94" w:rsidRDefault="00CC5B94">
          <w:pPr>
            <w:pStyle w:val="TDC1"/>
            <w:rPr>
              <w:rFonts w:asciiTheme="minorHAnsi" w:eastAsiaTheme="minorEastAsia" w:hAnsiTheme="minorHAnsi"/>
              <w:noProof/>
              <w:sz w:val="22"/>
              <w:lang w:eastAsia="es-UY"/>
            </w:rPr>
          </w:pPr>
          <w:hyperlink w:anchor="_Toc479699060" w:history="1">
            <w:r w:rsidRPr="001407D8">
              <w:rPr>
                <w:rStyle w:val="Hipervnculo"/>
                <w:noProof/>
              </w:rPr>
              <w:t>17.</w:t>
            </w:r>
            <w:r>
              <w:rPr>
                <w:rFonts w:asciiTheme="minorHAnsi" w:eastAsiaTheme="minorEastAsia" w:hAnsiTheme="minorHAnsi"/>
                <w:noProof/>
                <w:sz w:val="22"/>
                <w:lang w:eastAsia="es-UY"/>
              </w:rPr>
              <w:tab/>
            </w:r>
            <w:r w:rsidRPr="001407D8">
              <w:rPr>
                <w:rStyle w:val="Hipervnculo"/>
                <w:noProof/>
              </w:rPr>
              <w:t>SGDFGSDF</w:t>
            </w:r>
            <w:r>
              <w:rPr>
                <w:noProof/>
                <w:webHidden/>
              </w:rPr>
              <w:tab/>
            </w:r>
            <w:r>
              <w:rPr>
                <w:noProof/>
                <w:webHidden/>
              </w:rPr>
              <w:fldChar w:fldCharType="begin"/>
            </w:r>
            <w:r>
              <w:rPr>
                <w:noProof/>
                <w:webHidden/>
              </w:rPr>
              <w:instrText xml:space="preserve"> PAGEREF _Toc479699060 \h </w:instrText>
            </w:r>
            <w:r>
              <w:rPr>
                <w:noProof/>
                <w:webHidden/>
              </w:rPr>
            </w:r>
            <w:r>
              <w:rPr>
                <w:noProof/>
                <w:webHidden/>
              </w:rPr>
              <w:fldChar w:fldCharType="separate"/>
            </w:r>
            <w:r>
              <w:rPr>
                <w:noProof/>
                <w:webHidden/>
              </w:rPr>
              <w:t>16</w:t>
            </w:r>
            <w:r>
              <w:rPr>
                <w:noProof/>
                <w:webHidden/>
              </w:rPr>
              <w:fldChar w:fldCharType="end"/>
            </w:r>
          </w:hyperlink>
        </w:p>
        <w:p w:rsidR="000F1E36" w:rsidRDefault="008726EF">
          <w:pPr>
            <w:rPr>
              <w:lang w:val="es-ES"/>
            </w:rPr>
          </w:pPr>
          <w:r>
            <w:rPr>
              <w:lang w:val="es-ES"/>
            </w:rPr>
            <w:fldChar w:fldCharType="end"/>
          </w:r>
        </w:p>
      </w:sdtContent>
    </w:sdt>
    <w:p w:rsidR="00505622" w:rsidRDefault="00505622">
      <w:pPr>
        <w:spacing w:line="276" w:lineRule="auto"/>
        <w:rPr>
          <w:b/>
        </w:rPr>
      </w:pPr>
      <w:r>
        <w:rPr>
          <w:b/>
        </w:rPr>
        <w:br w:type="page"/>
      </w:r>
    </w:p>
    <w:p w:rsidR="00505622" w:rsidRDefault="00505622">
      <w:pPr>
        <w:spacing w:line="276" w:lineRule="auto"/>
        <w:rPr>
          <w:b/>
        </w:rPr>
      </w:pPr>
    </w:p>
    <w:p w:rsidR="009607B2" w:rsidRPr="000F1E36" w:rsidRDefault="00505622" w:rsidP="000F1E36">
      <w:pPr>
        <w:pStyle w:val="Titulo1Numerado"/>
      </w:pPr>
      <w:bookmarkStart w:id="0" w:name="_Toc447566477"/>
      <w:bookmarkStart w:id="1" w:name="_Toc479699031"/>
      <w:r w:rsidRPr="000F1E36">
        <w:t>Introducción</w:t>
      </w:r>
      <w:bookmarkEnd w:id="0"/>
      <w:bookmarkEnd w:id="1"/>
    </w:p>
    <w:p w:rsidR="00505D70" w:rsidRDefault="00505D70" w:rsidP="00505D70">
      <w:pPr>
        <w:spacing w:line="240" w:lineRule="auto"/>
      </w:pPr>
      <w:r>
        <w:t xml:space="preserve">A continuación se dará una breve descripción del proyecto a realizar. Vale la pena destacar que dicho proyecto es un emprendimiento personal. Pretendiendo con el mismo brindar una solución tanto a la persona que necesita de un servicio en particular, así como una solución de trabajo para el postulante del servicio. </w:t>
      </w:r>
    </w:p>
    <w:p w:rsidR="00505D70" w:rsidRDefault="00505D70" w:rsidP="00505D70">
      <w:pPr>
        <w:spacing w:line="240" w:lineRule="auto"/>
      </w:pPr>
      <w:r>
        <w:t>El sistema a realizar permitirá ofrecer y buscar cualquier tipo de servicio. Desde un servicio convencional (mecánica, cerrajería, sanitaria, etcétera), hasta uno no convencional (cortar pasto, carga y descarga de mercadería, entre otros).</w:t>
      </w:r>
      <w:r w:rsidR="00B6121A">
        <w:t xml:space="preserve"> </w:t>
      </w:r>
      <w:r w:rsidR="00B6121A" w:rsidRPr="00B6121A">
        <w:rPr>
          <w:highlight w:val="yellow"/>
        </w:rPr>
        <w:t>VER SI CAMBIAMOS EL ALCANCE</w:t>
      </w:r>
    </w:p>
    <w:p w:rsidR="00505D70" w:rsidRDefault="00505D70" w:rsidP="00505D70">
      <w:pPr>
        <w:spacing w:line="240" w:lineRule="auto"/>
      </w:pPr>
      <w:r>
        <w:t>Contará con la posibilidad de ofrecer y buscar en dos modalidades, una opción de “Contacto Inmediato” y otra de “Postulación de Necesidades”.</w:t>
      </w:r>
    </w:p>
    <w:p w:rsidR="00505D70" w:rsidRDefault="00505D70" w:rsidP="0029042E">
      <w:pPr>
        <w:pStyle w:val="Prrafodelista"/>
        <w:numPr>
          <w:ilvl w:val="0"/>
          <w:numId w:val="38"/>
        </w:numPr>
        <w:spacing w:line="240" w:lineRule="auto"/>
      </w:pPr>
      <w:r>
        <w:t>Contacto inmediato:</w:t>
      </w:r>
    </w:p>
    <w:p w:rsidR="00505D70" w:rsidRDefault="00505D70" w:rsidP="00505D70">
      <w:pPr>
        <w:spacing w:line="240" w:lineRule="auto"/>
      </w:pPr>
      <w:r>
        <w:t>En esta modalidad, un usuario podrá buscar un servicio aplicando diversos filtros, seleccionará una de las publicaciones, podrá visualizar la puntuación de quien publicó la misma y en caso de solicitarlo, accederá a la información del contacto de forma inmediata.</w:t>
      </w:r>
    </w:p>
    <w:p w:rsidR="00505D70" w:rsidRDefault="00505D70" w:rsidP="0029042E">
      <w:pPr>
        <w:pStyle w:val="Prrafodelista"/>
        <w:numPr>
          <w:ilvl w:val="0"/>
          <w:numId w:val="38"/>
        </w:numPr>
        <w:spacing w:line="240" w:lineRule="auto"/>
      </w:pPr>
      <w:r>
        <w:t>Postulación de Necesidades:</w:t>
      </w:r>
    </w:p>
    <w:p w:rsidR="00505D70" w:rsidRDefault="00505D70" w:rsidP="00505D70">
      <w:pPr>
        <w:spacing w:line="240" w:lineRule="auto"/>
      </w:pPr>
      <w:r>
        <w:t>En esta modalidad, se le permitirá al usuario publicar un problema propio que necesite solución. Ingresará su problema indicando los detalles que el sistema le solicite, a continuación distintos usuarios publicarán ofertas de solución para dicho problema. El usuario que publicó el problema elegirá para realizar el trabajo al postulante que crea conveniente en base a comentario, puntuación, presupuesto, etcétera.</w:t>
      </w:r>
    </w:p>
    <w:p w:rsidR="00505D70" w:rsidRDefault="00505D70" w:rsidP="00505D70">
      <w:pPr>
        <w:spacing w:line="240" w:lineRule="auto"/>
      </w:pPr>
      <w:r>
        <w:t>El sistema será de gran ayuda para buscar la mejor solución posible a una necesidad. Servirá para brindar al usuario una mayor seguridad de que no aceptará un presupuesto disparatado, y brindará la certeza de que el trabajo será realizado de la mejor manera posible para beneficio mutuo. También brindará una solución de trabajo para el postulante del servicio.</w:t>
      </w:r>
    </w:p>
    <w:p w:rsidR="00B34007" w:rsidRDefault="00B34007">
      <w:pPr>
        <w:spacing w:after="200" w:line="276" w:lineRule="auto"/>
        <w:jc w:val="left"/>
        <w:rPr>
          <w:rFonts w:eastAsiaTheme="majorEastAsia" w:cstheme="majorBidi"/>
          <w:b/>
          <w:bCs/>
          <w:sz w:val="32"/>
          <w:szCs w:val="28"/>
        </w:rPr>
      </w:pPr>
      <w:r>
        <w:br w:type="page"/>
      </w:r>
    </w:p>
    <w:p w:rsidR="00505622" w:rsidRPr="000F1E36" w:rsidRDefault="00505D70" w:rsidP="000F1E36">
      <w:pPr>
        <w:pStyle w:val="Titulo1Numerado"/>
      </w:pPr>
      <w:bookmarkStart w:id="2" w:name="_Toc479699032"/>
      <w:r>
        <w:lastRenderedPageBreak/>
        <w:t>Presentación del cliente</w:t>
      </w:r>
      <w:bookmarkEnd w:id="2"/>
    </w:p>
    <w:p w:rsidR="00B34007" w:rsidRDefault="00B34007" w:rsidP="00B34007">
      <w:pPr>
        <w:spacing w:line="240" w:lineRule="auto"/>
      </w:pPr>
      <w:r>
        <w:t>Por tratarse de un emprendimiento propio, no se cuenta con un cliente específico, por lo que es de hacer mención, que se cuenta con el apoyo de varias personas para crear diferentes grupos foco, los cuales serán de ayuda al momento de determinar los requerimientos del sistema y validar las ideas que se tienen.</w:t>
      </w:r>
    </w:p>
    <w:p w:rsidR="00B34007" w:rsidRDefault="00B34007" w:rsidP="00B34007">
      <w:pPr>
        <w:spacing w:line="240" w:lineRule="auto"/>
      </w:pPr>
      <w:r>
        <w:t xml:space="preserve">A continuación se hará </w:t>
      </w:r>
      <w:r w:rsidR="00861C7A">
        <w:t>detalle</w:t>
      </w:r>
      <w:r>
        <w:t xml:space="preserve"> de los distintos grupos focos anteriormente mencionados:</w:t>
      </w:r>
    </w:p>
    <w:p w:rsidR="0029042E" w:rsidRDefault="00B34007" w:rsidP="0029042E">
      <w:pPr>
        <w:pStyle w:val="Prrafodelista"/>
        <w:numPr>
          <w:ilvl w:val="0"/>
          <w:numId w:val="36"/>
        </w:numPr>
        <w:spacing w:line="240" w:lineRule="auto"/>
      </w:pPr>
      <w:r>
        <w:t xml:space="preserve">Grupo Foco 1 </w:t>
      </w:r>
    </w:p>
    <w:p w:rsidR="00B34007" w:rsidRDefault="00B34007" w:rsidP="00B34007">
      <w:pPr>
        <w:spacing w:line="240" w:lineRule="auto"/>
      </w:pPr>
      <w:r>
        <w:t xml:space="preserve">Grupo formado por consumidores de servicios, personas que contratan todo tipo de servicios frecuentemente. </w:t>
      </w:r>
    </w:p>
    <w:p w:rsidR="00B34007" w:rsidRDefault="00B34007" w:rsidP="0029042E">
      <w:pPr>
        <w:pStyle w:val="Prrafodelista"/>
        <w:numPr>
          <w:ilvl w:val="0"/>
          <w:numId w:val="36"/>
        </w:numPr>
        <w:spacing w:line="240" w:lineRule="auto"/>
      </w:pPr>
      <w:r>
        <w:t>Grupo Foco 2</w:t>
      </w:r>
    </w:p>
    <w:p w:rsidR="00B34007" w:rsidRDefault="00B34007" w:rsidP="00B34007">
      <w:pPr>
        <w:spacing w:line="240" w:lineRule="auto"/>
      </w:pPr>
      <w:r>
        <w:t xml:space="preserve">Grupo formado por trabajadores en empresas de servicio. </w:t>
      </w:r>
    </w:p>
    <w:p w:rsidR="00B34007" w:rsidRDefault="00B34007" w:rsidP="0029042E">
      <w:pPr>
        <w:pStyle w:val="Prrafodelista"/>
        <w:numPr>
          <w:ilvl w:val="0"/>
          <w:numId w:val="36"/>
        </w:numPr>
        <w:spacing w:line="240" w:lineRule="auto"/>
      </w:pPr>
      <w:r>
        <w:t>Grupo Foco 3</w:t>
      </w:r>
    </w:p>
    <w:p w:rsidR="00B34007" w:rsidRDefault="00B34007" w:rsidP="00B34007">
      <w:pPr>
        <w:spacing w:line="240" w:lineRule="auto"/>
      </w:pPr>
      <w:r>
        <w:t>Empresas de servicio, personas con experiencia que tenga conocimientos empresariales. Dicho grupo será de ayuda para las formalidades que podría tener que cumplir algún tipo de servicio.</w:t>
      </w:r>
    </w:p>
    <w:p w:rsidR="00B34007" w:rsidRDefault="00B34007" w:rsidP="0029042E">
      <w:pPr>
        <w:pStyle w:val="Prrafodelista"/>
        <w:numPr>
          <w:ilvl w:val="0"/>
          <w:numId w:val="36"/>
        </w:numPr>
        <w:spacing w:line="240" w:lineRule="auto"/>
      </w:pPr>
      <w:r>
        <w:t>Grupo Foco 4</w:t>
      </w:r>
    </w:p>
    <w:p w:rsidR="00B34007" w:rsidRDefault="00B34007" w:rsidP="00B34007">
      <w:pPr>
        <w:spacing w:line="240" w:lineRule="auto"/>
      </w:pPr>
      <w:r>
        <w:t>Grupo formado por personas con conocimiento administrativo, dicho grupo será de ayuda para validar y obtener requerimientos del usuario administrador.</w:t>
      </w:r>
    </w:p>
    <w:p w:rsidR="00B34007" w:rsidRDefault="00B34007" w:rsidP="00B34007">
      <w:pPr>
        <w:spacing w:line="240" w:lineRule="auto"/>
      </w:pPr>
      <w:r>
        <w:t>La obtención y validación de ideas para los requerimientos será realizada mayormente mediante encuestas online que se brindarán a cada uno de los grupos formados.</w:t>
      </w:r>
    </w:p>
    <w:p w:rsidR="001D42E7" w:rsidRDefault="001D42E7">
      <w:pPr>
        <w:spacing w:after="200" w:line="276" w:lineRule="auto"/>
        <w:jc w:val="left"/>
        <w:rPr>
          <w:rFonts w:eastAsiaTheme="majorEastAsia" w:cstheme="majorBidi"/>
          <w:b/>
          <w:bCs/>
          <w:sz w:val="32"/>
          <w:szCs w:val="28"/>
        </w:rPr>
      </w:pPr>
      <w:r>
        <w:br w:type="page"/>
      </w:r>
    </w:p>
    <w:p w:rsidR="00A05B82" w:rsidRPr="00A05B82" w:rsidRDefault="00B34007" w:rsidP="00A05B82">
      <w:pPr>
        <w:pStyle w:val="Titulo1Numerado"/>
      </w:pPr>
      <w:bookmarkStart w:id="3" w:name="_Toc479699033"/>
      <w:r>
        <w:lastRenderedPageBreak/>
        <w:t>Presentación del problema</w:t>
      </w:r>
      <w:bookmarkEnd w:id="3"/>
    </w:p>
    <w:p w:rsidR="00B34007" w:rsidRDefault="00B34007">
      <w:pPr>
        <w:spacing w:after="200" w:line="276" w:lineRule="auto"/>
        <w:jc w:val="left"/>
      </w:pPr>
      <w:bookmarkStart w:id="4" w:name="_Toc447566484"/>
      <w:r w:rsidRPr="00B34007">
        <w:t>El emprendimiento surge de una notoria necesidad de la gente de contratar personal capacitado de confianza y buen desempeño. Observamos que generalmente las personas cuentan con desconfianza con el personal que contratan, disconformidad con el presupuesto y el trabajo final realizado. De esta manera, con el sistema planteado, se podría lograr un mayor control y equidad a la hora de obtener un presupuesto, con la seguridad de que la persona contratada para el trabajo lo realizará de la mejor manera posible, ya que de esa manera recibirá comentarios y puntuaciones positivas, y así podrá continuar obteniendo trabajo a través del sistema. Por otra parte, también se le estaría brindando una nueva variante de obtener trabajo a la gente dedicada a brindar servicios.</w:t>
      </w:r>
    </w:p>
    <w:p w:rsidR="001D42E7" w:rsidRDefault="001D42E7">
      <w:pPr>
        <w:spacing w:after="200" w:line="276" w:lineRule="auto"/>
        <w:jc w:val="left"/>
      </w:pPr>
    </w:p>
    <w:p w:rsidR="00B34007" w:rsidRPr="00A05B82" w:rsidRDefault="00B34007" w:rsidP="00B34007">
      <w:pPr>
        <w:pStyle w:val="Titulo1Numerado"/>
      </w:pPr>
      <w:bookmarkStart w:id="5" w:name="_Toc479699034"/>
      <w:r>
        <w:t>Lista de necesidades</w:t>
      </w:r>
      <w:bookmarkEnd w:id="5"/>
    </w:p>
    <w:p w:rsidR="00B34007" w:rsidRDefault="00B34007" w:rsidP="00B34007">
      <w:pPr>
        <w:spacing w:after="200" w:line="276" w:lineRule="auto"/>
        <w:jc w:val="left"/>
      </w:pPr>
      <w:r w:rsidRPr="00B34007">
        <w:rPr>
          <w:highlight w:val="yellow"/>
        </w:rPr>
        <w:t>ARMAR GRUPO Y PREGUNTAR: ¿QUE LE GUSTARIA QUE LE BRINDARÁ EL SISTEMA? HACER</w:t>
      </w:r>
      <w:r>
        <w:t xml:space="preserve"> </w:t>
      </w:r>
    </w:p>
    <w:p w:rsidR="00B34007" w:rsidRDefault="00B34007" w:rsidP="00B34007">
      <w:pPr>
        <w:spacing w:after="200" w:line="276" w:lineRule="auto"/>
        <w:jc w:val="left"/>
      </w:pPr>
      <w:r w:rsidRPr="00B34007">
        <w:rPr>
          <w:highlight w:val="yellow"/>
        </w:rPr>
        <w:t>VER SI ESTA BIEN REDACTAR ASI LAS NECESIDADES Y EL DETALLE PROFUNDO REALIZARLO EN LOS REQUERIMIENTOS.</w:t>
      </w:r>
    </w:p>
    <w:p w:rsidR="00B34007" w:rsidRDefault="00B34007" w:rsidP="00B34007">
      <w:pPr>
        <w:spacing w:after="200" w:line="276" w:lineRule="auto"/>
        <w:jc w:val="left"/>
      </w:pPr>
      <w:r>
        <w:t>La siguiente lista de necesidades, surge de algunas ideas del equipo de trabajo sobre lo que pretendemos cubrir con el sistema, cuestionándonos las necesidades e inquietudes que la gente presenta a la hora de contratar un servicio y ofrecerse como trabajador. Realizamos preguntas y encuestas a los grupos focos ya mencionados, y de ésta manera logramos validar y obtener ciertas necesidades a continuación detalladas.</w:t>
      </w:r>
    </w:p>
    <w:p w:rsidR="00B34007" w:rsidRDefault="00B34007" w:rsidP="0029042E">
      <w:pPr>
        <w:pStyle w:val="Prrafodelista"/>
        <w:numPr>
          <w:ilvl w:val="0"/>
          <w:numId w:val="34"/>
        </w:numPr>
        <w:spacing w:after="200" w:line="276" w:lineRule="auto"/>
        <w:jc w:val="left"/>
      </w:pPr>
      <w:r>
        <w:t>Cubrir una necesidad de la gente en el medio local, tratando de posicionar el producto en el mercado.</w:t>
      </w:r>
    </w:p>
    <w:p w:rsidR="00B34007" w:rsidRDefault="00B34007" w:rsidP="0029042E">
      <w:pPr>
        <w:pStyle w:val="Prrafodelista"/>
        <w:numPr>
          <w:ilvl w:val="0"/>
          <w:numId w:val="34"/>
        </w:numPr>
        <w:spacing w:after="200" w:line="276" w:lineRule="auto"/>
        <w:jc w:val="left"/>
      </w:pPr>
      <w:r>
        <w:t xml:space="preserve">Minimizar los tiempos de búsqueda de un servicio, ya sea por zona, disponibilidad horaria, </w:t>
      </w:r>
      <w:r w:rsidRPr="0029042E">
        <w:rPr>
          <w:highlight w:val="yellow"/>
        </w:rPr>
        <w:t>entre otros. VER SI HAY QUE ACLARAR TODO</w:t>
      </w:r>
    </w:p>
    <w:p w:rsidR="00B34007" w:rsidRDefault="00B34007" w:rsidP="0029042E">
      <w:pPr>
        <w:pStyle w:val="Prrafodelista"/>
        <w:numPr>
          <w:ilvl w:val="0"/>
          <w:numId w:val="34"/>
        </w:numPr>
        <w:spacing w:after="200" w:line="276" w:lineRule="auto"/>
        <w:jc w:val="left"/>
      </w:pPr>
      <w:r>
        <w:t>Brindar seguridad y tranquilidad a la gente de que contrata personal de confianza en base a puntuación y comentarios.</w:t>
      </w:r>
    </w:p>
    <w:p w:rsidR="00B34007" w:rsidRDefault="00B34007" w:rsidP="0029042E">
      <w:pPr>
        <w:pStyle w:val="Prrafodelista"/>
        <w:numPr>
          <w:ilvl w:val="0"/>
          <w:numId w:val="34"/>
        </w:numPr>
        <w:spacing w:after="200" w:line="276" w:lineRule="auto"/>
        <w:jc w:val="left"/>
      </w:pPr>
      <w:r>
        <w:t>Poder postular un problema de forma sencilla y rápida, obteniendo presupuestos de gente experta en el tema.</w:t>
      </w:r>
    </w:p>
    <w:p w:rsidR="00B34007" w:rsidRDefault="00B34007" w:rsidP="0029042E">
      <w:pPr>
        <w:pStyle w:val="Prrafodelista"/>
        <w:numPr>
          <w:ilvl w:val="0"/>
          <w:numId w:val="34"/>
        </w:numPr>
        <w:spacing w:after="200" w:line="276" w:lineRule="auto"/>
        <w:jc w:val="left"/>
      </w:pPr>
      <w:r>
        <w:t>Poder elegir entre varios presupuestos distintos, eligiendo la opción deseada.</w:t>
      </w:r>
    </w:p>
    <w:p w:rsidR="00B34007" w:rsidRDefault="00B34007" w:rsidP="0029042E">
      <w:pPr>
        <w:pStyle w:val="Prrafodelista"/>
        <w:numPr>
          <w:ilvl w:val="0"/>
          <w:numId w:val="34"/>
        </w:numPr>
        <w:spacing w:after="200" w:line="276" w:lineRule="auto"/>
        <w:jc w:val="left"/>
      </w:pPr>
      <w:r>
        <w:t>Brindar nuevas posibilidad de trabajo a más gente.</w:t>
      </w:r>
    </w:p>
    <w:p w:rsidR="00EC78C5" w:rsidRDefault="00EC78C5" w:rsidP="00B34007">
      <w:pPr>
        <w:spacing w:after="200" w:line="276" w:lineRule="auto"/>
        <w:jc w:val="left"/>
      </w:pPr>
    </w:p>
    <w:p w:rsidR="00B34007" w:rsidRPr="00E2350E" w:rsidRDefault="00EC78C5" w:rsidP="00E2350E">
      <w:pPr>
        <w:pStyle w:val="Titulo1Numerado"/>
        <w:rPr>
          <w:highlight w:val="yellow"/>
        </w:rPr>
      </w:pPr>
      <w:bookmarkStart w:id="6" w:name="_Toc479699035"/>
      <w:r w:rsidRPr="00EC78C5">
        <w:rPr>
          <w:highlight w:val="yellow"/>
        </w:rPr>
        <w:lastRenderedPageBreak/>
        <w:t>Análisis estratégico NO VA</w:t>
      </w:r>
      <w:bookmarkEnd w:id="6"/>
    </w:p>
    <w:p w:rsidR="00B34007" w:rsidRPr="00A05B82" w:rsidRDefault="00EC78C5" w:rsidP="00B34007">
      <w:pPr>
        <w:pStyle w:val="Titulo1Numerado"/>
      </w:pPr>
      <w:bookmarkStart w:id="7" w:name="_Toc479699036"/>
      <w:r>
        <w:t>Actores involucrados</w:t>
      </w:r>
      <w:bookmarkEnd w:id="7"/>
    </w:p>
    <w:p w:rsidR="00EC78C5" w:rsidRDefault="00EC78C5" w:rsidP="00EC78C5">
      <w:pPr>
        <w:spacing w:after="200" w:line="276" w:lineRule="auto"/>
        <w:jc w:val="left"/>
      </w:pPr>
      <w:r>
        <w:t>En esta sección haremos mención a los actores involucrados en el sistema, que actúan tanto directamente como indirectamente.</w:t>
      </w:r>
    </w:p>
    <w:p w:rsidR="00EC78C5" w:rsidRDefault="00EC78C5" w:rsidP="0029042E">
      <w:pPr>
        <w:pStyle w:val="Prrafodelista"/>
        <w:numPr>
          <w:ilvl w:val="0"/>
          <w:numId w:val="32"/>
        </w:numPr>
        <w:spacing w:after="200" w:line="276" w:lineRule="auto"/>
        <w:jc w:val="left"/>
      </w:pPr>
      <w:r>
        <w:t>Visitante</w:t>
      </w:r>
    </w:p>
    <w:p w:rsidR="00EC78C5" w:rsidRDefault="00EC78C5" w:rsidP="00EC78C5">
      <w:pPr>
        <w:spacing w:after="200" w:line="276" w:lineRule="auto"/>
        <w:jc w:val="left"/>
      </w:pPr>
      <w:r>
        <w:t>Usuario no autenticado en el sistema, tendrá acceso restringido. Podrá solamente obtener información de los servicios brindados.</w:t>
      </w:r>
    </w:p>
    <w:p w:rsidR="00EC78C5" w:rsidRDefault="00EC78C5" w:rsidP="0029042E">
      <w:pPr>
        <w:pStyle w:val="Prrafodelista"/>
        <w:numPr>
          <w:ilvl w:val="0"/>
          <w:numId w:val="30"/>
        </w:numPr>
        <w:spacing w:after="200" w:line="276" w:lineRule="auto"/>
        <w:jc w:val="left"/>
      </w:pPr>
      <w:r>
        <w:t>Usuario Autenticado o Cliente</w:t>
      </w:r>
    </w:p>
    <w:p w:rsidR="00EC78C5" w:rsidRDefault="00EC78C5" w:rsidP="00EC78C5">
      <w:pPr>
        <w:spacing w:after="200" w:line="276" w:lineRule="auto"/>
        <w:jc w:val="left"/>
      </w:pPr>
      <w:r>
        <w:t>Usuario que ingresa al sistema. Podrá obtener información de los servicios, publicar problemas a solucionar y postularse como trabajador para los servicios que desee.</w:t>
      </w:r>
    </w:p>
    <w:p w:rsidR="00EC78C5" w:rsidRDefault="00EC78C5" w:rsidP="0029042E">
      <w:pPr>
        <w:pStyle w:val="Prrafodelista"/>
        <w:numPr>
          <w:ilvl w:val="0"/>
          <w:numId w:val="28"/>
        </w:numPr>
        <w:spacing w:after="200" w:line="276" w:lineRule="auto"/>
        <w:jc w:val="left"/>
      </w:pPr>
      <w:r>
        <w:t>Usuario Administrador</w:t>
      </w:r>
    </w:p>
    <w:p w:rsidR="00EC78C5" w:rsidRDefault="00EC78C5" w:rsidP="00EC78C5">
      <w:pPr>
        <w:spacing w:after="200" w:line="276" w:lineRule="auto"/>
        <w:jc w:val="left"/>
      </w:pPr>
      <w:r>
        <w:t>Usuario que gestiona el sistema, será el encargado de habilitar servicios, controlar a los usuarios, ya sea en sus publicaciones, presupuestos, etcétera.</w:t>
      </w:r>
    </w:p>
    <w:p w:rsidR="00EC78C5" w:rsidRDefault="00EC78C5" w:rsidP="0029042E">
      <w:pPr>
        <w:pStyle w:val="Prrafodelista"/>
        <w:numPr>
          <w:ilvl w:val="0"/>
          <w:numId w:val="26"/>
        </w:numPr>
        <w:spacing w:after="200" w:line="276" w:lineRule="auto"/>
        <w:jc w:val="left"/>
      </w:pPr>
      <w:r>
        <w:t>Usuario Súper Administrador</w:t>
      </w:r>
    </w:p>
    <w:p w:rsidR="00EC78C5" w:rsidRDefault="00EC78C5" w:rsidP="00EC78C5">
      <w:pPr>
        <w:spacing w:after="200" w:line="276" w:lineRule="auto"/>
        <w:jc w:val="left"/>
      </w:pPr>
      <w:r>
        <w:t>Usuario encargado de gestionar los usuarios administradores.</w:t>
      </w:r>
    </w:p>
    <w:p w:rsidR="00EC78C5" w:rsidRDefault="00EC78C5" w:rsidP="0029042E">
      <w:pPr>
        <w:pStyle w:val="Prrafodelista"/>
        <w:numPr>
          <w:ilvl w:val="0"/>
          <w:numId w:val="24"/>
        </w:numPr>
        <w:spacing w:after="200" w:line="276" w:lineRule="auto"/>
        <w:jc w:val="left"/>
      </w:pPr>
      <w:r>
        <w:t>Cliente</w:t>
      </w:r>
    </w:p>
    <w:p w:rsidR="00EC78C5" w:rsidRDefault="00EC78C5" w:rsidP="00EC78C5">
      <w:pPr>
        <w:spacing w:after="200" w:line="276" w:lineRule="auto"/>
        <w:jc w:val="left"/>
      </w:pPr>
      <w:r>
        <w:t xml:space="preserve">Al ser un emprendimiento propio seremos nosotros los encargados de la toma de decisiones, creación del alcance, etcétera. </w:t>
      </w:r>
      <w:r w:rsidRPr="00EC78C5">
        <w:rPr>
          <w:highlight w:val="yellow"/>
        </w:rPr>
        <w:t>VER COMO REDACTARLO</w:t>
      </w:r>
    </w:p>
    <w:p w:rsidR="00EC78C5" w:rsidRDefault="00EC78C5" w:rsidP="00EC78C5">
      <w:pPr>
        <w:spacing w:after="200" w:line="276" w:lineRule="auto"/>
        <w:jc w:val="left"/>
      </w:pPr>
      <w:r>
        <w:t>Para cada uno de estos actores, como mencionamos anteriormente en la “Presentación del Cliente”, contamos con cuatros grupos focos para simular cada actor y así hacer un mejor relevamiento de los requerimientos del sistema.</w:t>
      </w:r>
    </w:p>
    <w:p w:rsidR="00EC78C5" w:rsidRDefault="00EC78C5">
      <w:pPr>
        <w:spacing w:after="200" w:line="276" w:lineRule="auto"/>
        <w:jc w:val="left"/>
        <w:rPr>
          <w:rFonts w:eastAsiaTheme="majorEastAsia" w:cstheme="majorBidi"/>
          <w:b/>
          <w:bCs/>
          <w:sz w:val="32"/>
          <w:szCs w:val="28"/>
        </w:rPr>
      </w:pPr>
      <w:r>
        <w:br w:type="page"/>
      </w:r>
    </w:p>
    <w:p w:rsidR="00EC78C5" w:rsidRPr="00A05B82" w:rsidRDefault="00EC78C5" w:rsidP="00EC78C5">
      <w:pPr>
        <w:pStyle w:val="Titulo1Numerado"/>
      </w:pPr>
      <w:bookmarkStart w:id="8" w:name="_Toc479699037"/>
      <w:r>
        <w:lastRenderedPageBreak/>
        <w:t>Objetivos</w:t>
      </w:r>
      <w:bookmarkEnd w:id="8"/>
    </w:p>
    <w:p w:rsidR="00EC78C5" w:rsidRDefault="00EC78C5" w:rsidP="00EC78C5">
      <w:pPr>
        <w:spacing w:after="200" w:line="276" w:lineRule="auto"/>
        <w:jc w:val="left"/>
      </w:pPr>
      <w:r>
        <w:t>A continuación se dará detalle de los objetivos planteados para el proyecto.</w:t>
      </w:r>
    </w:p>
    <w:p w:rsidR="00EC78C5" w:rsidRDefault="00EC78C5" w:rsidP="0029042E">
      <w:pPr>
        <w:pStyle w:val="Prrafodelista"/>
        <w:numPr>
          <w:ilvl w:val="0"/>
          <w:numId w:val="22"/>
        </w:numPr>
        <w:spacing w:after="200" w:line="276" w:lineRule="auto"/>
        <w:jc w:val="left"/>
      </w:pPr>
      <w:r>
        <w:t>Obj1 - Insertar el producto en el mercado.</w:t>
      </w:r>
    </w:p>
    <w:p w:rsidR="00EC78C5" w:rsidRDefault="00EC78C5" w:rsidP="0029042E">
      <w:pPr>
        <w:pStyle w:val="Prrafodelista"/>
        <w:numPr>
          <w:ilvl w:val="0"/>
          <w:numId w:val="22"/>
        </w:numPr>
        <w:spacing w:after="200" w:line="276" w:lineRule="auto"/>
        <w:jc w:val="left"/>
      </w:pPr>
      <w:r>
        <w:t>Obj2 - Brindar la posibilidad de contactar de forma rápida, fácil y segura un servicio a cualquier tipo de usuario.</w:t>
      </w:r>
    </w:p>
    <w:p w:rsidR="00EC78C5" w:rsidRDefault="00EC78C5" w:rsidP="0029042E">
      <w:pPr>
        <w:pStyle w:val="Prrafodelista"/>
        <w:numPr>
          <w:ilvl w:val="0"/>
          <w:numId w:val="22"/>
        </w:numPr>
        <w:spacing w:after="200" w:line="276" w:lineRule="auto"/>
        <w:jc w:val="left"/>
      </w:pPr>
      <w:r>
        <w:t>Obj3 - Brindar la posibilidad de publicar un problema, obteniendo una variedad de ofertas de solución.</w:t>
      </w:r>
    </w:p>
    <w:p w:rsidR="00EC78C5" w:rsidRDefault="00EC78C5" w:rsidP="0029042E">
      <w:pPr>
        <w:pStyle w:val="Prrafodelista"/>
        <w:numPr>
          <w:ilvl w:val="0"/>
          <w:numId w:val="22"/>
        </w:numPr>
        <w:spacing w:after="200" w:line="276" w:lineRule="auto"/>
        <w:jc w:val="left"/>
      </w:pPr>
      <w:r>
        <w:t xml:space="preserve">Obj4 - Publicitar </w:t>
      </w:r>
      <w:r w:rsidRPr="0029042E">
        <w:rPr>
          <w:highlight w:val="yellow"/>
        </w:rPr>
        <w:t>todo tipo de servicio</w:t>
      </w:r>
      <w:r>
        <w:t xml:space="preserve">, incrementando las ventas tanto de los trabajadores poco conocidos, así como empresas fuertemente inmersas en el mercado. </w:t>
      </w:r>
      <w:r w:rsidRPr="0029042E">
        <w:rPr>
          <w:highlight w:val="yellow"/>
        </w:rPr>
        <w:t>VER SI VA A SER TODO TIPO DE SERVICIO O EL OBJETIVO ES AMBICIOSO</w:t>
      </w:r>
    </w:p>
    <w:p w:rsidR="00EC78C5" w:rsidRDefault="00EC78C5" w:rsidP="0029042E">
      <w:pPr>
        <w:pStyle w:val="Prrafodelista"/>
        <w:numPr>
          <w:ilvl w:val="0"/>
          <w:numId w:val="22"/>
        </w:numPr>
        <w:spacing w:after="200" w:line="276" w:lineRule="auto"/>
        <w:jc w:val="left"/>
      </w:pPr>
      <w:r>
        <w:t xml:space="preserve">Obj5 - Obtener publicidad para sustentabilidad. </w:t>
      </w:r>
      <w:r w:rsidRPr="0029042E">
        <w:rPr>
          <w:highlight w:val="yellow"/>
        </w:rPr>
        <w:t>VER SI ESTA BIEN</w:t>
      </w:r>
    </w:p>
    <w:p w:rsidR="00EC78C5" w:rsidRDefault="00EC78C5" w:rsidP="00EC78C5">
      <w:pPr>
        <w:spacing w:after="200" w:line="276" w:lineRule="auto"/>
        <w:jc w:val="left"/>
      </w:pPr>
    </w:p>
    <w:p w:rsidR="00EC78C5" w:rsidRPr="00A05B82" w:rsidRDefault="00EC78C5" w:rsidP="00EC78C5">
      <w:pPr>
        <w:pStyle w:val="Titulo1Numerado"/>
      </w:pPr>
      <w:bookmarkStart w:id="9" w:name="_Toc479699038"/>
      <w:r>
        <w:t>Lista de requerimientos</w:t>
      </w:r>
      <w:bookmarkEnd w:id="9"/>
    </w:p>
    <w:p w:rsidR="00EC78C5" w:rsidRDefault="00EC78C5" w:rsidP="00EC78C5">
      <w:pPr>
        <w:spacing w:after="200" w:line="276" w:lineRule="auto"/>
        <w:jc w:val="left"/>
      </w:pPr>
      <w:r w:rsidRPr="00EC78C5">
        <w:t xml:space="preserve">Ver Archivo: </w:t>
      </w:r>
      <w:r>
        <w:rPr>
          <w:lang w:val="en-US"/>
        </w:rPr>
        <w:t>“</w:t>
      </w:r>
      <w:r w:rsidRPr="00EC78C5">
        <w:t>ListaRequerimientos</w:t>
      </w:r>
      <w:r>
        <w:t>.xlsx”.</w:t>
      </w:r>
      <w:r w:rsidRPr="00EC78C5">
        <w:t xml:space="preserve"> </w:t>
      </w:r>
    </w:p>
    <w:p w:rsidR="00EC78C5" w:rsidRDefault="00EC78C5" w:rsidP="00EC78C5">
      <w:pPr>
        <w:pStyle w:val="Titulo1Numerado"/>
        <w:rPr>
          <w:highlight w:val="yellow"/>
        </w:rPr>
      </w:pPr>
      <w:bookmarkStart w:id="10" w:name="_Toc479699039"/>
      <w:r w:rsidRPr="00EC78C5">
        <w:rPr>
          <w:highlight w:val="yellow"/>
        </w:rPr>
        <w:t>Descripción del entorno</w:t>
      </w:r>
      <w:r>
        <w:rPr>
          <w:highlight w:val="yellow"/>
        </w:rPr>
        <w:t xml:space="preserve"> NO SE PIDIÓ</w:t>
      </w:r>
      <w:bookmarkEnd w:id="10"/>
    </w:p>
    <w:p w:rsidR="00161E1A" w:rsidRPr="00161E1A" w:rsidRDefault="00161E1A" w:rsidP="00161E1A">
      <w:pPr>
        <w:rPr>
          <w:highlight w:val="yellow"/>
        </w:rPr>
      </w:pPr>
      <w:r>
        <w:rPr>
          <w:highlight w:val="yellow"/>
        </w:rPr>
        <w:t>CAPAZ QUE CONVIENE HACER PROTOTIPO DE INTERFAZ DE USUARIO, PARA TENER IDEA DE FUNCIONALIDADES Y MOSTRAR A GRUOPOS FOCOS</w:t>
      </w:r>
    </w:p>
    <w:p w:rsidR="00EC78C5" w:rsidRPr="00A05B82" w:rsidRDefault="00EC78C5" w:rsidP="00EC78C5">
      <w:pPr>
        <w:pStyle w:val="Titulo1Numerado"/>
      </w:pPr>
      <w:bookmarkStart w:id="11" w:name="_Toc479699040"/>
      <w:r>
        <w:t>Alcance y limitaciones</w:t>
      </w:r>
      <w:bookmarkEnd w:id="11"/>
    </w:p>
    <w:p w:rsidR="00EC78C5" w:rsidRDefault="00EC78C5" w:rsidP="00EC78C5">
      <w:pPr>
        <w:spacing w:after="200" w:line="276" w:lineRule="auto"/>
        <w:jc w:val="left"/>
      </w:pPr>
      <w:r w:rsidRPr="00EC78C5">
        <w:rPr>
          <w:highlight w:val="yellow"/>
        </w:rPr>
        <w:t>FALTA DEFINIR CLARAMENTE LOS REQUERIMIENTO Y SU ESTIMACIÓN DE TIEMPOS</w:t>
      </w:r>
      <w:r w:rsidR="00DD3C5A">
        <w:rPr>
          <w:highlight w:val="yellow"/>
        </w:rPr>
        <w:t>, EN BASE A ESO HABRÁ OTRAS CONSIDERACIONES</w:t>
      </w:r>
      <w:r w:rsidRPr="00EC78C5">
        <w:rPr>
          <w:highlight w:val="yellow"/>
        </w:rPr>
        <w:t>.</w:t>
      </w:r>
    </w:p>
    <w:p w:rsidR="00DD3C5A" w:rsidRDefault="00DD3C5A" w:rsidP="00EC78C5">
      <w:pPr>
        <w:spacing w:after="200" w:line="276" w:lineRule="auto"/>
        <w:jc w:val="left"/>
      </w:pPr>
      <w:r>
        <w:t>Se pretende realizar un sistema web que cumpla con todos los requerimientos anteriormente detallados.</w:t>
      </w:r>
      <w:r w:rsidR="00844108">
        <w:t xml:space="preserve"> </w:t>
      </w:r>
      <w:r w:rsidR="00844108" w:rsidRPr="00844108">
        <w:rPr>
          <w:highlight w:val="yellow"/>
        </w:rPr>
        <w:t>VER TEMA DE MOBILE (TIEMPO)</w:t>
      </w:r>
      <w:r>
        <w:t xml:space="preserve"> </w:t>
      </w:r>
      <w:r w:rsidR="00844108">
        <w:t xml:space="preserve">Inicialmente el sistema web será adaptable a todo tipo de pantalla. </w:t>
      </w:r>
      <w:r>
        <w:t>En caso de no poder cumplir con algún requerimiento por cuestiones de tiempo</w:t>
      </w:r>
      <w:r w:rsidR="00844108">
        <w:t>, se dejarán de lado los requerimientos de menor relevancia. Esto se detallará como posibles riesgos en el proyecto y se dará detalle de cómo se procederá y que requerimientos serán los descartados en caso que se presente la situación.</w:t>
      </w:r>
    </w:p>
    <w:p w:rsidR="00116A9A" w:rsidRDefault="00116A9A" w:rsidP="00116A9A">
      <w:pPr>
        <w:pStyle w:val="Titulo1Numerado"/>
      </w:pPr>
      <w:bookmarkStart w:id="12" w:name="_Toc479699041"/>
      <w:r>
        <w:lastRenderedPageBreak/>
        <w:t>Estudio de alternativas</w:t>
      </w:r>
      <w:bookmarkEnd w:id="12"/>
      <w:r w:rsidR="00A51F7E">
        <w:t xml:space="preserve"> </w:t>
      </w:r>
    </w:p>
    <w:p w:rsidR="007E3075" w:rsidRPr="007E3075" w:rsidRDefault="009E05CB" w:rsidP="007E3075">
      <w:r w:rsidRPr="009E05CB">
        <w:rPr>
          <w:highlight w:val="yellow"/>
        </w:rPr>
        <w:t>VER TEMA DE LAS HERRAMIENTAS COMO ALTERNATIVAS TAMBIEN</w:t>
      </w:r>
    </w:p>
    <w:p w:rsidR="00A51F7E" w:rsidRDefault="00A51F7E" w:rsidP="00A51F7E">
      <w:pPr>
        <w:pStyle w:val="Titulo2Numerado"/>
        <w:numPr>
          <w:ilvl w:val="1"/>
          <w:numId w:val="14"/>
        </w:numPr>
      </w:pPr>
      <w:bookmarkStart w:id="13" w:name="_Toc479699042"/>
      <w:r>
        <w:t xml:space="preserve">Alternativa 1 </w:t>
      </w:r>
      <w:r w:rsidR="00EE344D">
        <w:t>(Sistema Web y aplicación Mobile)</w:t>
      </w:r>
      <w:bookmarkEnd w:id="13"/>
    </w:p>
    <w:p w:rsidR="00A51F7E" w:rsidRDefault="00A51F7E" w:rsidP="00A51F7E">
      <w:r w:rsidRPr="00A51F7E">
        <w:rPr>
          <w:highlight w:val="yellow"/>
        </w:rPr>
        <w:t>DETALLE</w:t>
      </w:r>
    </w:p>
    <w:p w:rsidR="00514E9F" w:rsidRDefault="00514E9F" w:rsidP="00514E9F">
      <w:pPr>
        <w:pStyle w:val="Titulo3Numerado"/>
        <w:numPr>
          <w:ilvl w:val="2"/>
          <w:numId w:val="14"/>
        </w:numPr>
      </w:pPr>
      <w:bookmarkStart w:id="14" w:name="_Toc479699043"/>
      <w:r>
        <w:t>Arquitectura</w:t>
      </w:r>
      <w:bookmarkEnd w:id="14"/>
    </w:p>
    <w:p w:rsidR="00514E9F" w:rsidRDefault="00514E9F" w:rsidP="00514E9F">
      <w:pPr>
        <w:pStyle w:val="Titulo3Numerado"/>
        <w:numPr>
          <w:ilvl w:val="2"/>
          <w:numId w:val="14"/>
        </w:numPr>
      </w:pPr>
      <w:bookmarkStart w:id="15" w:name="_Toc479699044"/>
      <w:r>
        <w:t>Particularidades</w:t>
      </w:r>
      <w:bookmarkEnd w:id="15"/>
    </w:p>
    <w:p w:rsidR="00514E9F" w:rsidRPr="00514E9F" w:rsidRDefault="00514E9F" w:rsidP="00514E9F">
      <w:pPr>
        <w:pStyle w:val="Titulo3Numerado"/>
        <w:numPr>
          <w:ilvl w:val="2"/>
          <w:numId w:val="14"/>
        </w:numPr>
      </w:pPr>
      <w:bookmarkStart w:id="16" w:name="_Toc479699045"/>
      <w:r>
        <w:t>Análisis de factibilidad</w:t>
      </w:r>
      <w:r w:rsidR="002C5F01">
        <w:t xml:space="preserve"> </w:t>
      </w:r>
      <w:r w:rsidR="002C5F01" w:rsidRPr="002C5F01">
        <w:rPr>
          <w:highlight w:val="yellow"/>
        </w:rPr>
        <w:t>PREGUNTAR SI VA</w:t>
      </w:r>
      <w:bookmarkEnd w:id="16"/>
    </w:p>
    <w:p w:rsidR="00514E9F" w:rsidRPr="00514E9F" w:rsidRDefault="00514E9F" w:rsidP="00514E9F"/>
    <w:p w:rsidR="00A51F7E" w:rsidRDefault="00A51F7E" w:rsidP="00A51F7E">
      <w:pPr>
        <w:pStyle w:val="Titulo2Numerado"/>
        <w:numPr>
          <w:ilvl w:val="1"/>
          <w:numId w:val="14"/>
        </w:numPr>
      </w:pPr>
      <w:bookmarkStart w:id="17" w:name="_Toc479699046"/>
      <w:r>
        <w:t xml:space="preserve">Alternativa 2 </w:t>
      </w:r>
      <w:r w:rsidR="00EE344D">
        <w:t>(Sistema Web responsive)</w:t>
      </w:r>
      <w:bookmarkEnd w:id="17"/>
    </w:p>
    <w:p w:rsidR="00A51F7E" w:rsidRDefault="001C0C49" w:rsidP="00A51F7E">
      <w:r w:rsidRPr="001C0C49">
        <w:rPr>
          <w:highlight w:val="yellow"/>
        </w:rPr>
        <w:t>DETALLE</w:t>
      </w:r>
    </w:p>
    <w:p w:rsidR="00207C6C" w:rsidRDefault="00207C6C" w:rsidP="00207C6C">
      <w:pPr>
        <w:pStyle w:val="Titulo3Numerado"/>
        <w:numPr>
          <w:ilvl w:val="2"/>
          <w:numId w:val="14"/>
        </w:numPr>
      </w:pPr>
      <w:bookmarkStart w:id="18" w:name="_Toc479699047"/>
      <w:r>
        <w:t>Arquitectura</w:t>
      </w:r>
      <w:bookmarkEnd w:id="18"/>
    </w:p>
    <w:p w:rsidR="00207C6C" w:rsidRDefault="00207C6C" w:rsidP="00207C6C">
      <w:pPr>
        <w:pStyle w:val="Titulo3Numerado"/>
        <w:numPr>
          <w:ilvl w:val="2"/>
          <w:numId w:val="14"/>
        </w:numPr>
      </w:pPr>
      <w:bookmarkStart w:id="19" w:name="_Toc479699048"/>
      <w:r>
        <w:t>Particularidades</w:t>
      </w:r>
      <w:bookmarkEnd w:id="19"/>
    </w:p>
    <w:p w:rsidR="00207C6C" w:rsidRDefault="00207C6C" w:rsidP="00A51F7E">
      <w:pPr>
        <w:pStyle w:val="Titulo3Numerado"/>
        <w:numPr>
          <w:ilvl w:val="2"/>
          <w:numId w:val="14"/>
        </w:numPr>
      </w:pPr>
      <w:bookmarkStart w:id="20" w:name="_Toc479699049"/>
      <w:r>
        <w:t>Análisis de factibilidad</w:t>
      </w:r>
      <w:r w:rsidR="002C5F01">
        <w:t xml:space="preserve"> </w:t>
      </w:r>
      <w:r w:rsidR="002C5F01" w:rsidRPr="002C5F01">
        <w:rPr>
          <w:highlight w:val="yellow"/>
        </w:rPr>
        <w:t>PREGUNTAR SI VA</w:t>
      </w:r>
      <w:bookmarkEnd w:id="20"/>
    </w:p>
    <w:p w:rsidR="00207C6C" w:rsidRPr="00207C6C" w:rsidRDefault="00207C6C" w:rsidP="00207C6C"/>
    <w:p w:rsidR="00116A9A" w:rsidRPr="00A05B82" w:rsidRDefault="009F1809" w:rsidP="00116A9A">
      <w:pPr>
        <w:pStyle w:val="Titulo1Numerado"/>
      </w:pPr>
      <w:bookmarkStart w:id="21" w:name="_Toc479699050"/>
      <w:r>
        <w:t>Selección de alternativa</w:t>
      </w:r>
      <w:bookmarkEnd w:id="21"/>
    </w:p>
    <w:p w:rsidR="00116A9A" w:rsidRDefault="00EE344D" w:rsidP="00116A9A">
      <w:pPr>
        <w:spacing w:after="200" w:line="276" w:lineRule="auto"/>
        <w:jc w:val="left"/>
      </w:pPr>
      <w:r>
        <w:t>En un inicio la</w:t>
      </w:r>
      <w:r w:rsidR="009F1809">
        <w:t xml:space="preserve"> idea principal era la realización de un sistema web y una aplicación </w:t>
      </w:r>
      <w:r>
        <w:t>Mobile</w:t>
      </w:r>
      <w:r w:rsidR="009F1809">
        <w:t xml:space="preserve"> que consumiera servicios del sistema web. Por cuestiones de tiempo</w:t>
      </w:r>
      <w:r>
        <w:t xml:space="preserve"> en la entrega del proyecto hemos optado por elegir la alternativa 2 (Sistema Web responsive), ya que funcionalmente sería similar y podríamos lograr un mejor producto enfocándonos únicamente en esto. De esta manera cubriríamos las mismas funcionalidades tanto en un celular como en cualquier otro tipo de dispositivo, pudiendo en un futuro realizar la aplicación Mobile correspondiente.</w:t>
      </w:r>
    </w:p>
    <w:p w:rsidR="00116A9A" w:rsidRPr="00A05B82" w:rsidRDefault="009110E6" w:rsidP="00116A9A">
      <w:pPr>
        <w:pStyle w:val="Titulo1Numerado"/>
      </w:pPr>
      <w:bookmarkStart w:id="22" w:name="_Toc479699051"/>
      <w:r>
        <w:lastRenderedPageBreak/>
        <w:t>Análisis de riesgo</w:t>
      </w:r>
      <w:bookmarkEnd w:id="22"/>
    </w:p>
    <w:p w:rsidR="0029042E" w:rsidRDefault="00796483" w:rsidP="0029042E">
      <w:pPr>
        <w:spacing w:after="200" w:line="276" w:lineRule="auto"/>
        <w:jc w:val="left"/>
      </w:pPr>
      <w:r w:rsidRPr="00EC78C5">
        <w:t xml:space="preserve">Ver Archivo: </w:t>
      </w:r>
      <w:r>
        <w:rPr>
          <w:lang w:val="en-US"/>
        </w:rPr>
        <w:t>“</w:t>
      </w:r>
      <w:r w:rsidRPr="00EC78C5">
        <w:t>ListaR</w:t>
      </w:r>
      <w:r>
        <w:t>iesgos.xlsx”.</w:t>
      </w:r>
    </w:p>
    <w:p w:rsidR="0029042E" w:rsidRDefault="0029042E" w:rsidP="0029042E">
      <w:pPr>
        <w:spacing w:after="200" w:line="276" w:lineRule="auto"/>
        <w:jc w:val="left"/>
        <w:rPr>
          <w:b/>
          <w:u w:val="single"/>
        </w:rPr>
      </w:pPr>
      <w:r w:rsidRPr="0029042E">
        <w:rPr>
          <w:b/>
          <w:u w:val="single"/>
        </w:rPr>
        <w:t>R-1 Errores en la estimación de tiempo en los requerimientos del sistema</w:t>
      </w:r>
    </w:p>
    <w:p w:rsidR="0029042E" w:rsidRDefault="0029042E" w:rsidP="0029042E">
      <w:pPr>
        <w:spacing w:after="200" w:line="276" w:lineRule="auto"/>
        <w:jc w:val="left"/>
        <w:rPr>
          <w:b/>
        </w:rPr>
      </w:pPr>
      <w:r>
        <w:rPr>
          <w:b/>
        </w:rPr>
        <w:t>Descripción:</w:t>
      </w:r>
    </w:p>
    <w:p w:rsidR="0029042E" w:rsidRDefault="0029042E" w:rsidP="0029042E">
      <w:pPr>
        <w:spacing w:after="200" w:line="276" w:lineRule="auto"/>
        <w:jc w:val="left"/>
      </w:pPr>
      <w:r>
        <w:t xml:space="preserve">Debido a la inexperiencia del equipo podría suceder que los tiempos estimados para realizar cada entregable estén mal </w:t>
      </w:r>
      <w:r w:rsidR="00440994">
        <w:t>calculados</w:t>
      </w:r>
      <w:r>
        <w:t>.</w:t>
      </w:r>
    </w:p>
    <w:p w:rsidR="00440994" w:rsidRDefault="00440994" w:rsidP="0029042E">
      <w:pPr>
        <w:spacing w:after="200" w:line="276" w:lineRule="auto"/>
        <w:jc w:val="left"/>
        <w:rPr>
          <w:b/>
        </w:rPr>
      </w:pPr>
      <w:r>
        <w:rPr>
          <w:b/>
        </w:rPr>
        <w:t>Estrategia de minimización:</w:t>
      </w:r>
    </w:p>
    <w:p w:rsidR="00DA0F4E" w:rsidRDefault="00440994" w:rsidP="0029042E">
      <w:pPr>
        <w:spacing w:after="200" w:line="276" w:lineRule="auto"/>
        <w:jc w:val="left"/>
      </w:pPr>
      <w:r w:rsidRPr="00440994">
        <w:t xml:space="preserve">Se realizaran revisiones periódicas </w:t>
      </w:r>
      <w:r w:rsidR="00DA0F4E">
        <w:t>con el tutor designado</w:t>
      </w:r>
      <w:r w:rsidRPr="00440994">
        <w:t xml:space="preserve"> para vigilar el avance del proyecto</w:t>
      </w:r>
      <w:r w:rsidR="00DA0F4E">
        <w:t>. Se utilizarán algunas buenas prácticas de SCRUM para mejorar los tiempos de estimación en cada entregable.</w:t>
      </w:r>
    </w:p>
    <w:p w:rsidR="006C2C61" w:rsidRDefault="006C2C61" w:rsidP="0029042E">
      <w:pPr>
        <w:spacing w:after="200" w:line="276" w:lineRule="auto"/>
        <w:jc w:val="left"/>
        <w:rPr>
          <w:b/>
          <w:u w:val="single"/>
        </w:rPr>
      </w:pPr>
    </w:p>
    <w:p w:rsidR="00DA0F4E" w:rsidRDefault="00DA0F4E" w:rsidP="0029042E">
      <w:pPr>
        <w:spacing w:after="200" w:line="276" w:lineRule="auto"/>
        <w:jc w:val="left"/>
        <w:rPr>
          <w:b/>
          <w:u w:val="single"/>
        </w:rPr>
      </w:pPr>
      <w:r>
        <w:rPr>
          <w:b/>
          <w:u w:val="single"/>
        </w:rPr>
        <w:t xml:space="preserve">R-2 </w:t>
      </w:r>
      <w:r w:rsidR="008E5650">
        <w:rPr>
          <w:b/>
          <w:u w:val="single"/>
        </w:rPr>
        <w:t xml:space="preserve">Omisiones o cambios </w:t>
      </w:r>
      <w:r>
        <w:rPr>
          <w:b/>
          <w:u w:val="single"/>
        </w:rPr>
        <w:t>en los requerimientos del sistema</w:t>
      </w:r>
    </w:p>
    <w:p w:rsidR="00DA0F4E" w:rsidRDefault="00DA0F4E" w:rsidP="0029042E">
      <w:pPr>
        <w:spacing w:after="200" w:line="276" w:lineRule="auto"/>
        <w:jc w:val="left"/>
        <w:rPr>
          <w:b/>
        </w:rPr>
      </w:pPr>
      <w:r>
        <w:rPr>
          <w:b/>
        </w:rPr>
        <w:t>Descripción:</w:t>
      </w:r>
    </w:p>
    <w:p w:rsidR="00261B3D" w:rsidRDefault="00DA0F4E" w:rsidP="0029042E">
      <w:pPr>
        <w:spacing w:after="200" w:line="276" w:lineRule="auto"/>
        <w:jc w:val="left"/>
      </w:pPr>
      <w:r w:rsidRPr="00DA0F4E">
        <w:t xml:space="preserve">Dado que es un emprendimiento personal </w:t>
      </w:r>
      <w:r>
        <w:t>y que incorporamos al proyecto algunas prácticas de SCRUM, los requerimientos del sistema probablemente cambien en el correr del proyecto.</w:t>
      </w:r>
    </w:p>
    <w:p w:rsidR="00261B3D" w:rsidRDefault="00261B3D" w:rsidP="0029042E">
      <w:pPr>
        <w:spacing w:after="200" w:line="276" w:lineRule="auto"/>
        <w:jc w:val="left"/>
        <w:rPr>
          <w:b/>
        </w:rPr>
      </w:pPr>
      <w:r>
        <w:rPr>
          <w:b/>
        </w:rPr>
        <w:t>Estrategia de minimización:</w:t>
      </w:r>
    </w:p>
    <w:p w:rsidR="00DA0F4E" w:rsidRDefault="008E5650" w:rsidP="0029042E">
      <w:pPr>
        <w:spacing w:after="200" w:line="276" w:lineRule="auto"/>
        <w:jc w:val="left"/>
      </w:pPr>
      <w:r>
        <w:t>Se realizarán encuestas con el fin de realizar una mejor búsqueda y validación en los requerimientos, de ésta manera trataremos que los cambios no sean bruscos.</w:t>
      </w:r>
    </w:p>
    <w:p w:rsidR="006C2C61" w:rsidRDefault="006C2C61" w:rsidP="008E5650">
      <w:pPr>
        <w:spacing w:after="200" w:line="276" w:lineRule="auto"/>
        <w:jc w:val="left"/>
        <w:rPr>
          <w:b/>
          <w:u w:val="single"/>
        </w:rPr>
      </w:pPr>
    </w:p>
    <w:p w:rsidR="008E5650" w:rsidRDefault="008E5650" w:rsidP="008E5650">
      <w:pPr>
        <w:spacing w:after="200" w:line="276" w:lineRule="auto"/>
        <w:jc w:val="left"/>
        <w:rPr>
          <w:b/>
          <w:u w:val="single"/>
        </w:rPr>
      </w:pPr>
      <w:r>
        <w:rPr>
          <w:b/>
          <w:u w:val="single"/>
        </w:rPr>
        <w:t>R-3 Disconformidad con entregable por parte de los usuarios</w:t>
      </w:r>
    </w:p>
    <w:p w:rsidR="008E5650" w:rsidRDefault="008E5650" w:rsidP="008E5650">
      <w:pPr>
        <w:spacing w:after="200" w:line="276" w:lineRule="auto"/>
        <w:jc w:val="left"/>
        <w:rPr>
          <w:b/>
        </w:rPr>
      </w:pPr>
      <w:r>
        <w:rPr>
          <w:b/>
        </w:rPr>
        <w:t>Descripción:</w:t>
      </w:r>
    </w:p>
    <w:p w:rsidR="008E5650" w:rsidRDefault="008E5650" w:rsidP="008E5650">
      <w:pPr>
        <w:spacing w:after="200" w:line="276" w:lineRule="auto"/>
        <w:jc w:val="left"/>
      </w:pPr>
      <w:r>
        <w:t>Se le presentará los entregables a los usuarios del sistema, con el fin de que realicen pruebas y comenten su funcionalidad, esto puede llevar a devoluciones negativas del producto entregado.</w:t>
      </w:r>
    </w:p>
    <w:p w:rsidR="008E5650" w:rsidRDefault="008E5650" w:rsidP="008E5650">
      <w:pPr>
        <w:spacing w:after="200" w:line="276" w:lineRule="auto"/>
        <w:jc w:val="left"/>
        <w:rPr>
          <w:b/>
        </w:rPr>
      </w:pPr>
      <w:r>
        <w:rPr>
          <w:b/>
        </w:rPr>
        <w:t>Estrategia de minimización:</w:t>
      </w:r>
    </w:p>
    <w:p w:rsidR="008E5650" w:rsidRDefault="0008036B" w:rsidP="008E5650">
      <w:pPr>
        <w:spacing w:after="200" w:line="276" w:lineRule="auto"/>
        <w:jc w:val="left"/>
      </w:pPr>
      <w:r>
        <w:t xml:space="preserve">En cada reunión antes del comienzo de cada entregable se realizará alguna evaluación con los grupos focos de las funcionalidades a realizar. Se tratará de realizar un bosquejo de la interfaz de usuario, con el fin de lograr una aceptación de las funcionalidades antes de la implementación. </w:t>
      </w:r>
      <w:r w:rsidRPr="0008036B">
        <w:rPr>
          <w:highlight w:val="yellow"/>
        </w:rPr>
        <w:t xml:space="preserve">VER QUE SI NO SE CONFORMA A LOS USUARIOS SE </w:t>
      </w:r>
      <w:r w:rsidRPr="0008036B">
        <w:rPr>
          <w:highlight w:val="yellow"/>
        </w:rPr>
        <w:lastRenderedPageBreak/>
        <w:t>DEJARÁ LAS ANOTACIONES CORRESPONDIENTES Y SE SEGUIRÁ ADELANTE</w:t>
      </w:r>
    </w:p>
    <w:p w:rsidR="006C2C61" w:rsidRDefault="006C2C61" w:rsidP="0008036B">
      <w:pPr>
        <w:spacing w:after="200" w:line="276" w:lineRule="auto"/>
        <w:jc w:val="left"/>
        <w:rPr>
          <w:b/>
          <w:u w:val="single"/>
        </w:rPr>
      </w:pPr>
    </w:p>
    <w:p w:rsidR="0008036B" w:rsidRDefault="0008036B" w:rsidP="0008036B">
      <w:pPr>
        <w:spacing w:after="200" w:line="276" w:lineRule="auto"/>
        <w:jc w:val="left"/>
        <w:rPr>
          <w:b/>
          <w:u w:val="single"/>
        </w:rPr>
      </w:pPr>
      <w:r>
        <w:rPr>
          <w:b/>
          <w:u w:val="single"/>
        </w:rPr>
        <w:t>R-4 Inexperiencia en la gestión del proyecto</w:t>
      </w:r>
    </w:p>
    <w:p w:rsidR="0008036B" w:rsidRDefault="0008036B" w:rsidP="0008036B">
      <w:pPr>
        <w:spacing w:after="200" w:line="276" w:lineRule="auto"/>
        <w:jc w:val="left"/>
        <w:rPr>
          <w:b/>
        </w:rPr>
      </w:pPr>
      <w:r>
        <w:rPr>
          <w:b/>
        </w:rPr>
        <w:t>Descripción:</w:t>
      </w:r>
    </w:p>
    <w:p w:rsidR="0008036B" w:rsidRDefault="0008036B" w:rsidP="0008036B">
      <w:pPr>
        <w:spacing w:after="200" w:line="276" w:lineRule="auto"/>
        <w:jc w:val="left"/>
      </w:pPr>
      <w:r w:rsidRPr="00DA0F4E">
        <w:t xml:space="preserve">Dado que </w:t>
      </w:r>
      <w:r>
        <w:t>somos nuevos en la gestión del proyecto podríamos tener problemas en la planificaci</w:t>
      </w:r>
      <w:r w:rsidR="002542E1">
        <w:t>ón y seguimiento del mismo.</w:t>
      </w:r>
      <w:r>
        <w:t xml:space="preserve"> </w:t>
      </w:r>
      <w:r w:rsidR="002542E1">
        <w:t>Obteniendo pérdida innecesaria</w:t>
      </w:r>
      <w:r>
        <w:t xml:space="preserve"> de tiempo</w:t>
      </w:r>
      <w:r w:rsidR="002542E1">
        <w:t>, así como</w:t>
      </w:r>
      <w:r>
        <w:t xml:space="preserve"> </w:t>
      </w:r>
      <w:r w:rsidR="002542E1">
        <w:t>no cumplir con la</w:t>
      </w:r>
      <w:r>
        <w:t xml:space="preserve"> calidad </w:t>
      </w:r>
      <w:r w:rsidR="002542E1">
        <w:t xml:space="preserve">deseada </w:t>
      </w:r>
      <w:r>
        <w:t>en el producto final.</w:t>
      </w:r>
    </w:p>
    <w:p w:rsidR="0008036B" w:rsidRDefault="0008036B" w:rsidP="0008036B">
      <w:pPr>
        <w:spacing w:after="200" w:line="276" w:lineRule="auto"/>
        <w:jc w:val="left"/>
        <w:rPr>
          <w:b/>
        </w:rPr>
      </w:pPr>
      <w:r>
        <w:rPr>
          <w:b/>
        </w:rPr>
        <w:t>Estrategia de minimización:</w:t>
      </w:r>
    </w:p>
    <w:p w:rsidR="0008036B" w:rsidRDefault="002542E1" w:rsidP="0008036B">
      <w:pPr>
        <w:spacing w:after="200" w:line="276" w:lineRule="auto"/>
        <w:jc w:val="left"/>
      </w:pPr>
      <w:r>
        <w:t>Buscaremos constante apoyo en cada etapa del proyecto por parte de gente con experiencia en el tema. Documentaremos todo lo que sea posible a fin de dar un mejor cierre al proyecto.</w:t>
      </w:r>
    </w:p>
    <w:p w:rsidR="006C2C61" w:rsidRDefault="006C2C61" w:rsidP="00C5398B">
      <w:pPr>
        <w:spacing w:after="200" w:line="276" w:lineRule="auto"/>
        <w:jc w:val="left"/>
        <w:rPr>
          <w:b/>
          <w:u w:val="single"/>
        </w:rPr>
      </w:pPr>
    </w:p>
    <w:p w:rsidR="00C5398B" w:rsidRDefault="00C5398B" w:rsidP="00C5398B">
      <w:pPr>
        <w:spacing w:after="200" w:line="276" w:lineRule="auto"/>
        <w:jc w:val="left"/>
        <w:rPr>
          <w:b/>
          <w:u w:val="single"/>
        </w:rPr>
      </w:pPr>
      <w:r>
        <w:rPr>
          <w:b/>
          <w:u w:val="single"/>
        </w:rPr>
        <w:t>R-5 Problemas con las herramientas seleccionadas</w:t>
      </w:r>
    </w:p>
    <w:p w:rsidR="00C5398B" w:rsidRDefault="00C5398B" w:rsidP="00C5398B">
      <w:pPr>
        <w:spacing w:after="200" w:line="276" w:lineRule="auto"/>
        <w:jc w:val="left"/>
        <w:rPr>
          <w:b/>
        </w:rPr>
      </w:pPr>
      <w:r>
        <w:rPr>
          <w:b/>
        </w:rPr>
        <w:t>Descripción:</w:t>
      </w:r>
    </w:p>
    <w:p w:rsidR="00C5398B" w:rsidRPr="00C5398B" w:rsidRDefault="00C5398B" w:rsidP="00C5398B">
      <w:pPr>
        <w:spacing w:after="200" w:line="276" w:lineRule="auto"/>
        <w:jc w:val="left"/>
        <w:rPr>
          <w:b/>
        </w:rPr>
      </w:pPr>
      <w:r w:rsidRPr="00C5398B">
        <w:rPr>
          <w:b/>
          <w:highlight w:val="yellow"/>
        </w:rPr>
        <w:t>DEPENDE DE LAS ALTERNATIVAS Y LAS HERRAMIENTAS DEFINIDAS EN ELLAS</w:t>
      </w:r>
    </w:p>
    <w:p w:rsidR="00C5398B" w:rsidRDefault="00C5398B" w:rsidP="00C5398B">
      <w:pPr>
        <w:spacing w:after="200" w:line="276" w:lineRule="auto"/>
        <w:jc w:val="left"/>
        <w:rPr>
          <w:b/>
        </w:rPr>
      </w:pPr>
      <w:r>
        <w:rPr>
          <w:b/>
        </w:rPr>
        <w:t>Estrategia de minimización:</w:t>
      </w:r>
    </w:p>
    <w:p w:rsidR="006C2C61" w:rsidRDefault="006C2C61" w:rsidP="00C5398B">
      <w:pPr>
        <w:spacing w:after="200" w:line="276" w:lineRule="auto"/>
        <w:jc w:val="left"/>
        <w:rPr>
          <w:b/>
          <w:u w:val="single"/>
        </w:rPr>
      </w:pPr>
    </w:p>
    <w:p w:rsidR="00C5398B" w:rsidRDefault="00C5398B" w:rsidP="00C5398B">
      <w:pPr>
        <w:spacing w:after="200" w:line="276" w:lineRule="auto"/>
        <w:jc w:val="left"/>
        <w:rPr>
          <w:b/>
          <w:u w:val="single"/>
        </w:rPr>
      </w:pPr>
      <w:r>
        <w:rPr>
          <w:b/>
          <w:u w:val="single"/>
        </w:rPr>
        <w:t xml:space="preserve">R-6 Deserción de uno de los integrantes del equipo de desarrollo </w:t>
      </w:r>
    </w:p>
    <w:p w:rsidR="00C5398B" w:rsidRDefault="00C5398B" w:rsidP="00C5398B">
      <w:pPr>
        <w:spacing w:after="200" w:line="276" w:lineRule="auto"/>
        <w:jc w:val="left"/>
        <w:rPr>
          <w:b/>
        </w:rPr>
      </w:pPr>
      <w:r>
        <w:rPr>
          <w:b/>
        </w:rPr>
        <w:t>Descripción:</w:t>
      </w:r>
    </w:p>
    <w:p w:rsidR="00C5398B" w:rsidRDefault="00C5398B" w:rsidP="00C5398B">
      <w:pPr>
        <w:spacing w:after="200" w:line="276" w:lineRule="auto"/>
        <w:jc w:val="left"/>
      </w:pPr>
      <w:r>
        <w:t>Por problemas personales algún integrante del equipo podría abandonar el proyecto.</w:t>
      </w:r>
    </w:p>
    <w:p w:rsidR="00C5398B" w:rsidRDefault="00C5398B" w:rsidP="00C5398B">
      <w:pPr>
        <w:spacing w:after="200" w:line="276" w:lineRule="auto"/>
        <w:jc w:val="left"/>
        <w:rPr>
          <w:b/>
        </w:rPr>
      </w:pPr>
      <w:r>
        <w:rPr>
          <w:b/>
        </w:rPr>
        <w:t>Plan de contingencia:</w:t>
      </w:r>
    </w:p>
    <w:p w:rsidR="00C5398B" w:rsidRDefault="00C5398B" w:rsidP="00C5398B">
      <w:pPr>
        <w:spacing w:after="200" w:line="276" w:lineRule="auto"/>
        <w:jc w:val="left"/>
      </w:pPr>
      <w:r>
        <w:t>En caso de que esto suceda, se deberá evaluar la posibilidad de tener que recortar el proyecto. Se quitarán los requerimientos que sean menos relevantes con el fin de poder realizar un producto final al menos funcional.</w:t>
      </w:r>
    </w:p>
    <w:p w:rsidR="006C2C61" w:rsidRDefault="006C2C61" w:rsidP="00C5398B">
      <w:pPr>
        <w:spacing w:after="200" w:line="276" w:lineRule="auto"/>
        <w:jc w:val="left"/>
        <w:rPr>
          <w:b/>
          <w:u w:val="single"/>
        </w:rPr>
      </w:pPr>
    </w:p>
    <w:p w:rsidR="00C5398B" w:rsidRDefault="00C5398B" w:rsidP="00C5398B">
      <w:pPr>
        <w:spacing w:after="200" w:line="276" w:lineRule="auto"/>
        <w:jc w:val="left"/>
        <w:rPr>
          <w:b/>
          <w:u w:val="single"/>
        </w:rPr>
      </w:pPr>
      <w:r>
        <w:rPr>
          <w:b/>
          <w:u w:val="single"/>
        </w:rPr>
        <w:t>R-7 Enfermedad o incapacidad de trabajar por parte de los integrantes del equipo de desarrollo</w:t>
      </w:r>
    </w:p>
    <w:p w:rsidR="00C5398B" w:rsidRDefault="00C5398B" w:rsidP="00C5398B">
      <w:pPr>
        <w:spacing w:after="200" w:line="276" w:lineRule="auto"/>
        <w:jc w:val="left"/>
        <w:rPr>
          <w:b/>
        </w:rPr>
      </w:pPr>
      <w:r>
        <w:rPr>
          <w:b/>
        </w:rPr>
        <w:lastRenderedPageBreak/>
        <w:t>Descripción:</w:t>
      </w:r>
    </w:p>
    <w:p w:rsidR="00C5398B" w:rsidRDefault="00C5398B" w:rsidP="00C5398B">
      <w:pPr>
        <w:spacing w:after="200" w:line="276" w:lineRule="auto"/>
        <w:jc w:val="left"/>
      </w:pPr>
      <w:r>
        <w:t>Por problemas de salud o trabajo, los integrantes del equipo pueden verse incapacitados de cumplir con las horas planificadas de trabajo.</w:t>
      </w:r>
    </w:p>
    <w:p w:rsidR="00C5398B" w:rsidRDefault="00805E36" w:rsidP="00C5398B">
      <w:pPr>
        <w:spacing w:after="200" w:line="276" w:lineRule="auto"/>
        <w:jc w:val="left"/>
        <w:rPr>
          <w:b/>
        </w:rPr>
      </w:pPr>
      <w:r>
        <w:rPr>
          <w:b/>
        </w:rPr>
        <w:t>Plan de contingencia</w:t>
      </w:r>
      <w:r w:rsidR="00C5398B">
        <w:rPr>
          <w:b/>
        </w:rPr>
        <w:t>:</w:t>
      </w:r>
    </w:p>
    <w:p w:rsidR="00C5398B" w:rsidRDefault="002713C0" w:rsidP="00C5398B">
      <w:pPr>
        <w:spacing w:after="200" w:line="276" w:lineRule="auto"/>
        <w:jc w:val="left"/>
      </w:pPr>
      <w:r>
        <w:t>En caso que suceda dicho problema, reorganizaremos las horas planificadas recargando de ser posible al integrante activo.</w:t>
      </w:r>
    </w:p>
    <w:p w:rsidR="002011EA" w:rsidRDefault="002011EA" w:rsidP="002011EA">
      <w:pPr>
        <w:spacing w:after="200" w:line="276" w:lineRule="auto"/>
        <w:jc w:val="left"/>
        <w:rPr>
          <w:b/>
          <w:u w:val="single"/>
        </w:rPr>
      </w:pPr>
    </w:p>
    <w:p w:rsidR="002011EA" w:rsidRDefault="002011EA" w:rsidP="002011EA">
      <w:pPr>
        <w:spacing w:after="200" w:line="276" w:lineRule="auto"/>
        <w:jc w:val="left"/>
        <w:rPr>
          <w:b/>
          <w:u w:val="single"/>
        </w:rPr>
      </w:pPr>
      <w:r>
        <w:rPr>
          <w:b/>
          <w:u w:val="single"/>
        </w:rPr>
        <w:t>R-8 Problema con el repositorio de datos (Github)</w:t>
      </w:r>
    </w:p>
    <w:p w:rsidR="002011EA" w:rsidRDefault="002011EA" w:rsidP="002011EA">
      <w:pPr>
        <w:spacing w:after="200" w:line="276" w:lineRule="auto"/>
        <w:jc w:val="left"/>
        <w:rPr>
          <w:b/>
        </w:rPr>
      </w:pPr>
      <w:r>
        <w:rPr>
          <w:b/>
        </w:rPr>
        <w:t>Descripción:</w:t>
      </w:r>
    </w:p>
    <w:p w:rsidR="002011EA" w:rsidRDefault="002011EA" w:rsidP="002011EA">
      <w:pPr>
        <w:spacing w:after="200" w:line="276" w:lineRule="auto"/>
        <w:jc w:val="left"/>
      </w:pPr>
      <w:r>
        <w:t>Trabajaremos con un repositorio online para facilitar el trabajo en equipo y control del versionado. Dicho repositorio podría llegar a presentar problemas, imposibilitando así continuar con el proyecto.</w:t>
      </w:r>
    </w:p>
    <w:p w:rsidR="002011EA" w:rsidRDefault="002011EA" w:rsidP="002011EA">
      <w:pPr>
        <w:spacing w:after="200" w:line="276" w:lineRule="auto"/>
        <w:jc w:val="left"/>
        <w:rPr>
          <w:b/>
        </w:rPr>
      </w:pPr>
      <w:r>
        <w:rPr>
          <w:b/>
        </w:rPr>
        <w:t>Estrategia de minimización:</w:t>
      </w:r>
    </w:p>
    <w:p w:rsidR="0008036B" w:rsidRPr="00DA0F4E" w:rsidRDefault="002011EA" w:rsidP="008E5650">
      <w:pPr>
        <w:spacing w:after="200" w:line="276" w:lineRule="auto"/>
        <w:jc w:val="left"/>
      </w:pPr>
      <w:r>
        <w:t>Realizaremos respaldos diarios de lo realizado en una unidad física.</w:t>
      </w:r>
    </w:p>
    <w:p w:rsidR="008E5650" w:rsidRPr="00DA0F4E" w:rsidRDefault="008E5650" w:rsidP="0029042E">
      <w:pPr>
        <w:spacing w:after="200" w:line="276" w:lineRule="auto"/>
        <w:jc w:val="left"/>
      </w:pPr>
    </w:p>
    <w:p w:rsidR="0029042E" w:rsidRDefault="0029042E" w:rsidP="0029042E">
      <w:pPr>
        <w:pStyle w:val="Prrafodelista"/>
        <w:spacing w:after="200" w:line="276" w:lineRule="auto"/>
        <w:ind w:left="1065"/>
        <w:jc w:val="left"/>
      </w:pPr>
    </w:p>
    <w:p w:rsidR="0029042E" w:rsidRDefault="0029042E" w:rsidP="0029042E">
      <w:pPr>
        <w:pStyle w:val="Prrafodelista"/>
        <w:spacing w:after="200" w:line="276" w:lineRule="auto"/>
        <w:ind w:left="1065"/>
        <w:jc w:val="left"/>
      </w:pPr>
    </w:p>
    <w:p w:rsidR="009110E6" w:rsidRPr="00A05B82" w:rsidRDefault="00486864" w:rsidP="009110E6">
      <w:pPr>
        <w:pStyle w:val="Titulo1Numerado"/>
      </w:pPr>
      <w:bookmarkStart w:id="23" w:name="_Toc479699052"/>
      <w:r>
        <w:t>Plan de proyecto</w:t>
      </w:r>
      <w:bookmarkEnd w:id="23"/>
    </w:p>
    <w:p w:rsidR="009110E6" w:rsidRDefault="00486864" w:rsidP="009110E6">
      <w:pPr>
        <w:spacing w:after="200" w:line="276" w:lineRule="auto"/>
        <w:jc w:val="left"/>
      </w:pPr>
      <w:r>
        <w:t>A continuación proporcionaremos un marco de trabajo que nos permita hacer estimaciones, y demostrar qué mecanismos de control se utilizarán para administrar el desarrollo del proyecto.</w:t>
      </w:r>
    </w:p>
    <w:p w:rsidR="00486864" w:rsidRDefault="00486864" w:rsidP="00486864">
      <w:pPr>
        <w:pStyle w:val="Titulo2Numerado"/>
        <w:numPr>
          <w:ilvl w:val="1"/>
          <w:numId w:val="14"/>
        </w:numPr>
      </w:pPr>
      <w:bookmarkStart w:id="24" w:name="_Toc479699053"/>
      <w:r>
        <w:t>Definición del proceso</w:t>
      </w:r>
      <w:bookmarkEnd w:id="24"/>
    </w:p>
    <w:p w:rsidR="00486864" w:rsidRDefault="00486864" w:rsidP="00486864">
      <w:pPr>
        <w:pStyle w:val="Titulo3Numerado"/>
        <w:numPr>
          <w:ilvl w:val="2"/>
          <w:numId w:val="14"/>
        </w:numPr>
      </w:pPr>
      <w:bookmarkStart w:id="25" w:name="_Toc479699054"/>
      <w:r>
        <w:t>Metodología</w:t>
      </w:r>
      <w:bookmarkEnd w:id="25"/>
    </w:p>
    <w:p w:rsidR="00486864" w:rsidRDefault="0069201A" w:rsidP="002A1453">
      <w:r>
        <w:t>Se incorporarán al proyecto algunas buenas prácticas de la metodología ágil</w:t>
      </w:r>
      <w:r w:rsidR="002A1453">
        <w:t xml:space="preserve"> </w:t>
      </w:r>
      <w:r w:rsidR="002A1453" w:rsidRPr="002A1453">
        <w:rPr>
          <w:highlight w:val="yellow"/>
        </w:rPr>
        <w:t>VER SI ES UNA METODOLOGIA O HAY QUE ACLARAR ALGO MAS</w:t>
      </w:r>
      <w:r>
        <w:t xml:space="preserve"> Scrum</w:t>
      </w:r>
      <w:r w:rsidR="002A1453">
        <w:t xml:space="preserve">. Debemos aclarar que no es posible aplicar Scrum como se debería, ya que el equipo de desarrollo es reducido, pero si adoptaremos algunos buenos hábitos. </w:t>
      </w:r>
    </w:p>
    <w:p w:rsidR="002A1453" w:rsidRPr="002A1453" w:rsidRDefault="002A1453" w:rsidP="002A1453">
      <w:pPr>
        <w:pStyle w:val="Titulo3Numerado"/>
        <w:numPr>
          <w:ilvl w:val="2"/>
          <w:numId w:val="14"/>
        </w:numPr>
      </w:pPr>
      <w:bookmarkStart w:id="26" w:name="_Toc479699055"/>
      <w:r>
        <w:lastRenderedPageBreak/>
        <w:t>Ciclo de vida elegido</w:t>
      </w:r>
      <w:bookmarkEnd w:id="26"/>
    </w:p>
    <w:p w:rsidR="0069201A" w:rsidRDefault="00CB4F1A" w:rsidP="0069201A">
      <w:r w:rsidRPr="00CB4F1A">
        <w:rPr>
          <w:highlight w:val="yellow"/>
        </w:rPr>
        <w:t>Cada ciclo de vida</w:t>
      </w:r>
      <w:r>
        <w:t xml:space="preserve"> comienza con una reunión en la cual evaluaremos la pila de producto (lista de funcionalidades o requerimientos), seleccionando una parte de los mismos con el fin de generar un sprint (lista de funcionalidades que generan un entregable). Cada sprint durará aproximadamente quince días. Se tendrán reuniones diarias de no más de veinte minutos, con el fin de saber ¿qué hicimos?, ¿qué problema tuvimos?, y ¿Qué vamos a hacer en el día?</w:t>
      </w:r>
      <w:r w:rsidR="00E53376">
        <w:t xml:space="preserve"> </w:t>
      </w:r>
      <w:r w:rsidR="00E53376" w:rsidRPr="00E53376">
        <w:rPr>
          <w:highlight w:val="yellow"/>
        </w:rPr>
        <w:t>CHEQUEAR</w:t>
      </w:r>
      <w:r>
        <w:t>. Al final de cada sprint contaremos con una porción funcional del producto,</w:t>
      </w:r>
      <w:r w:rsidR="00E53376">
        <w:t xml:space="preserve"> se llevará a cabo una reunión para evaluar como fue el proceso de desarrollo.</w:t>
      </w:r>
      <w:r>
        <w:t xml:space="preserve"> </w:t>
      </w:r>
      <w:r w:rsidR="00E53376">
        <w:t>El producto será entregado</w:t>
      </w:r>
      <w:r>
        <w:t xml:space="preserve"> a los usuarios para comprobar su funcionalidad y o</w:t>
      </w:r>
      <w:r w:rsidR="00E53376">
        <w:t>btener devoluciones del mismo. Terminada dicha etapa comenzaremos de nuevo con el ciclo.</w:t>
      </w:r>
    </w:p>
    <w:p w:rsidR="00E53376" w:rsidRDefault="00E53376" w:rsidP="0069201A">
      <w:r>
        <w:rPr>
          <w:noProof/>
          <w:lang w:eastAsia="es-UY"/>
        </w:rPr>
        <w:drawing>
          <wp:inline distT="0" distB="0" distL="0" distR="0">
            <wp:extent cx="5400040" cy="21939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umciclo.gif"/>
                    <pic:cNvPicPr/>
                  </pic:nvPicPr>
                  <pic:blipFill>
                    <a:blip r:embed="rId8">
                      <a:extLst>
                        <a:ext uri="{28A0092B-C50C-407E-A947-70E740481C1C}">
                          <a14:useLocalDpi xmlns:a14="http://schemas.microsoft.com/office/drawing/2010/main" val="0"/>
                        </a:ext>
                      </a:extLst>
                    </a:blip>
                    <a:stretch>
                      <a:fillRect/>
                    </a:stretch>
                  </pic:blipFill>
                  <pic:spPr>
                    <a:xfrm>
                      <a:off x="0" y="0"/>
                      <a:ext cx="5400040" cy="2193925"/>
                    </a:xfrm>
                    <a:prstGeom prst="rect">
                      <a:avLst/>
                    </a:prstGeom>
                  </pic:spPr>
                </pic:pic>
              </a:graphicData>
            </a:graphic>
          </wp:inline>
        </w:drawing>
      </w:r>
    </w:p>
    <w:p w:rsidR="00B56942" w:rsidRDefault="00B56942" w:rsidP="00B56942">
      <w:pPr>
        <w:pStyle w:val="Titulo3Numerado"/>
        <w:numPr>
          <w:ilvl w:val="2"/>
          <w:numId w:val="14"/>
        </w:numPr>
      </w:pPr>
      <w:bookmarkStart w:id="27" w:name="_Toc479699056"/>
      <w:r>
        <w:t>Incremento o iteraciones definidas</w:t>
      </w:r>
      <w:bookmarkEnd w:id="27"/>
    </w:p>
    <w:p w:rsidR="00B56942" w:rsidRDefault="005A51E1" w:rsidP="00B56942">
      <w:r>
        <w:t xml:space="preserve">El proyecto será dividido en ocho iteraciones, cada una de quince días aproximadamente. </w:t>
      </w:r>
    </w:p>
    <w:p w:rsidR="005A51E1" w:rsidRDefault="005A51E1" w:rsidP="00B56942">
      <w:r w:rsidRPr="005A51E1">
        <w:rPr>
          <w:highlight w:val="yellow"/>
        </w:rPr>
        <w:t>DETALLAR SPRINT POR SPRINT, 1 Y 2 ANTEPROYECTO, EL FINAL DOCUMENTACIÓN Y CORRECCIONES. DAR DETALLE DE LAS FECHAS</w:t>
      </w:r>
    </w:p>
    <w:p w:rsidR="005A51E1" w:rsidRDefault="005A51E1" w:rsidP="005A51E1">
      <w:pPr>
        <w:pStyle w:val="Titulo3Numerado"/>
        <w:numPr>
          <w:ilvl w:val="2"/>
          <w:numId w:val="14"/>
        </w:numPr>
      </w:pPr>
      <w:bookmarkStart w:id="28" w:name="_Toc479699057"/>
      <w:r>
        <w:t>Integrantes y roles</w:t>
      </w:r>
      <w:bookmarkEnd w:id="28"/>
    </w:p>
    <w:p w:rsidR="005A51E1" w:rsidRDefault="005A51E1" w:rsidP="005A51E1">
      <w:r>
        <w:t>El grupo de proyecto está compuesto por Federico Speroni y Bruno D</w:t>
      </w:r>
      <w:r w:rsidR="00377049">
        <w:t>íaz. Al ser un grupo reducido</w:t>
      </w:r>
      <w:r>
        <w:t xml:space="preserve"> los integrantes del grupo deberán cubrir los distintos roles</w:t>
      </w:r>
      <w:r w:rsidR="00377049">
        <w:t>,</w:t>
      </w:r>
      <w:r>
        <w:t xml:space="preserve"> adaptándose </w:t>
      </w:r>
      <w:r>
        <w:lastRenderedPageBreak/>
        <w:t xml:space="preserve">a cada una de las necesidades </w:t>
      </w:r>
      <w:r w:rsidR="00F763AA">
        <w:t>realizando una adaptación lo mejor posible de</w:t>
      </w:r>
      <w:r>
        <w:t xml:space="preserve"> Scrum</w:t>
      </w:r>
      <w:r w:rsidR="00377049">
        <w:t>. Los roles</w:t>
      </w:r>
      <w:r w:rsidR="00F763AA">
        <w:t xml:space="preserve"> ideales de Scrum</w:t>
      </w:r>
      <w:r w:rsidR="00377049">
        <w:t xml:space="preserve"> son:</w:t>
      </w:r>
    </w:p>
    <w:p w:rsidR="00733858" w:rsidRDefault="00377049" w:rsidP="00CA11E1">
      <w:pPr>
        <w:pStyle w:val="Prrafodelista"/>
        <w:numPr>
          <w:ilvl w:val="0"/>
          <w:numId w:val="44"/>
        </w:numPr>
      </w:pPr>
      <w:r>
        <w:t xml:space="preserve">Product Owner </w:t>
      </w:r>
    </w:p>
    <w:p w:rsidR="000B64D6" w:rsidRDefault="00733858" w:rsidP="000B64D6">
      <w:pPr>
        <w:pStyle w:val="Prrafodelista"/>
      </w:pPr>
      <w:r w:rsidRPr="00F763AA">
        <w:t xml:space="preserve">Representante del cliente, toma las decisiones del </w:t>
      </w:r>
      <w:r w:rsidR="000B64D6" w:rsidRPr="00F763AA">
        <w:t>mismo</w:t>
      </w:r>
      <w:r w:rsidRPr="00F763AA">
        <w:t>. Es una única persona.</w:t>
      </w:r>
      <w:r>
        <w:t xml:space="preserve"> Co</w:t>
      </w:r>
      <w:r w:rsidR="000B64D6">
        <w:t>noce</w:t>
      </w:r>
      <w:r>
        <w:t xml:space="preserve"> perfectamente el entorno de negocio del cliente, las necesidades y el objetivo que se persigue con el sistema que se está construyendo</w:t>
      </w:r>
      <w:r w:rsidR="000B64D6">
        <w:t>. Tiene</w:t>
      </w:r>
      <w:r>
        <w:t xml:space="preserve"> atribuciones suficientes para tomar las decisiones ne</w:t>
      </w:r>
      <w:r w:rsidR="000B64D6">
        <w:t>cesarias durante el desarrollo. Conoce</w:t>
      </w:r>
      <w:r>
        <w:t xml:space="preserve"> Scrum para realizar con solvencia </w:t>
      </w:r>
      <w:r w:rsidR="000B64D6">
        <w:t>las tareas que le corresponden:</w:t>
      </w:r>
    </w:p>
    <w:p w:rsidR="000B64D6" w:rsidRDefault="00733858" w:rsidP="000B64D6">
      <w:pPr>
        <w:pStyle w:val="Prrafodelista"/>
        <w:numPr>
          <w:ilvl w:val="1"/>
          <w:numId w:val="44"/>
        </w:numPr>
      </w:pPr>
      <w:r>
        <w:t>Desarrollo y administración de la pila de</w:t>
      </w:r>
      <w:r w:rsidR="000B64D6">
        <w:t>l producto (requisitos o funcionalidades del sistema).</w:t>
      </w:r>
    </w:p>
    <w:p w:rsidR="00733858" w:rsidRDefault="00733858" w:rsidP="000B64D6">
      <w:pPr>
        <w:pStyle w:val="Prrafodelista"/>
        <w:numPr>
          <w:ilvl w:val="1"/>
          <w:numId w:val="44"/>
        </w:numPr>
      </w:pPr>
      <w:r>
        <w:t xml:space="preserve">Presentación y participación en la reunión de planificación de cada sprint. </w:t>
      </w:r>
    </w:p>
    <w:p w:rsidR="00733858" w:rsidRDefault="00733858" w:rsidP="000B64D6">
      <w:pPr>
        <w:pStyle w:val="Prrafodelista"/>
      </w:pPr>
      <w:r>
        <w:t>Recibir y analizar de forma continua retroinformación del negocio (evolución del mer</w:t>
      </w:r>
      <w:r w:rsidR="00F763AA">
        <w:t>cado, competencia, alternativas</w:t>
      </w:r>
      <w:r>
        <w:t xml:space="preserve">) y del proyecto (sugerencias del equipo, alternativas técnicas, pruebas </w:t>
      </w:r>
      <w:r w:rsidR="009A433F">
        <w:t>y evaluación de cada incremento</w:t>
      </w:r>
      <w:r>
        <w:t xml:space="preserve">). </w:t>
      </w:r>
    </w:p>
    <w:p w:rsidR="00733858" w:rsidRDefault="00733858" w:rsidP="000B64D6">
      <w:pPr>
        <w:pStyle w:val="Prrafodelista"/>
      </w:pPr>
      <w:r>
        <w:t xml:space="preserve">Es recomendable </w:t>
      </w:r>
      <w:r w:rsidR="000B64D6">
        <w:t>que conozca y haya</w:t>
      </w:r>
      <w:r>
        <w:t xml:space="preserve"> trabajado p</w:t>
      </w:r>
      <w:r w:rsidR="000B64D6">
        <w:t xml:space="preserve">reviamente con el mismo equipo. </w:t>
      </w:r>
      <w:r>
        <w:t>Es quien decide en última instancia cómo debe ser el resultado final, y el orden en el que se van desarrollando los sucesivos incrementos: qué se pone y qué se quita de la pila del producto, y cuál es la pr</w:t>
      </w:r>
      <w:r w:rsidR="000B64D6">
        <w:t xml:space="preserve">ioridad de las funcionalidades. </w:t>
      </w:r>
      <w:r>
        <w:t xml:space="preserve">Es responsable de la financiación del proyecto, y las decisiones sobre fechas y funcionalidades de las diferentes versiones del producto, y el retorno de la inversión del proyecto. </w:t>
      </w:r>
    </w:p>
    <w:p w:rsidR="00377049" w:rsidRDefault="00733858" w:rsidP="00F763AA">
      <w:pPr>
        <w:pStyle w:val="Prrafodelista"/>
      </w:pPr>
      <w:r w:rsidRPr="00733858">
        <w:rPr>
          <w:highlight w:val="yellow"/>
        </w:rPr>
        <w:t>VER QUE NO ES NUESTRO CASO</w:t>
      </w:r>
      <w:r w:rsidR="000B64D6" w:rsidRPr="000B64D6">
        <w:rPr>
          <w:highlight w:val="yellow"/>
        </w:rPr>
        <w:t xml:space="preserve">, ESPECIFICAR QUE VAMOS A CUMPLIR TODOS LOS ROLES </w:t>
      </w:r>
      <w:r w:rsidR="000B64D6" w:rsidRPr="009A433F">
        <w:rPr>
          <w:highlight w:val="yellow"/>
        </w:rPr>
        <w:t>MEZCLADOS</w:t>
      </w:r>
      <w:r w:rsidR="009A433F" w:rsidRPr="009A433F">
        <w:rPr>
          <w:highlight w:val="yellow"/>
        </w:rPr>
        <w:t xml:space="preserve"> VER SI ALCANZA CON LO QUE HAY EN LA INTRO DEL TEMA</w:t>
      </w:r>
    </w:p>
    <w:p w:rsidR="00377049" w:rsidRDefault="00377049" w:rsidP="00377049">
      <w:pPr>
        <w:pStyle w:val="Prrafodelista"/>
        <w:numPr>
          <w:ilvl w:val="0"/>
          <w:numId w:val="44"/>
        </w:numPr>
      </w:pPr>
      <w:r>
        <w:t>Equipo de desarrollo</w:t>
      </w:r>
    </w:p>
    <w:p w:rsidR="00F763AA" w:rsidRDefault="000B64D6" w:rsidP="00F763AA">
      <w:pPr>
        <w:pStyle w:val="Prrafodelista"/>
      </w:pPr>
      <w:r>
        <w:t xml:space="preserve">El equipo tiene espíritu de colaboración, y un propósito común: conseguir el mayor valor posible para la visión del cliente. Un equipo Scrum responde en su conjunto. Trabajan de forma cohesionada y </w:t>
      </w:r>
      <w:r w:rsidR="00F763AA">
        <w:t>auto organizada</w:t>
      </w:r>
      <w:r>
        <w:t xml:space="preserve">. </w:t>
      </w:r>
      <w:r w:rsidRPr="009A433F">
        <w:rPr>
          <w:highlight w:val="yellow"/>
        </w:rPr>
        <w:t>No hay un gestor que delimita, asigna y coordina las tareas. Son los propios miembros del equipo los que realizan estas funciones.</w:t>
      </w:r>
      <w:r w:rsidR="009A433F">
        <w:t xml:space="preserve"> </w:t>
      </w:r>
      <w:r w:rsidR="009A433F" w:rsidRPr="009A433F">
        <w:rPr>
          <w:highlight w:val="yellow"/>
        </w:rPr>
        <w:t>Scrum Ma</w:t>
      </w:r>
      <w:r w:rsidR="009A433F">
        <w:rPr>
          <w:highlight w:val="yellow"/>
        </w:rPr>
        <w:t>s</w:t>
      </w:r>
      <w:r w:rsidR="009A433F" w:rsidRPr="009A433F">
        <w:rPr>
          <w:highlight w:val="yellow"/>
        </w:rPr>
        <w:t>ter?</w:t>
      </w:r>
      <w:r>
        <w:t xml:space="preserve"> </w:t>
      </w:r>
    </w:p>
    <w:p w:rsidR="00F763AA" w:rsidRDefault="000B64D6" w:rsidP="00F763AA">
      <w:pPr>
        <w:pStyle w:val="Prrafodelista"/>
      </w:pPr>
      <w:r>
        <w:lastRenderedPageBreak/>
        <w:t xml:space="preserve">En el equipo: </w:t>
      </w:r>
    </w:p>
    <w:p w:rsidR="00F763AA" w:rsidRDefault="000B64D6" w:rsidP="00F763AA">
      <w:pPr>
        <w:pStyle w:val="Prrafodelista"/>
        <w:numPr>
          <w:ilvl w:val="1"/>
          <w:numId w:val="44"/>
        </w:numPr>
      </w:pPr>
      <w:r>
        <w:t xml:space="preserve">Todos los miembros conocen y comprenden la visión </w:t>
      </w:r>
      <w:r w:rsidR="00F763AA">
        <w:t>del propietario del producto.</w:t>
      </w:r>
    </w:p>
    <w:p w:rsidR="00F763AA" w:rsidRDefault="000B64D6" w:rsidP="00F763AA">
      <w:pPr>
        <w:pStyle w:val="Prrafodelista"/>
        <w:numPr>
          <w:ilvl w:val="1"/>
          <w:numId w:val="44"/>
        </w:numPr>
      </w:pPr>
      <w:r>
        <w:t>Aportan y colaboran con el propietario del producto en el desarr</w:t>
      </w:r>
      <w:r w:rsidR="00F763AA">
        <w:t>ollo de la pila del producto.</w:t>
      </w:r>
    </w:p>
    <w:p w:rsidR="00F763AA" w:rsidRDefault="000B64D6" w:rsidP="00F763AA">
      <w:pPr>
        <w:pStyle w:val="Prrafodelista"/>
        <w:numPr>
          <w:ilvl w:val="1"/>
          <w:numId w:val="44"/>
        </w:numPr>
      </w:pPr>
      <w:r>
        <w:t xml:space="preserve">Comparten de forma conjunta el objetivo de cada sprint y </w:t>
      </w:r>
      <w:r w:rsidR="00F763AA">
        <w:t>la responsabilidad del logro.</w:t>
      </w:r>
    </w:p>
    <w:p w:rsidR="00F763AA" w:rsidRDefault="000B64D6" w:rsidP="00F763AA">
      <w:pPr>
        <w:pStyle w:val="Prrafodelista"/>
        <w:numPr>
          <w:ilvl w:val="1"/>
          <w:numId w:val="44"/>
        </w:numPr>
      </w:pPr>
      <w:r>
        <w:t xml:space="preserve">Todos los miembros </w:t>
      </w:r>
      <w:r w:rsidR="00F763AA">
        <w:t>participan en las decisiones.</w:t>
      </w:r>
    </w:p>
    <w:p w:rsidR="00F763AA" w:rsidRDefault="000B64D6" w:rsidP="00F763AA">
      <w:pPr>
        <w:pStyle w:val="Prrafodelista"/>
        <w:numPr>
          <w:ilvl w:val="1"/>
          <w:numId w:val="44"/>
        </w:numPr>
      </w:pPr>
      <w:r>
        <w:t>Se respetan las opin</w:t>
      </w:r>
      <w:r w:rsidR="00F763AA">
        <w:t>iones y aportaciones de todos.</w:t>
      </w:r>
    </w:p>
    <w:p w:rsidR="000B64D6" w:rsidRDefault="000B64D6" w:rsidP="00F763AA">
      <w:pPr>
        <w:pStyle w:val="Prrafodelista"/>
        <w:numPr>
          <w:ilvl w:val="1"/>
          <w:numId w:val="44"/>
        </w:numPr>
      </w:pPr>
      <w:r>
        <w:t>Todos conocen el modelo de trabajo con Scrum.</w:t>
      </w:r>
    </w:p>
    <w:p w:rsidR="00F763AA" w:rsidRDefault="00F763AA" w:rsidP="00F763AA">
      <w:pPr>
        <w:pStyle w:val="Prrafodelista"/>
        <w:numPr>
          <w:ilvl w:val="0"/>
          <w:numId w:val="44"/>
        </w:numPr>
      </w:pPr>
      <w:r>
        <w:t xml:space="preserve">Scrum Master </w:t>
      </w:r>
    </w:p>
    <w:p w:rsidR="00F763AA" w:rsidRDefault="00F763AA" w:rsidP="00F763AA">
      <w:pPr>
        <w:pStyle w:val="Prrafodelista"/>
      </w:pPr>
      <w:r>
        <w:t xml:space="preserve">Es el responsable del funcionamiento de Scrum en el proyecto. Sus responsabilidades son: </w:t>
      </w:r>
    </w:p>
    <w:p w:rsidR="00F763AA" w:rsidRDefault="00F763AA" w:rsidP="00F763AA">
      <w:pPr>
        <w:pStyle w:val="Prrafodelista"/>
        <w:numPr>
          <w:ilvl w:val="1"/>
          <w:numId w:val="44"/>
        </w:numPr>
      </w:pPr>
      <w:r>
        <w:t xml:space="preserve">Asesoría y formación al Propietario del producto. </w:t>
      </w:r>
    </w:p>
    <w:p w:rsidR="00F763AA" w:rsidRDefault="00F763AA" w:rsidP="00F763AA">
      <w:pPr>
        <w:pStyle w:val="Prrafodelista"/>
        <w:numPr>
          <w:ilvl w:val="1"/>
          <w:numId w:val="44"/>
        </w:numPr>
      </w:pPr>
      <w:r>
        <w:t xml:space="preserve">Asesoría y formación al equipo. </w:t>
      </w:r>
    </w:p>
    <w:p w:rsidR="00F763AA" w:rsidRDefault="00F763AA" w:rsidP="00F763AA">
      <w:pPr>
        <w:pStyle w:val="Prrafodelista"/>
        <w:numPr>
          <w:ilvl w:val="1"/>
          <w:numId w:val="44"/>
        </w:numPr>
      </w:pPr>
      <w:r>
        <w:t xml:space="preserve">Revisión y validación de la pila del producto. </w:t>
      </w:r>
    </w:p>
    <w:p w:rsidR="00F763AA" w:rsidRDefault="00F763AA" w:rsidP="00F763AA">
      <w:pPr>
        <w:pStyle w:val="Prrafodelista"/>
        <w:numPr>
          <w:ilvl w:val="1"/>
          <w:numId w:val="44"/>
        </w:numPr>
      </w:pPr>
      <w:r>
        <w:t xml:space="preserve">Moderación de las reuniones. </w:t>
      </w:r>
    </w:p>
    <w:p w:rsidR="00F763AA" w:rsidRDefault="00F763AA" w:rsidP="00F763AA">
      <w:pPr>
        <w:pStyle w:val="Prrafodelista"/>
        <w:numPr>
          <w:ilvl w:val="1"/>
          <w:numId w:val="44"/>
        </w:numPr>
      </w:pPr>
      <w:r>
        <w:t xml:space="preserve">Resolución de impedimentos que en el sprint pueden entorpecer la ejecución de las tareas. </w:t>
      </w:r>
    </w:p>
    <w:p w:rsidR="00F763AA" w:rsidRDefault="00F763AA" w:rsidP="00F763AA">
      <w:pPr>
        <w:pStyle w:val="Prrafodelista"/>
        <w:numPr>
          <w:ilvl w:val="1"/>
          <w:numId w:val="44"/>
        </w:numPr>
      </w:pPr>
      <w:r>
        <w:t xml:space="preserve">Gestión de la “dinámica de grupo” en el equipo. </w:t>
      </w:r>
    </w:p>
    <w:p w:rsidR="00F763AA" w:rsidRDefault="00F763AA" w:rsidP="00F763AA">
      <w:pPr>
        <w:pStyle w:val="Prrafodelista"/>
        <w:numPr>
          <w:ilvl w:val="1"/>
          <w:numId w:val="44"/>
        </w:numPr>
      </w:pPr>
      <w:r>
        <w:t>Respeto de la organización y los implicados, con las pautas de tiempos y formas de Scrum.</w:t>
      </w:r>
    </w:p>
    <w:p w:rsidR="00F763AA" w:rsidRDefault="00F763AA" w:rsidP="00F763AA">
      <w:pPr>
        <w:pStyle w:val="Prrafodelista"/>
        <w:numPr>
          <w:ilvl w:val="1"/>
          <w:numId w:val="44"/>
        </w:numPr>
      </w:pPr>
      <w:r>
        <w:t xml:space="preserve">Configuración, diseño y mejora continua de las prácticas de Scrum en la organización. </w:t>
      </w:r>
    </w:p>
    <w:p w:rsidR="00F763AA" w:rsidRDefault="00F763AA" w:rsidP="00F763AA">
      <w:r w:rsidRPr="00F763AA">
        <w:rPr>
          <w:highlight w:val="yellow"/>
        </w:rPr>
        <w:t>Especificar de donde se tomó la información (aulas documentación scram)</w:t>
      </w:r>
    </w:p>
    <w:p w:rsidR="00CC5B94" w:rsidRDefault="00CC5B94" w:rsidP="00CC5B94">
      <w:pPr>
        <w:pStyle w:val="Titulo3Numerado"/>
        <w:numPr>
          <w:ilvl w:val="2"/>
          <w:numId w:val="14"/>
        </w:numPr>
      </w:pPr>
      <w:r>
        <w:t>Descripción y selección de herramientas</w:t>
      </w:r>
    </w:p>
    <w:p w:rsidR="003B106B" w:rsidRDefault="003B106B" w:rsidP="003B106B">
      <w:r>
        <w:t xml:space="preserve">Utilizaremos para el desarrollo del sistema web el Framework de Microsoft .NET. En lo que refiere a la base de datos, se utilizará un motor de SQL Server. Como lenguaje de programación del Back-end, hemos optado por C#. Para el Front-end, decidimos utilizar: HTML5, CSS, Javascript, con algunas librerías como JQuery y algún framework como puede ser Bootstrap. </w:t>
      </w:r>
      <w:r w:rsidRPr="003B106B">
        <w:rPr>
          <w:highlight w:val="yellow"/>
        </w:rPr>
        <w:t xml:space="preserve">Se está evaluando la posibilidad de utilizar </w:t>
      </w:r>
      <w:r w:rsidRPr="003B106B">
        <w:rPr>
          <w:highlight w:val="yellow"/>
        </w:rPr>
        <w:lastRenderedPageBreak/>
        <w:t>Angular2, a fin de probar una tecnología hasta el momento desconocida por ambos integrantes del equipo.</w:t>
      </w:r>
      <w:r>
        <w:t xml:space="preserve"> </w:t>
      </w:r>
      <w:r w:rsidRPr="003B106B">
        <w:rPr>
          <w:highlight w:val="yellow"/>
        </w:rPr>
        <w:t>VER SI PUEDE SER INCIERTO</w:t>
      </w:r>
    </w:p>
    <w:p w:rsidR="00CC5B94" w:rsidRDefault="003B106B" w:rsidP="003B106B">
      <w:r>
        <w:t>Esta selección de herramientas es debido a su gran potencial en la creación de proyectos webs y a la experiencia que presentan los desarrolladores con las mismas; lo cual contribuirá a una mayor eficiencia en el proceso de programación, y se verá plasmado en un mejor producto final.</w:t>
      </w:r>
    </w:p>
    <w:p w:rsidR="006F6794" w:rsidRDefault="006F6794" w:rsidP="003B106B">
      <w:r w:rsidRPr="006F6794">
        <w:rPr>
          <w:highlight w:val="yellow"/>
        </w:rPr>
        <w:t>DETALLAR MÁS</w:t>
      </w:r>
    </w:p>
    <w:p w:rsidR="006F6794" w:rsidRDefault="006F6794" w:rsidP="006F6794">
      <w:pPr>
        <w:pStyle w:val="Titulo3Numerado"/>
        <w:numPr>
          <w:ilvl w:val="2"/>
          <w:numId w:val="14"/>
        </w:numPr>
      </w:pPr>
      <w:r>
        <w:t>Plan de SQA</w:t>
      </w:r>
    </w:p>
    <w:p w:rsidR="009110E6" w:rsidRDefault="006F6794" w:rsidP="00D735F5">
      <w:r w:rsidRPr="006F6794">
        <w:t xml:space="preserve">El propósito de </w:t>
      </w:r>
      <w:r>
        <w:t>éste</w:t>
      </w:r>
      <w:r w:rsidRPr="006F6794">
        <w:t xml:space="preserve"> </w:t>
      </w:r>
      <w:r>
        <w:t>apartado</w:t>
      </w:r>
      <w:r w:rsidRPr="006F6794">
        <w:t xml:space="preserve"> es establecer un plan de SQA que sirva de guía durante todo el proceso de desarro</w:t>
      </w:r>
      <w:r>
        <w:t>llo</w:t>
      </w:r>
      <w:r w:rsidR="00D735F5">
        <w:t>, esperando así lograr la calidad deseada del producto</w:t>
      </w:r>
      <w:r>
        <w:t>. Aquí se especificará</w:t>
      </w:r>
      <w:r w:rsidRPr="006F6794">
        <w:t>n to</w:t>
      </w:r>
      <w:r w:rsidR="00D735F5">
        <w:t>das las actividades a realizar.</w:t>
      </w:r>
    </w:p>
    <w:p w:rsidR="00D735F5" w:rsidRDefault="00D735F5" w:rsidP="00D735F5">
      <w:bookmarkStart w:id="29" w:name="_GoBack"/>
      <w:bookmarkEnd w:id="29"/>
    </w:p>
    <w:p w:rsidR="009110E6" w:rsidRPr="00A05B82" w:rsidRDefault="009110E6" w:rsidP="009110E6">
      <w:pPr>
        <w:pStyle w:val="Titulo1Numerado"/>
      </w:pPr>
      <w:bookmarkStart w:id="30" w:name="_Toc479699058"/>
      <w:r>
        <w:t>SGDFGSDF</w:t>
      </w:r>
      <w:bookmarkEnd w:id="30"/>
    </w:p>
    <w:p w:rsidR="009110E6" w:rsidRDefault="009110E6" w:rsidP="009110E6">
      <w:pPr>
        <w:spacing w:after="200" w:line="276" w:lineRule="auto"/>
        <w:jc w:val="left"/>
      </w:pPr>
      <w:r>
        <w:t>En esta sección haremos mención a los actores involucrados en el sistema, que actúan tanto directamente como indirectamente.</w:t>
      </w:r>
    </w:p>
    <w:p w:rsidR="009A5E44" w:rsidRPr="00A05B82" w:rsidRDefault="009A5E44" w:rsidP="009A5E44">
      <w:pPr>
        <w:pStyle w:val="Titulo1Numerado"/>
      </w:pPr>
      <w:bookmarkStart w:id="31" w:name="_Toc479699059"/>
      <w:r>
        <w:t>SGDFGSDF</w:t>
      </w:r>
      <w:bookmarkEnd w:id="31"/>
    </w:p>
    <w:p w:rsidR="009A5E44" w:rsidRDefault="009A5E44" w:rsidP="009A5E44">
      <w:pPr>
        <w:spacing w:after="200" w:line="276" w:lineRule="auto"/>
        <w:jc w:val="left"/>
      </w:pPr>
      <w:r>
        <w:t>En esta sección haremos mención a los actores involucrados en el sistema, que actúan tanto directamente como indirectamente.</w:t>
      </w:r>
    </w:p>
    <w:p w:rsidR="009A5E44" w:rsidRDefault="009A5E44" w:rsidP="009110E6">
      <w:pPr>
        <w:spacing w:after="200" w:line="276" w:lineRule="auto"/>
        <w:jc w:val="left"/>
      </w:pPr>
    </w:p>
    <w:p w:rsidR="009A5E44" w:rsidRPr="00A05B82" w:rsidRDefault="009A5E44" w:rsidP="009A5E44">
      <w:pPr>
        <w:pStyle w:val="Titulo1Numerado"/>
      </w:pPr>
      <w:bookmarkStart w:id="32" w:name="_Toc479699060"/>
      <w:r>
        <w:t>SGDFGSDF</w:t>
      </w:r>
      <w:bookmarkEnd w:id="32"/>
    </w:p>
    <w:p w:rsidR="009A5E44" w:rsidRDefault="009A5E44" w:rsidP="009A5E44">
      <w:pPr>
        <w:spacing w:after="200" w:line="276" w:lineRule="auto"/>
        <w:jc w:val="left"/>
      </w:pPr>
      <w:r>
        <w:t>En esta sección haremos mención a los actores involucrados en el sistema, que actúan tanto directamente como indirectamente.</w:t>
      </w:r>
    </w:p>
    <w:p w:rsidR="009A5E44" w:rsidRDefault="009A5E44" w:rsidP="009110E6">
      <w:pPr>
        <w:spacing w:after="200" w:line="276" w:lineRule="auto"/>
        <w:jc w:val="left"/>
      </w:pPr>
    </w:p>
    <w:p w:rsidR="009110E6" w:rsidRDefault="009110E6" w:rsidP="00116A9A">
      <w:pPr>
        <w:spacing w:after="200" w:line="276" w:lineRule="auto"/>
        <w:jc w:val="left"/>
      </w:pPr>
    </w:p>
    <w:p w:rsidR="00116A9A" w:rsidRDefault="00116A9A" w:rsidP="00EC78C5">
      <w:pPr>
        <w:spacing w:after="200" w:line="276" w:lineRule="auto"/>
        <w:jc w:val="left"/>
      </w:pPr>
    </w:p>
    <w:p w:rsidR="00EC78C5" w:rsidRDefault="00EC78C5" w:rsidP="00EC78C5">
      <w:pPr>
        <w:spacing w:after="200" w:line="276" w:lineRule="auto"/>
        <w:jc w:val="left"/>
      </w:pPr>
    </w:p>
    <w:bookmarkEnd w:id="4"/>
    <w:p w:rsidR="00450F51" w:rsidRPr="00450F51" w:rsidRDefault="00450F51" w:rsidP="00A05333">
      <w:pPr>
        <w:spacing w:after="200" w:line="276" w:lineRule="auto"/>
        <w:jc w:val="left"/>
      </w:pPr>
    </w:p>
    <w:sectPr w:rsidR="00450F51" w:rsidRPr="00450F51" w:rsidSect="00505622">
      <w:footerReference w:type="default" r:id="rId9"/>
      <w:pgSz w:w="11906" w:h="16838" w:code="9"/>
      <w:pgMar w:top="1701" w:right="1701" w:bottom="1701"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7AA7" w:rsidRDefault="00E87AA7" w:rsidP="00505622">
      <w:pPr>
        <w:spacing w:after="0" w:line="240" w:lineRule="auto"/>
      </w:pPr>
      <w:r>
        <w:separator/>
      </w:r>
    </w:p>
  </w:endnote>
  <w:endnote w:type="continuationSeparator" w:id="0">
    <w:p w:rsidR="00E87AA7" w:rsidRDefault="00E87AA7" w:rsidP="005056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68664499"/>
      <w:docPartObj>
        <w:docPartGallery w:val="Page Numbers (Bottom of Page)"/>
        <w:docPartUnique/>
      </w:docPartObj>
    </w:sdtPr>
    <w:sdtContent>
      <w:p w:rsidR="00CA11E1" w:rsidRDefault="00CA11E1">
        <w:pPr>
          <w:pStyle w:val="Piedepgina"/>
          <w:jc w:val="right"/>
        </w:pPr>
        <w:r>
          <w:fldChar w:fldCharType="begin"/>
        </w:r>
        <w:r>
          <w:instrText xml:space="preserve"> PAGE   \* MERGEFORMAT </w:instrText>
        </w:r>
        <w:r>
          <w:fldChar w:fldCharType="separate"/>
        </w:r>
        <w:r w:rsidR="00D735F5">
          <w:rPr>
            <w:noProof/>
          </w:rPr>
          <w:t>16</w:t>
        </w:r>
        <w:r>
          <w:rPr>
            <w:noProof/>
          </w:rPr>
          <w:fldChar w:fldCharType="end"/>
        </w:r>
      </w:p>
    </w:sdtContent>
  </w:sdt>
  <w:p w:rsidR="00CA11E1" w:rsidRDefault="00CA11E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7AA7" w:rsidRDefault="00E87AA7" w:rsidP="00505622">
      <w:pPr>
        <w:spacing w:after="0" w:line="240" w:lineRule="auto"/>
      </w:pPr>
      <w:r>
        <w:separator/>
      </w:r>
    </w:p>
  </w:footnote>
  <w:footnote w:type="continuationSeparator" w:id="0">
    <w:p w:rsidR="00E87AA7" w:rsidRDefault="00E87AA7" w:rsidP="0050562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C753B"/>
    <w:multiLevelType w:val="hybridMultilevel"/>
    <w:tmpl w:val="56C67E80"/>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
    <w:nsid w:val="050E2906"/>
    <w:multiLevelType w:val="hybridMultilevel"/>
    <w:tmpl w:val="28F0FD48"/>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
    <w:nsid w:val="05C74A4D"/>
    <w:multiLevelType w:val="hybridMultilevel"/>
    <w:tmpl w:val="4E6259EC"/>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
    <w:nsid w:val="06593D97"/>
    <w:multiLevelType w:val="hybridMultilevel"/>
    <w:tmpl w:val="FFAE5EEE"/>
    <w:lvl w:ilvl="0" w:tplc="50EE194E">
      <w:start w:val="1"/>
      <w:numFmt w:val="decimal"/>
      <w:lvlText w:val="%1."/>
      <w:lvlJc w:val="left"/>
      <w:pPr>
        <w:ind w:left="1065" w:hanging="705"/>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4">
    <w:nsid w:val="089E548C"/>
    <w:multiLevelType w:val="hybridMultilevel"/>
    <w:tmpl w:val="87928FEC"/>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5">
    <w:nsid w:val="1EF0089C"/>
    <w:multiLevelType w:val="hybridMultilevel"/>
    <w:tmpl w:val="3AB6C356"/>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6">
    <w:nsid w:val="207B4FF8"/>
    <w:multiLevelType w:val="hybridMultilevel"/>
    <w:tmpl w:val="50961928"/>
    <w:lvl w:ilvl="0" w:tplc="102CC16C">
      <w:numFmt w:val="bullet"/>
      <w:lvlText w:val="•"/>
      <w:lvlJc w:val="left"/>
      <w:pPr>
        <w:ind w:left="2130" w:hanging="705"/>
      </w:pPr>
      <w:rPr>
        <w:rFonts w:ascii="Times New Roman" w:eastAsiaTheme="minorHAnsi" w:hAnsi="Times New Roman" w:cs="Times New Roman" w:hint="default"/>
      </w:rPr>
    </w:lvl>
    <w:lvl w:ilvl="1" w:tplc="380A0003" w:tentative="1">
      <w:start w:val="1"/>
      <w:numFmt w:val="bullet"/>
      <w:lvlText w:val="o"/>
      <w:lvlJc w:val="left"/>
      <w:pPr>
        <w:ind w:left="2505" w:hanging="360"/>
      </w:pPr>
      <w:rPr>
        <w:rFonts w:ascii="Courier New" w:hAnsi="Courier New" w:cs="Courier New" w:hint="default"/>
      </w:rPr>
    </w:lvl>
    <w:lvl w:ilvl="2" w:tplc="380A0005" w:tentative="1">
      <w:start w:val="1"/>
      <w:numFmt w:val="bullet"/>
      <w:lvlText w:val=""/>
      <w:lvlJc w:val="left"/>
      <w:pPr>
        <w:ind w:left="3225" w:hanging="360"/>
      </w:pPr>
      <w:rPr>
        <w:rFonts w:ascii="Wingdings" w:hAnsi="Wingdings" w:hint="default"/>
      </w:rPr>
    </w:lvl>
    <w:lvl w:ilvl="3" w:tplc="380A0001" w:tentative="1">
      <w:start w:val="1"/>
      <w:numFmt w:val="bullet"/>
      <w:lvlText w:val=""/>
      <w:lvlJc w:val="left"/>
      <w:pPr>
        <w:ind w:left="3945" w:hanging="360"/>
      </w:pPr>
      <w:rPr>
        <w:rFonts w:ascii="Symbol" w:hAnsi="Symbol" w:hint="default"/>
      </w:rPr>
    </w:lvl>
    <w:lvl w:ilvl="4" w:tplc="380A0003" w:tentative="1">
      <w:start w:val="1"/>
      <w:numFmt w:val="bullet"/>
      <w:lvlText w:val="o"/>
      <w:lvlJc w:val="left"/>
      <w:pPr>
        <w:ind w:left="4665" w:hanging="360"/>
      </w:pPr>
      <w:rPr>
        <w:rFonts w:ascii="Courier New" w:hAnsi="Courier New" w:cs="Courier New" w:hint="default"/>
      </w:rPr>
    </w:lvl>
    <w:lvl w:ilvl="5" w:tplc="380A0005" w:tentative="1">
      <w:start w:val="1"/>
      <w:numFmt w:val="bullet"/>
      <w:lvlText w:val=""/>
      <w:lvlJc w:val="left"/>
      <w:pPr>
        <w:ind w:left="5385" w:hanging="360"/>
      </w:pPr>
      <w:rPr>
        <w:rFonts w:ascii="Wingdings" w:hAnsi="Wingdings" w:hint="default"/>
      </w:rPr>
    </w:lvl>
    <w:lvl w:ilvl="6" w:tplc="380A0001" w:tentative="1">
      <w:start w:val="1"/>
      <w:numFmt w:val="bullet"/>
      <w:lvlText w:val=""/>
      <w:lvlJc w:val="left"/>
      <w:pPr>
        <w:ind w:left="6105" w:hanging="360"/>
      </w:pPr>
      <w:rPr>
        <w:rFonts w:ascii="Symbol" w:hAnsi="Symbol" w:hint="default"/>
      </w:rPr>
    </w:lvl>
    <w:lvl w:ilvl="7" w:tplc="380A0003" w:tentative="1">
      <w:start w:val="1"/>
      <w:numFmt w:val="bullet"/>
      <w:lvlText w:val="o"/>
      <w:lvlJc w:val="left"/>
      <w:pPr>
        <w:ind w:left="6825" w:hanging="360"/>
      </w:pPr>
      <w:rPr>
        <w:rFonts w:ascii="Courier New" w:hAnsi="Courier New" w:cs="Courier New" w:hint="default"/>
      </w:rPr>
    </w:lvl>
    <w:lvl w:ilvl="8" w:tplc="380A0005" w:tentative="1">
      <w:start w:val="1"/>
      <w:numFmt w:val="bullet"/>
      <w:lvlText w:val=""/>
      <w:lvlJc w:val="left"/>
      <w:pPr>
        <w:ind w:left="7545" w:hanging="360"/>
      </w:pPr>
      <w:rPr>
        <w:rFonts w:ascii="Wingdings" w:hAnsi="Wingdings" w:hint="default"/>
      </w:rPr>
    </w:lvl>
  </w:abstractNum>
  <w:abstractNum w:abstractNumId="7">
    <w:nsid w:val="2270560F"/>
    <w:multiLevelType w:val="hybridMultilevel"/>
    <w:tmpl w:val="C37CF828"/>
    <w:lvl w:ilvl="0" w:tplc="380A000F">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8">
    <w:nsid w:val="27132C71"/>
    <w:multiLevelType w:val="hybridMultilevel"/>
    <w:tmpl w:val="58F89D2A"/>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9">
    <w:nsid w:val="2EBF0BAD"/>
    <w:multiLevelType w:val="hybridMultilevel"/>
    <w:tmpl w:val="424265F4"/>
    <w:lvl w:ilvl="0" w:tplc="380A0001">
      <w:start w:val="1"/>
      <w:numFmt w:val="bullet"/>
      <w:lvlText w:val=""/>
      <w:lvlJc w:val="left"/>
      <w:pPr>
        <w:ind w:left="360" w:hanging="360"/>
      </w:pPr>
      <w:rPr>
        <w:rFonts w:ascii="Symbol" w:hAnsi="Symbol" w:hint="default"/>
      </w:rPr>
    </w:lvl>
    <w:lvl w:ilvl="1" w:tplc="380A0003" w:tentative="1">
      <w:start w:val="1"/>
      <w:numFmt w:val="bullet"/>
      <w:lvlText w:val="o"/>
      <w:lvlJc w:val="left"/>
      <w:pPr>
        <w:ind w:left="1080" w:hanging="360"/>
      </w:pPr>
      <w:rPr>
        <w:rFonts w:ascii="Courier New" w:hAnsi="Courier New" w:cs="Courier New" w:hint="default"/>
      </w:rPr>
    </w:lvl>
    <w:lvl w:ilvl="2" w:tplc="380A0005" w:tentative="1">
      <w:start w:val="1"/>
      <w:numFmt w:val="bullet"/>
      <w:lvlText w:val=""/>
      <w:lvlJc w:val="left"/>
      <w:pPr>
        <w:ind w:left="1800" w:hanging="360"/>
      </w:pPr>
      <w:rPr>
        <w:rFonts w:ascii="Wingdings" w:hAnsi="Wingdings" w:hint="default"/>
      </w:rPr>
    </w:lvl>
    <w:lvl w:ilvl="3" w:tplc="380A0001" w:tentative="1">
      <w:start w:val="1"/>
      <w:numFmt w:val="bullet"/>
      <w:lvlText w:val=""/>
      <w:lvlJc w:val="left"/>
      <w:pPr>
        <w:ind w:left="2520" w:hanging="360"/>
      </w:pPr>
      <w:rPr>
        <w:rFonts w:ascii="Symbol" w:hAnsi="Symbol" w:hint="default"/>
      </w:rPr>
    </w:lvl>
    <w:lvl w:ilvl="4" w:tplc="380A0003" w:tentative="1">
      <w:start w:val="1"/>
      <w:numFmt w:val="bullet"/>
      <w:lvlText w:val="o"/>
      <w:lvlJc w:val="left"/>
      <w:pPr>
        <w:ind w:left="3240" w:hanging="360"/>
      </w:pPr>
      <w:rPr>
        <w:rFonts w:ascii="Courier New" w:hAnsi="Courier New" w:cs="Courier New" w:hint="default"/>
      </w:rPr>
    </w:lvl>
    <w:lvl w:ilvl="5" w:tplc="380A0005" w:tentative="1">
      <w:start w:val="1"/>
      <w:numFmt w:val="bullet"/>
      <w:lvlText w:val=""/>
      <w:lvlJc w:val="left"/>
      <w:pPr>
        <w:ind w:left="3960" w:hanging="360"/>
      </w:pPr>
      <w:rPr>
        <w:rFonts w:ascii="Wingdings" w:hAnsi="Wingdings" w:hint="default"/>
      </w:rPr>
    </w:lvl>
    <w:lvl w:ilvl="6" w:tplc="380A0001" w:tentative="1">
      <w:start w:val="1"/>
      <w:numFmt w:val="bullet"/>
      <w:lvlText w:val=""/>
      <w:lvlJc w:val="left"/>
      <w:pPr>
        <w:ind w:left="4680" w:hanging="360"/>
      </w:pPr>
      <w:rPr>
        <w:rFonts w:ascii="Symbol" w:hAnsi="Symbol" w:hint="default"/>
      </w:rPr>
    </w:lvl>
    <w:lvl w:ilvl="7" w:tplc="380A0003" w:tentative="1">
      <w:start w:val="1"/>
      <w:numFmt w:val="bullet"/>
      <w:lvlText w:val="o"/>
      <w:lvlJc w:val="left"/>
      <w:pPr>
        <w:ind w:left="5400" w:hanging="360"/>
      </w:pPr>
      <w:rPr>
        <w:rFonts w:ascii="Courier New" w:hAnsi="Courier New" w:cs="Courier New" w:hint="default"/>
      </w:rPr>
    </w:lvl>
    <w:lvl w:ilvl="8" w:tplc="380A0005" w:tentative="1">
      <w:start w:val="1"/>
      <w:numFmt w:val="bullet"/>
      <w:lvlText w:val=""/>
      <w:lvlJc w:val="left"/>
      <w:pPr>
        <w:ind w:left="6120" w:hanging="360"/>
      </w:pPr>
      <w:rPr>
        <w:rFonts w:ascii="Wingdings" w:hAnsi="Wingdings" w:hint="default"/>
      </w:rPr>
    </w:lvl>
  </w:abstractNum>
  <w:abstractNum w:abstractNumId="10">
    <w:nsid w:val="31FB3285"/>
    <w:multiLevelType w:val="multilevel"/>
    <w:tmpl w:val="9A7062CA"/>
    <w:lvl w:ilvl="0">
      <w:start w:val="1"/>
      <w:numFmt w:val="decimal"/>
      <w:pStyle w:val="Titulo1Numerado"/>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36975D6"/>
    <w:multiLevelType w:val="hybridMultilevel"/>
    <w:tmpl w:val="51DE1412"/>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2">
    <w:nsid w:val="352A516B"/>
    <w:multiLevelType w:val="hybridMultilevel"/>
    <w:tmpl w:val="7FFA0114"/>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3">
    <w:nsid w:val="469D2793"/>
    <w:multiLevelType w:val="hybridMultilevel"/>
    <w:tmpl w:val="9D5C6D34"/>
    <w:lvl w:ilvl="0" w:tplc="50EE194E">
      <w:start w:val="1"/>
      <w:numFmt w:val="decimal"/>
      <w:lvlText w:val="%1."/>
      <w:lvlJc w:val="left"/>
      <w:pPr>
        <w:ind w:left="1065" w:hanging="705"/>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4">
    <w:nsid w:val="473B5688"/>
    <w:multiLevelType w:val="multilevel"/>
    <w:tmpl w:val="FDD80E94"/>
    <w:lvl w:ilvl="0">
      <w:start w:val="1"/>
      <w:numFmt w:val="decimal"/>
      <w:lvlText w:val="%1."/>
      <w:lvlJc w:val="left"/>
      <w:pPr>
        <w:ind w:left="360" w:hanging="360"/>
      </w:pPr>
    </w:lvl>
    <w:lvl w:ilvl="1">
      <w:start w:val="1"/>
      <w:numFmt w:val="decimal"/>
      <w:pStyle w:val="Titulo2Numerado"/>
      <w:lvlText w:val="%1.%2."/>
      <w:lvlJc w:val="left"/>
      <w:pPr>
        <w:ind w:left="792" w:hanging="432"/>
      </w:pPr>
    </w:lvl>
    <w:lvl w:ilvl="2">
      <w:start w:val="1"/>
      <w:numFmt w:val="decimal"/>
      <w:pStyle w:val="Titulo3Numerado"/>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7B41399"/>
    <w:multiLevelType w:val="hybridMultilevel"/>
    <w:tmpl w:val="0CC2F39C"/>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6">
    <w:nsid w:val="49A746FD"/>
    <w:multiLevelType w:val="multilevel"/>
    <w:tmpl w:val="362827D4"/>
    <w:lvl w:ilvl="0">
      <w:start w:val="2"/>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7">
    <w:nsid w:val="4C7D298E"/>
    <w:multiLevelType w:val="hybridMultilevel"/>
    <w:tmpl w:val="E754000A"/>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8">
    <w:nsid w:val="571C1914"/>
    <w:multiLevelType w:val="hybridMultilevel"/>
    <w:tmpl w:val="A68E32FC"/>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9">
    <w:nsid w:val="59C47964"/>
    <w:multiLevelType w:val="hybridMultilevel"/>
    <w:tmpl w:val="71845BF6"/>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0">
    <w:nsid w:val="60CB0A2B"/>
    <w:multiLevelType w:val="hybridMultilevel"/>
    <w:tmpl w:val="AA76194E"/>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1">
    <w:nsid w:val="65BD4A9F"/>
    <w:multiLevelType w:val="hybridMultilevel"/>
    <w:tmpl w:val="11427248"/>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2">
    <w:nsid w:val="65D607F6"/>
    <w:multiLevelType w:val="hybridMultilevel"/>
    <w:tmpl w:val="0D96B3BC"/>
    <w:lvl w:ilvl="0" w:tplc="102CC16C">
      <w:numFmt w:val="bullet"/>
      <w:lvlText w:val="•"/>
      <w:lvlJc w:val="left"/>
      <w:pPr>
        <w:ind w:left="1785" w:hanging="705"/>
      </w:pPr>
      <w:rPr>
        <w:rFonts w:ascii="Times New Roman" w:eastAsiaTheme="minorHAnsi" w:hAnsi="Times New Roman" w:cs="Times New Roman" w:hint="default"/>
      </w:rPr>
    </w:lvl>
    <w:lvl w:ilvl="1" w:tplc="380A0003" w:tentative="1">
      <w:start w:val="1"/>
      <w:numFmt w:val="bullet"/>
      <w:lvlText w:val="o"/>
      <w:lvlJc w:val="left"/>
      <w:pPr>
        <w:ind w:left="2160" w:hanging="360"/>
      </w:pPr>
      <w:rPr>
        <w:rFonts w:ascii="Courier New" w:hAnsi="Courier New" w:cs="Courier New" w:hint="default"/>
      </w:rPr>
    </w:lvl>
    <w:lvl w:ilvl="2" w:tplc="380A0005" w:tentative="1">
      <w:start w:val="1"/>
      <w:numFmt w:val="bullet"/>
      <w:lvlText w:val=""/>
      <w:lvlJc w:val="left"/>
      <w:pPr>
        <w:ind w:left="2880" w:hanging="360"/>
      </w:pPr>
      <w:rPr>
        <w:rFonts w:ascii="Wingdings" w:hAnsi="Wingdings" w:hint="default"/>
      </w:rPr>
    </w:lvl>
    <w:lvl w:ilvl="3" w:tplc="380A0001" w:tentative="1">
      <w:start w:val="1"/>
      <w:numFmt w:val="bullet"/>
      <w:lvlText w:val=""/>
      <w:lvlJc w:val="left"/>
      <w:pPr>
        <w:ind w:left="3600" w:hanging="360"/>
      </w:pPr>
      <w:rPr>
        <w:rFonts w:ascii="Symbol" w:hAnsi="Symbol" w:hint="default"/>
      </w:rPr>
    </w:lvl>
    <w:lvl w:ilvl="4" w:tplc="380A0003" w:tentative="1">
      <w:start w:val="1"/>
      <w:numFmt w:val="bullet"/>
      <w:lvlText w:val="o"/>
      <w:lvlJc w:val="left"/>
      <w:pPr>
        <w:ind w:left="4320" w:hanging="360"/>
      </w:pPr>
      <w:rPr>
        <w:rFonts w:ascii="Courier New" w:hAnsi="Courier New" w:cs="Courier New" w:hint="default"/>
      </w:rPr>
    </w:lvl>
    <w:lvl w:ilvl="5" w:tplc="380A0005" w:tentative="1">
      <w:start w:val="1"/>
      <w:numFmt w:val="bullet"/>
      <w:lvlText w:val=""/>
      <w:lvlJc w:val="left"/>
      <w:pPr>
        <w:ind w:left="5040" w:hanging="360"/>
      </w:pPr>
      <w:rPr>
        <w:rFonts w:ascii="Wingdings" w:hAnsi="Wingdings" w:hint="default"/>
      </w:rPr>
    </w:lvl>
    <w:lvl w:ilvl="6" w:tplc="380A0001" w:tentative="1">
      <w:start w:val="1"/>
      <w:numFmt w:val="bullet"/>
      <w:lvlText w:val=""/>
      <w:lvlJc w:val="left"/>
      <w:pPr>
        <w:ind w:left="5760" w:hanging="360"/>
      </w:pPr>
      <w:rPr>
        <w:rFonts w:ascii="Symbol" w:hAnsi="Symbol" w:hint="default"/>
      </w:rPr>
    </w:lvl>
    <w:lvl w:ilvl="7" w:tplc="380A0003" w:tentative="1">
      <w:start w:val="1"/>
      <w:numFmt w:val="bullet"/>
      <w:lvlText w:val="o"/>
      <w:lvlJc w:val="left"/>
      <w:pPr>
        <w:ind w:left="6480" w:hanging="360"/>
      </w:pPr>
      <w:rPr>
        <w:rFonts w:ascii="Courier New" w:hAnsi="Courier New" w:cs="Courier New" w:hint="default"/>
      </w:rPr>
    </w:lvl>
    <w:lvl w:ilvl="8" w:tplc="380A0005" w:tentative="1">
      <w:start w:val="1"/>
      <w:numFmt w:val="bullet"/>
      <w:lvlText w:val=""/>
      <w:lvlJc w:val="left"/>
      <w:pPr>
        <w:ind w:left="7200" w:hanging="360"/>
      </w:pPr>
      <w:rPr>
        <w:rFonts w:ascii="Wingdings" w:hAnsi="Wingdings" w:hint="default"/>
      </w:rPr>
    </w:lvl>
  </w:abstractNum>
  <w:abstractNum w:abstractNumId="23">
    <w:nsid w:val="6A977A73"/>
    <w:multiLevelType w:val="hybridMultilevel"/>
    <w:tmpl w:val="83D4C2D2"/>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4">
    <w:nsid w:val="6AF16114"/>
    <w:multiLevelType w:val="hybridMultilevel"/>
    <w:tmpl w:val="0900B3F6"/>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5">
    <w:nsid w:val="725862AD"/>
    <w:multiLevelType w:val="hybridMultilevel"/>
    <w:tmpl w:val="5A2E0848"/>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6">
    <w:nsid w:val="72B43FD9"/>
    <w:multiLevelType w:val="hybridMultilevel"/>
    <w:tmpl w:val="BC72D710"/>
    <w:lvl w:ilvl="0" w:tplc="380A0001">
      <w:start w:val="1"/>
      <w:numFmt w:val="bullet"/>
      <w:lvlText w:val=""/>
      <w:lvlJc w:val="left"/>
      <w:pPr>
        <w:ind w:left="720" w:hanging="360"/>
      </w:pPr>
      <w:rPr>
        <w:rFonts w:ascii="Symbol" w:hAnsi="Symbol" w:hint="default"/>
      </w:rPr>
    </w:lvl>
    <w:lvl w:ilvl="1" w:tplc="380A0003">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7">
    <w:nsid w:val="74646148"/>
    <w:multiLevelType w:val="hybridMultilevel"/>
    <w:tmpl w:val="329E4B10"/>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8">
    <w:nsid w:val="7C1466CD"/>
    <w:multiLevelType w:val="hybridMultilevel"/>
    <w:tmpl w:val="44DABC66"/>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10"/>
  </w:num>
  <w:num w:numId="4">
    <w:abstractNumId w:val="10"/>
  </w:num>
  <w:num w:numId="5">
    <w:abstractNumId w:val="10"/>
  </w:num>
  <w:num w:numId="6">
    <w:abstractNumId w:val="10"/>
  </w:num>
  <w:num w:numId="7">
    <w:abstractNumId w:val="14"/>
  </w:num>
  <w:num w:numId="8">
    <w:abstractNumId w:val="10"/>
  </w:num>
  <w:num w:numId="9">
    <w:abstractNumId w:val="10"/>
  </w:num>
  <w:num w:numId="10">
    <w:abstractNumId w:val="10"/>
  </w:num>
  <w:num w:numId="11">
    <w:abstractNumId w:val="10"/>
  </w:num>
  <w:num w:numId="12">
    <w:abstractNumId w:val="10"/>
  </w:num>
  <w:num w:numId="13">
    <w:abstractNumId w:val="10"/>
  </w:num>
  <w:num w:numId="14">
    <w:abstractNumId w:val="10"/>
  </w:num>
  <w:num w:numId="15">
    <w:abstractNumId w:val="14"/>
  </w:num>
  <w:num w:numId="16">
    <w:abstractNumId w:val="14"/>
  </w:num>
  <w:num w:numId="17">
    <w:abstractNumId w:val="10"/>
  </w:num>
  <w:num w:numId="18">
    <w:abstractNumId w:val="10"/>
  </w:num>
  <w:num w:numId="19">
    <w:abstractNumId w:val="16"/>
  </w:num>
  <w:num w:numId="20">
    <w:abstractNumId w:val="18"/>
  </w:num>
  <w:num w:numId="21">
    <w:abstractNumId w:val="8"/>
  </w:num>
  <w:num w:numId="22">
    <w:abstractNumId w:val="28"/>
  </w:num>
  <w:num w:numId="23">
    <w:abstractNumId w:val="0"/>
  </w:num>
  <w:num w:numId="24">
    <w:abstractNumId w:val="15"/>
  </w:num>
  <w:num w:numId="25">
    <w:abstractNumId w:val="1"/>
  </w:num>
  <w:num w:numId="26">
    <w:abstractNumId w:val="11"/>
  </w:num>
  <w:num w:numId="27">
    <w:abstractNumId w:val="4"/>
  </w:num>
  <w:num w:numId="28">
    <w:abstractNumId w:val="25"/>
  </w:num>
  <w:num w:numId="29">
    <w:abstractNumId w:val="17"/>
  </w:num>
  <w:num w:numId="30">
    <w:abstractNumId w:val="27"/>
  </w:num>
  <w:num w:numId="31">
    <w:abstractNumId w:val="20"/>
  </w:num>
  <w:num w:numId="32">
    <w:abstractNumId w:val="5"/>
  </w:num>
  <w:num w:numId="33">
    <w:abstractNumId w:val="21"/>
  </w:num>
  <w:num w:numId="34">
    <w:abstractNumId w:val="23"/>
  </w:num>
  <w:num w:numId="35">
    <w:abstractNumId w:val="24"/>
  </w:num>
  <w:num w:numId="36">
    <w:abstractNumId w:val="13"/>
  </w:num>
  <w:num w:numId="37">
    <w:abstractNumId w:val="3"/>
  </w:num>
  <w:num w:numId="38">
    <w:abstractNumId w:val="7"/>
  </w:num>
  <w:num w:numId="39">
    <w:abstractNumId w:val="22"/>
  </w:num>
  <w:num w:numId="40">
    <w:abstractNumId w:val="2"/>
  </w:num>
  <w:num w:numId="41">
    <w:abstractNumId w:val="6"/>
  </w:num>
  <w:num w:numId="42">
    <w:abstractNumId w:val="12"/>
  </w:num>
  <w:num w:numId="43">
    <w:abstractNumId w:val="19"/>
  </w:num>
  <w:num w:numId="4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attachedTemplate r:id="rId1"/>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zrr5t9xwmp0eageve2l5ef9ctws9tfst9p20&quot;&gt;HelenaGarbarino-Saved&lt;record-ids&gt;&lt;item&gt;342&lt;/item&gt;&lt;item&gt;597&lt;/item&gt;&lt;/record-ids&gt;&lt;/item&gt;&lt;/Libraries&gt;"/>
  </w:docVars>
  <w:rsids>
    <w:rsidRoot w:val="004F54BF"/>
    <w:rsid w:val="0002364A"/>
    <w:rsid w:val="0003056D"/>
    <w:rsid w:val="00044227"/>
    <w:rsid w:val="000442CE"/>
    <w:rsid w:val="00066724"/>
    <w:rsid w:val="00074959"/>
    <w:rsid w:val="0008036B"/>
    <w:rsid w:val="000B64D6"/>
    <w:rsid w:val="000F1E36"/>
    <w:rsid w:val="00116A9A"/>
    <w:rsid w:val="00144FFD"/>
    <w:rsid w:val="00161E1A"/>
    <w:rsid w:val="00173F40"/>
    <w:rsid w:val="001925A5"/>
    <w:rsid w:val="001B3DA7"/>
    <w:rsid w:val="001C0C49"/>
    <w:rsid w:val="001D42E7"/>
    <w:rsid w:val="002011EA"/>
    <w:rsid w:val="00207C6C"/>
    <w:rsid w:val="002542E1"/>
    <w:rsid w:val="00261B3D"/>
    <w:rsid w:val="002713C0"/>
    <w:rsid w:val="002873A7"/>
    <w:rsid w:val="0029042E"/>
    <w:rsid w:val="002A1453"/>
    <w:rsid w:val="002A5A58"/>
    <w:rsid w:val="002C5F01"/>
    <w:rsid w:val="002D0AE0"/>
    <w:rsid w:val="002F12FC"/>
    <w:rsid w:val="002F66DB"/>
    <w:rsid w:val="00365644"/>
    <w:rsid w:val="00377049"/>
    <w:rsid w:val="003B106B"/>
    <w:rsid w:val="003B2E1C"/>
    <w:rsid w:val="003B3136"/>
    <w:rsid w:val="003F42C3"/>
    <w:rsid w:val="00440994"/>
    <w:rsid w:val="00450F51"/>
    <w:rsid w:val="00464362"/>
    <w:rsid w:val="00486864"/>
    <w:rsid w:val="00486C9C"/>
    <w:rsid w:val="004A4B2C"/>
    <w:rsid w:val="004F54BF"/>
    <w:rsid w:val="00505622"/>
    <w:rsid w:val="00505D70"/>
    <w:rsid w:val="00514E9F"/>
    <w:rsid w:val="005A248B"/>
    <w:rsid w:val="005A51E1"/>
    <w:rsid w:val="005C03C0"/>
    <w:rsid w:val="005F7F03"/>
    <w:rsid w:val="00604104"/>
    <w:rsid w:val="00606FC5"/>
    <w:rsid w:val="0063289F"/>
    <w:rsid w:val="006461AA"/>
    <w:rsid w:val="006567BF"/>
    <w:rsid w:val="0069201A"/>
    <w:rsid w:val="006C2C61"/>
    <w:rsid w:val="006C2E60"/>
    <w:rsid w:val="006F6794"/>
    <w:rsid w:val="00733858"/>
    <w:rsid w:val="00757BA8"/>
    <w:rsid w:val="00781628"/>
    <w:rsid w:val="00791CA2"/>
    <w:rsid w:val="00796483"/>
    <w:rsid w:val="007B37AF"/>
    <w:rsid w:val="007E3075"/>
    <w:rsid w:val="00805E36"/>
    <w:rsid w:val="00844108"/>
    <w:rsid w:val="0085080E"/>
    <w:rsid w:val="00861C7A"/>
    <w:rsid w:val="00865DC0"/>
    <w:rsid w:val="008726EF"/>
    <w:rsid w:val="008929F5"/>
    <w:rsid w:val="00896DB6"/>
    <w:rsid w:val="008E5650"/>
    <w:rsid w:val="009110E6"/>
    <w:rsid w:val="009607B2"/>
    <w:rsid w:val="00987957"/>
    <w:rsid w:val="009966FD"/>
    <w:rsid w:val="009A433F"/>
    <w:rsid w:val="009A5E44"/>
    <w:rsid w:val="009E05CB"/>
    <w:rsid w:val="009F1809"/>
    <w:rsid w:val="00A009CE"/>
    <w:rsid w:val="00A05333"/>
    <w:rsid w:val="00A05B82"/>
    <w:rsid w:val="00A162F3"/>
    <w:rsid w:val="00A25E1F"/>
    <w:rsid w:val="00A417C3"/>
    <w:rsid w:val="00A51F7E"/>
    <w:rsid w:val="00A64141"/>
    <w:rsid w:val="00A804B6"/>
    <w:rsid w:val="00A8065D"/>
    <w:rsid w:val="00A8366A"/>
    <w:rsid w:val="00A925F4"/>
    <w:rsid w:val="00B04A24"/>
    <w:rsid w:val="00B33E0E"/>
    <w:rsid w:val="00B34007"/>
    <w:rsid w:val="00B56942"/>
    <w:rsid w:val="00B6121A"/>
    <w:rsid w:val="00BD63F4"/>
    <w:rsid w:val="00BF376F"/>
    <w:rsid w:val="00C16F32"/>
    <w:rsid w:val="00C5398B"/>
    <w:rsid w:val="00C6312A"/>
    <w:rsid w:val="00C7460D"/>
    <w:rsid w:val="00CA11E1"/>
    <w:rsid w:val="00CB4F1A"/>
    <w:rsid w:val="00CC5B94"/>
    <w:rsid w:val="00D735F5"/>
    <w:rsid w:val="00DA0F4E"/>
    <w:rsid w:val="00DC4D30"/>
    <w:rsid w:val="00DD3C5A"/>
    <w:rsid w:val="00E2350E"/>
    <w:rsid w:val="00E3307C"/>
    <w:rsid w:val="00E4527F"/>
    <w:rsid w:val="00E53376"/>
    <w:rsid w:val="00E8090A"/>
    <w:rsid w:val="00E87AA7"/>
    <w:rsid w:val="00EC78C5"/>
    <w:rsid w:val="00EE3347"/>
    <w:rsid w:val="00EE344D"/>
    <w:rsid w:val="00F2315E"/>
    <w:rsid w:val="00F763AA"/>
    <w:rsid w:val="00F936E1"/>
    <w:rsid w:val="00FA2A67"/>
    <w:rsid w:val="00FD6A92"/>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96A9367-04AD-4BDA-8CD4-74885BAAF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UY"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0AE0"/>
    <w:pPr>
      <w:spacing w:after="240" w:line="360" w:lineRule="auto"/>
      <w:jc w:val="both"/>
    </w:pPr>
    <w:rPr>
      <w:rFonts w:ascii="Times New Roman" w:hAnsi="Times New Roman"/>
      <w:sz w:val="24"/>
    </w:rPr>
  </w:style>
  <w:style w:type="paragraph" w:styleId="Ttulo1">
    <w:name w:val="heading 1"/>
    <w:aliases w:val="Título 1_SN"/>
    <w:basedOn w:val="Normal"/>
    <w:next w:val="Normal"/>
    <w:link w:val="Ttulo1Car"/>
    <w:uiPriority w:val="9"/>
    <w:qFormat/>
    <w:rsid w:val="002D0AE0"/>
    <w:pPr>
      <w:keepNext/>
      <w:keepLines/>
      <w:spacing w:before="240"/>
      <w:outlineLvl w:val="0"/>
    </w:pPr>
    <w:rPr>
      <w:rFonts w:eastAsiaTheme="majorEastAsia" w:cstheme="majorBidi"/>
      <w:b/>
      <w:bCs/>
      <w:sz w:val="32"/>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2D0AE0"/>
    <w:pPr>
      <w:spacing w:after="0" w:line="240" w:lineRule="auto"/>
    </w:pPr>
    <w:rPr>
      <w:rFonts w:ascii="Times New Roman" w:hAnsi="Times New Roman"/>
      <w:sz w:val="24"/>
    </w:rPr>
  </w:style>
  <w:style w:type="table" w:styleId="Tablaconcuadrcula">
    <w:name w:val="Table Grid"/>
    <w:basedOn w:val="Tablanormal"/>
    <w:uiPriority w:val="59"/>
    <w:rsid w:val="005056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505622"/>
    <w:pPr>
      <w:ind w:left="720"/>
      <w:contextualSpacing/>
    </w:pPr>
  </w:style>
  <w:style w:type="paragraph" w:styleId="Encabezado">
    <w:name w:val="header"/>
    <w:basedOn w:val="Normal"/>
    <w:link w:val="EncabezadoCar"/>
    <w:uiPriority w:val="99"/>
    <w:semiHidden/>
    <w:unhideWhenUsed/>
    <w:rsid w:val="0050562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505622"/>
    <w:rPr>
      <w:rFonts w:ascii="Times New Roman" w:hAnsi="Times New Roman"/>
      <w:sz w:val="24"/>
    </w:rPr>
  </w:style>
  <w:style w:type="paragraph" w:styleId="Piedepgina">
    <w:name w:val="footer"/>
    <w:basedOn w:val="Normal"/>
    <w:link w:val="PiedepginaCar"/>
    <w:uiPriority w:val="99"/>
    <w:unhideWhenUsed/>
    <w:rsid w:val="0050562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05622"/>
    <w:rPr>
      <w:rFonts w:ascii="Times New Roman" w:hAnsi="Times New Roman"/>
      <w:sz w:val="24"/>
    </w:rPr>
  </w:style>
  <w:style w:type="character" w:customStyle="1" w:styleId="Ttulo1Car">
    <w:name w:val="Título 1 Car"/>
    <w:aliases w:val="Título 1_SN Car"/>
    <w:basedOn w:val="Fuentedeprrafopredeter"/>
    <w:link w:val="Ttulo1"/>
    <w:uiPriority w:val="9"/>
    <w:rsid w:val="002D0AE0"/>
    <w:rPr>
      <w:rFonts w:ascii="Times New Roman" w:eastAsiaTheme="majorEastAsia" w:hAnsi="Times New Roman" w:cstheme="majorBidi"/>
      <w:b/>
      <w:bCs/>
      <w:sz w:val="32"/>
      <w:szCs w:val="28"/>
    </w:rPr>
  </w:style>
  <w:style w:type="paragraph" w:styleId="TtulodeTDC">
    <w:name w:val="TOC Heading"/>
    <w:basedOn w:val="Ttulo1"/>
    <w:next w:val="Normal"/>
    <w:uiPriority w:val="39"/>
    <w:unhideWhenUsed/>
    <w:rsid w:val="00450F51"/>
    <w:pPr>
      <w:spacing w:line="276" w:lineRule="auto"/>
      <w:jc w:val="left"/>
      <w:outlineLvl w:val="9"/>
    </w:pPr>
    <w:rPr>
      <w:rFonts w:asciiTheme="majorHAnsi" w:hAnsiTheme="majorHAnsi"/>
      <w:color w:val="365F91" w:themeColor="accent1" w:themeShade="BF"/>
      <w:sz w:val="28"/>
      <w:lang w:val="es-ES"/>
    </w:rPr>
  </w:style>
  <w:style w:type="paragraph" w:styleId="TDC1">
    <w:name w:val="toc 1"/>
    <w:basedOn w:val="Normal"/>
    <w:next w:val="Normal"/>
    <w:autoRedefine/>
    <w:uiPriority w:val="39"/>
    <w:unhideWhenUsed/>
    <w:rsid w:val="000F1E36"/>
    <w:pPr>
      <w:tabs>
        <w:tab w:val="left" w:pos="660"/>
        <w:tab w:val="right" w:leader="dot" w:pos="8494"/>
      </w:tabs>
      <w:spacing w:after="100"/>
    </w:pPr>
  </w:style>
  <w:style w:type="character" w:styleId="Hipervnculo">
    <w:name w:val="Hyperlink"/>
    <w:basedOn w:val="Fuentedeprrafopredeter"/>
    <w:uiPriority w:val="99"/>
    <w:unhideWhenUsed/>
    <w:qFormat/>
    <w:rsid w:val="00865DC0"/>
    <w:rPr>
      <w:rFonts w:ascii="Times New Roman" w:hAnsi="Times New Roman"/>
      <w:color w:val="3333FF"/>
      <w:sz w:val="24"/>
      <w:u w:val="single"/>
    </w:rPr>
  </w:style>
  <w:style w:type="paragraph" w:styleId="Textodeglobo">
    <w:name w:val="Balloon Text"/>
    <w:basedOn w:val="Normal"/>
    <w:link w:val="TextodegloboCar"/>
    <w:uiPriority w:val="99"/>
    <w:semiHidden/>
    <w:unhideWhenUsed/>
    <w:rsid w:val="00450F5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50F51"/>
    <w:rPr>
      <w:rFonts w:ascii="Tahoma" w:hAnsi="Tahoma" w:cs="Tahoma"/>
      <w:sz w:val="16"/>
      <w:szCs w:val="16"/>
    </w:rPr>
  </w:style>
  <w:style w:type="paragraph" w:customStyle="1" w:styleId="TituloNoIndice">
    <w:name w:val="Titulo_NoIndice"/>
    <w:basedOn w:val="Normal"/>
    <w:next w:val="Normal"/>
    <w:link w:val="TituloNoIndiceCar"/>
    <w:qFormat/>
    <w:rsid w:val="002D0AE0"/>
    <w:pPr>
      <w:spacing w:before="240"/>
    </w:pPr>
    <w:rPr>
      <w:b/>
      <w:sz w:val="32"/>
      <w:szCs w:val="32"/>
    </w:rPr>
  </w:style>
  <w:style w:type="paragraph" w:customStyle="1" w:styleId="Titulo1Numerado">
    <w:name w:val="Titulo1_Numerado"/>
    <w:basedOn w:val="Ttulo1"/>
    <w:next w:val="Normal"/>
    <w:link w:val="Titulo1NumeradoCar"/>
    <w:qFormat/>
    <w:rsid w:val="002D0AE0"/>
    <w:pPr>
      <w:numPr>
        <w:numId w:val="14"/>
      </w:numPr>
    </w:pPr>
  </w:style>
  <w:style w:type="character" w:customStyle="1" w:styleId="TituloNoIndiceCar">
    <w:name w:val="Titulo_NoIndice Car"/>
    <w:basedOn w:val="Fuentedeprrafopredeter"/>
    <w:link w:val="TituloNoIndice"/>
    <w:rsid w:val="002D0AE0"/>
    <w:rPr>
      <w:rFonts w:ascii="Times New Roman" w:hAnsi="Times New Roman"/>
      <w:b/>
      <w:sz w:val="32"/>
      <w:szCs w:val="32"/>
    </w:rPr>
  </w:style>
  <w:style w:type="paragraph" w:customStyle="1" w:styleId="Titulo2Numerado">
    <w:name w:val="Titulo2_Numerado"/>
    <w:basedOn w:val="Titulo1Numerado"/>
    <w:next w:val="Normal"/>
    <w:link w:val="Titulo2NumeradoCar"/>
    <w:qFormat/>
    <w:rsid w:val="000F1E36"/>
    <w:pPr>
      <w:numPr>
        <w:ilvl w:val="1"/>
        <w:numId w:val="16"/>
      </w:numPr>
      <w:ind w:left="788" w:hanging="431"/>
      <w:outlineLvl w:val="1"/>
    </w:pPr>
    <w:rPr>
      <w:sz w:val="28"/>
    </w:rPr>
  </w:style>
  <w:style w:type="character" w:customStyle="1" w:styleId="Titulo1NumeradoCar">
    <w:name w:val="Titulo1_Numerado Car"/>
    <w:basedOn w:val="Ttulo1Car"/>
    <w:link w:val="Titulo1Numerado"/>
    <w:rsid w:val="002D0AE0"/>
    <w:rPr>
      <w:rFonts w:ascii="Times New Roman" w:eastAsiaTheme="majorEastAsia" w:hAnsi="Times New Roman" w:cstheme="majorBidi"/>
      <w:b/>
      <w:bCs/>
      <w:sz w:val="32"/>
      <w:szCs w:val="28"/>
    </w:rPr>
  </w:style>
  <w:style w:type="paragraph" w:customStyle="1" w:styleId="Titulo3Numerado">
    <w:name w:val="Titulo3_Numerado"/>
    <w:basedOn w:val="Titulo1Numerado"/>
    <w:next w:val="Normal"/>
    <w:link w:val="Titulo3NumeradoCar"/>
    <w:qFormat/>
    <w:rsid w:val="000F1E36"/>
    <w:pPr>
      <w:numPr>
        <w:ilvl w:val="2"/>
        <w:numId w:val="16"/>
      </w:numPr>
      <w:spacing w:line="276" w:lineRule="auto"/>
      <w:ind w:left="1225" w:hanging="505"/>
      <w:outlineLvl w:val="2"/>
    </w:pPr>
    <w:rPr>
      <w:sz w:val="28"/>
    </w:rPr>
  </w:style>
  <w:style w:type="character" w:customStyle="1" w:styleId="Titulo2NumeradoCar">
    <w:name w:val="Titulo2_Numerado Car"/>
    <w:basedOn w:val="Titulo1NumeradoCar"/>
    <w:link w:val="Titulo2Numerado"/>
    <w:rsid w:val="000F1E36"/>
    <w:rPr>
      <w:rFonts w:ascii="Times New Roman" w:eastAsiaTheme="majorEastAsia" w:hAnsi="Times New Roman" w:cstheme="majorBidi"/>
      <w:b/>
      <w:bCs/>
      <w:sz w:val="28"/>
      <w:szCs w:val="28"/>
    </w:rPr>
  </w:style>
  <w:style w:type="character" w:customStyle="1" w:styleId="Titulo3NumeradoCar">
    <w:name w:val="Titulo3_Numerado Car"/>
    <w:basedOn w:val="Titulo1NumeradoCar"/>
    <w:link w:val="Titulo3Numerado"/>
    <w:rsid w:val="000F1E36"/>
    <w:rPr>
      <w:rFonts w:ascii="Times New Roman" w:eastAsiaTheme="majorEastAsia" w:hAnsi="Times New Roman" w:cstheme="majorBidi"/>
      <w:b/>
      <w:bCs/>
      <w:sz w:val="28"/>
      <w:szCs w:val="28"/>
    </w:rPr>
  </w:style>
  <w:style w:type="paragraph" w:customStyle="1" w:styleId="EndNoteBibliographyTitle">
    <w:name w:val="EndNote Bibliography Title"/>
    <w:basedOn w:val="Normal"/>
    <w:link w:val="EndNoteBibliographyTitleCar"/>
    <w:rsid w:val="003F42C3"/>
    <w:pPr>
      <w:spacing w:after="0"/>
      <w:jc w:val="center"/>
    </w:pPr>
    <w:rPr>
      <w:rFonts w:cs="Times New Roman"/>
      <w:noProof/>
      <w:lang w:val="en-US"/>
    </w:rPr>
  </w:style>
  <w:style w:type="character" w:customStyle="1" w:styleId="EndNoteBibliographyTitleCar">
    <w:name w:val="EndNote Bibliography Title Car"/>
    <w:basedOn w:val="Fuentedeprrafopredeter"/>
    <w:link w:val="EndNoteBibliographyTitle"/>
    <w:rsid w:val="003F42C3"/>
    <w:rPr>
      <w:rFonts w:ascii="Times New Roman" w:hAnsi="Times New Roman" w:cs="Times New Roman"/>
      <w:noProof/>
      <w:sz w:val="24"/>
      <w:lang w:val="en-US"/>
    </w:rPr>
  </w:style>
  <w:style w:type="paragraph" w:customStyle="1" w:styleId="EndNoteBibliography">
    <w:name w:val="EndNote Bibliography"/>
    <w:basedOn w:val="Normal"/>
    <w:link w:val="EndNoteBibliographyCar"/>
    <w:rsid w:val="003F42C3"/>
    <w:pPr>
      <w:spacing w:line="240" w:lineRule="auto"/>
    </w:pPr>
    <w:rPr>
      <w:rFonts w:cs="Times New Roman"/>
      <w:noProof/>
      <w:lang w:val="en-US"/>
    </w:rPr>
  </w:style>
  <w:style w:type="character" w:customStyle="1" w:styleId="EndNoteBibliographyCar">
    <w:name w:val="EndNote Bibliography Car"/>
    <w:basedOn w:val="Fuentedeprrafopredeter"/>
    <w:link w:val="EndNoteBibliography"/>
    <w:rsid w:val="003F42C3"/>
    <w:rPr>
      <w:rFonts w:ascii="Times New Roman" w:hAnsi="Times New Roman" w:cs="Times New Roman"/>
      <w:noProof/>
      <w:sz w:val="24"/>
      <w:lang w:val="en-US"/>
    </w:rPr>
  </w:style>
  <w:style w:type="paragraph" w:styleId="Descripcin">
    <w:name w:val="caption"/>
    <w:aliases w:val="INDEPEND"/>
    <w:basedOn w:val="Normal"/>
    <w:next w:val="Normal"/>
    <w:link w:val="DescripcinCar"/>
    <w:rsid w:val="0003056D"/>
    <w:pPr>
      <w:spacing w:before="120" w:after="120"/>
      <w:ind w:left="113" w:right="113"/>
    </w:pPr>
    <w:rPr>
      <w:rFonts w:eastAsia="Times New Roman" w:cs="Times New Roman"/>
      <w:bCs/>
      <w:lang w:val="es-ES_tradnl" w:eastAsia="es-UY"/>
    </w:rPr>
  </w:style>
  <w:style w:type="paragraph" w:customStyle="1" w:styleId="TituloIlustracinTabla">
    <w:name w:val="Titulo_Ilustración_Tabla"/>
    <w:basedOn w:val="Descripcin"/>
    <w:next w:val="Normal"/>
    <w:link w:val="TituloIlustracinTablaCar"/>
    <w:qFormat/>
    <w:rsid w:val="0003056D"/>
    <w:pPr>
      <w:spacing w:before="0" w:after="0" w:line="240" w:lineRule="auto"/>
      <w:jc w:val="center"/>
    </w:pPr>
    <w:rPr>
      <w:sz w:val="20"/>
    </w:rPr>
  </w:style>
  <w:style w:type="character" w:customStyle="1" w:styleId="DescripcinCar">
    <w:name w:val="Descripción Car"/>
    <w:aliases w:val="INDEPEND Car"/>
    <w:basedOn w:val="Fuentedeprrafopredeter"/>
    <w:link w:val="Descripcin"/>
    <w:rsid w:val="0003056D"/>
    <w:rPr>
      <w:rFonts w:ascii="Times New Roman" w:eastAsia="Times New Roman" w:hAnsi="Times New Roman" w:cs="Times New Roman"/>
      <w:bCs/>
      <w:sz w:val="24"/>
      <w:lang w:val="es-ES_tradnl" w:eastAsia="es-UY"/>
    </w:rPr>
  </w:style>
  <w:style w:type="character" w:customStyle="1" w:styleId="TituloIlustracinTablaCar">
    <w:name w:val="Titulo_Ilustración_Tabla Car"/>
    <w:basedOn w:val="DescripcinCar"/>
    <w:link w:val="TituloIlustracinTabla"/>
    <w:rsid w:val="0003056D"/>
    <w:rPr>
      <w:rFonts w:ascii="Times New Roman" w:eastAsia="Times New Roman" w:hAnsi="Times New Roman" w:cs="Times New Roman"/>
      <w:bCs/>
      <w:sz w:val="20"/>
      <w:lang w:val="es-ES_tradnl" w:eastAsia="es-UY"/>
    </w:rPr>
  </w:style>
  <w:style w:type="paragraph" w:styleId="TDC2">
    <w:name w:val="toc 2"/>
    <w:basedOn w:val="Normal"/>
    <w:next w:val="Normal"/>
    <w:autoRedefine/>
    <w:uiPriority w:val="39"/>
    <w:unhideWhenUsed/>
    <w:rsid w:val="000F1E36"/>
    <w:pPr>
      <w:spacing w:after="100"/>
      <w:ind w:left="240"/>
    </w:pPr>
  </w:style>
  <w:style w:type="paragraph" w:styleId="TDC3">
    <w:name w:val="toc 3"/>
    <w:basedOn w:val="Normal"/>
    <w:next w:val="Normal"/>
    <w:autoRedefine/>
    <w:uiPriority w:val="39"/>
    <w:unhideWhenUsed/>
    <w:rsid w:val="000F1E36"/>
    <w:pPr>
      <w:spacing w:after="100"/>
      <w:ind w:left="480"/>
    </w:pPr>
  </w:style>
  <w:style w:type="paragraph" w:styleId="Tabladeilustraciones">
    <w:name w:val="table of figures"/>
    <w:basedOn w:val="Normal"/>
    <w:next w:val="Normal"/>
    <w:uiPriority w:val="99"/>
    <w:unhideWhenUsed/>
    <w:rsid w:val="00C6312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ownloads\Plantilla%20proyecto%20(1).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4247AFF-1A86-47BA-A936-5D1B84A1B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proyecto (1).dotx</Template>
  <TotalTime>510</TotalTime>
  <Pages>17</Pages>
  <Words>3273</Words>
  <Characters>18005</Characters>
  <Application>Microsoft Office Word</Application>
  <DocSecurity>0</DocSecurity>
  <Lines>150</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37</cp:revision>
  <dcterms:created xsi:type="dcterms:W3CDTF">2017-04-06T18:26:00Z</dcterms:created>
  <dcterms:modified xsi:type="dcterms:W3CDTF">2017-04-11T22:56:00Z</dcterms:modified>
</cp:coreProperties>
</file>